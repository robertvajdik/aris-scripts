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2988"/>
        <w:gridCol w:w="6298"/>
      </w:tblGrid>
      <w:tr w:rsidR="005617D1" w:rsidRPr="005A68F4" w14:paraId="6AC82AB7" w14:textId="77777777" w:rsidTr="00880442">
        <w:trPr>
          <w:jc w:val="center"/>
        </w:trPr>
        <w:tc>
          <w:tcPr>
            <w:tcW w:w="9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A6549AD" w14:textId="77777777" w:rsidR="005617D1" w:rsidRPr="005A68F4" w:rsidRDefault="00364AA2" w:rsidP="00EE675E">
            <w:r>
              <w:rPr>
                <w:noProof/>
              </w:rPr>
              <w:drawing>
                <wp:inline distT="0" distB="0" distL="0" distR="0" wp14:anchorId="1F00AECA" wp14:editId="783E3E24">
                  <wp:extent cx="647700" cy="647700"/>
                  <wp:effectExtent l="0" t="0" r="0" b="0"/>
                  <wp:docPr id="1" name="obráze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obrázek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17D1" w14:paraId="6C42EA51" w14:textId="77777777" w:rsidTr="00880442">
        <w:trPr>
          <w:trHeight w:val="851"/>
          <w:jc w:val="center"/>
        </w:trPr>
        <w:tc>
          <w:tcPr>
            <w:tcW w:w="9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C1BA984" w14:textId="77777777" w:rsidR="005617D1" w:rsidRDefault="005617D1" w:rsidP="00EE675E"/>
        </w:tc>
      </w:tr>
      <w:tr w:rsidR="005617D1" w:rsidRPr="0014121E" w14:paraId="2A6892F6" w14:textId="77777777" w:rsidTr="00880442">
        <w:trPr>
          <w:trHeight w:val="1701"/>
          <w:jc w:val="center"/>
        </w:trPr>
        <w:tc>
          <w:tcPr>
            <w:tcW w:w="9286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E241C8F" w14:textId="77777777" w:rsidR="005617D1" w:rsidRPr="0014121E" w:rsidRDefault="005617D1" w:rsidP="003F7AC1">
            <w:pPr>
              <w:pStyle w:val="NzevD"/>
            </w:pPr>
            <w:r>
              <w:br/>
            </w:r>
            <w:r w:rsidR="00473644">
              <w:t>postup</w:t>
            </w:r>
          </w:p>
        </w:tc>
      </w:tr>
      <w:tr w:rsidR="005617D1" w:rsidRPr="00463400" w14:paraId="4775AAFE" w14:textId="77777777" w:rsidTr="00880442">
        <w:trPr>
          <w:trHeight w:val="851"/>
          <w:jc w:val="center"/>
        </w:trPr>
        <w:tc>
          <w:tcPr>
            <w:tcW w:w="9286" w:type="dxa"/>
            <w:gridSpan w:val="2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14:paraId="08DAA842" w14:textId="77777777" w:rsidR="005617D1" w:rsidRPr="00463400" w:rsidRDefault="005617D1" w:rsidP="00EE675E">
            <w:pPr>
              <w:rPr>
                <w:caps/>
              </w:rPr>
            </w:pPr>
          </w:p>
        </w:tc>
      </w:tr>
      <w:tr w:rsidR="00386AEC" w:rsidRPr="003F371B" w14:paraId="78903817" w14:textId="77777777" w:rsidTr="00880442">
        <w:trPr>
          <w:trHeight w:val="567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082DA2E6" w14:textId="77777777" w:rsidR="00386AEC" w:rsidRPr="00AF5888" w:rsidRDefault="00386AEC" w:rsidP="00386AEC">
            <w:pPr>
              <w:pStyle w:val="Nzvytitulnstrany"/>
            </w:pPr>
            <w:r w:rsidRPr="00AF5888">
              <w:t>Společnost: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</w:tcPr>
          <w:p w14:paraId="59CF161D" w14:textId="77777777" w:rsidR="00386AEC" w:rsidRPr="003F371B" w:rsidRDefault="009461E0" w:rsidP="00386AEC">
            <w:pPr>
              <w:pStyle w:val="Vypln"/>
            </w:pPr>
            <w:commentRangeStart w:id="0"/>
            <w:r>
              <w:t>…</w:t>
            </w:r>
            <w:commentRangeEnd w:id="0"/>
            <w:r>
              <w:rPr>
                <w:rStyle w:val="Odkaznakoment"/>
                <w:b w:val="0"/>
              </w:rPr>
              <w:commentReference w:id="0"/>
            </w:r>
          </w:p>
        </w:tc>
      </w:tr>
      <w:tr w:rsidR="0067008A" w:rsidRPr="003F371B" w14:paraId="09A0523C" w14:textId="77777777" w:rsidTr="00880442">
        <w:trPr>
          <w:trHeight w:val="567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4FC4B73A" w14:textId="77777777" w:rsidR="0067008A" w:rsidRPr="00AF5888" w:rsidRDefault="0067008A" w:rsidP="00386AEC">
            <w:pPr>
              <w:pStyle w:val="Nzvytitulnstrany"/>
            </w:pPr>
            <w:r w:rsidRPr="00AF5888">
              <w:t xml:space="preserve">Identifikační </w:t>
            </w:r>
            <w:r>
              <w:t>KÓD</w:t>
            </w:r>
            <w:r w:rsidRPr="00AF5888">
              <w:t>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</w:tcPr>
          <w:p w14:paraId="48B60310" w14:textId="011E62A5" w:rsidR="0067008A" w:rsidRPr="003F371B" w:rsidRDefault="00E20BEB" w:rsidP="00601A60">
            <w:pPr>
              <w:pStyle w:val="Vypln"/>
            </w:pPr>
            <w:commentRangeStart w:id="1"/>
            <w:commentRangeEnd w:id="1"/>
            <w:r>
              <w:rPr>
                <w:rStyle w:val="Odkaznakoment"/>
                <w:b w:val="0"/>
              </w:rPr>
              <w:commentReference w:id="1"/>
            </w:r>
            <w:r w:rsidR="00213D70" w:rsidRPr="009C5E7D">
              <w:rPr>
                <w:b w:val="0"/>
                <w:bCs/>
                <w:noProof/>
              </w:rPr>
              <w:fldChar w:fldCharType="begin"/>
            </w:r>
            <w:r w:rsidR="00213D70" w:rsidRPr="009C5E7D">
              <w:rPr>
                <w:b w:val="0"/>
                <w:bCs/>
                <w:noProof/>
              </w:rPr>
              <w:instrText xml:space="preserve"> MERGEFIELD  ARIS_IDE_KOD  \* MERGEFORMAT </w:instrText>
            </w:r>
            <w:r w:rsidR="00213D70" w:rsidRPr="009C5E7D">
              <w:rPr>
                <w:b w:val="0"/>
                <w:bCs/>
                <w:noProof/>
              </w:rPr>
              <w:fldChar w:fldCharType="separate"/>
            </w:r>
            <w:r w:rsidR="00213D70" w:rsidRPr="009C5E7D">
              <w:rPr>
                <w:b w:val="0"/>
                <w:bCs/>
                <w:noProof/>
              </w:rPr>
              <w:t>«ARIS_IDE_KOD»</w:t>
            </w:r>
            <w:r w:rsidR="00213D70" w:rsidRPr="009C5E7D">
              <w:rPr>
                <w:b w:val="0"/>
                <w:bCs/>
                <w:noProof/>
              </w:rPr>
              <w:fldChar w:fldCharType="end"/>
            </w:r>
          </w:p>
        </w:tc>
      </w:tr>
      <w:tr w:rsidR="0067008A" w:rsidRPr="003F371B" w14:paraId="48669B44" w14:textId="77777777" w:rsidTr="00880442">
        <w:trPr>
          <w:trHeight w:val="1302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44107972" w14:textId="38EDE352" w:rsidR="00275C82" w:rsidRPr="00275C82" w:rsidRDefault="0067008A" w:rsidP="00AD2D66">
            <w:pPr>
              <w:pStyle w:val="Nzvytitulnstrany"/>
            </w:pPr>
            <w:r w:rsidRPr="00CA007F">
              <w:t>název dokumentu: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</w:tcPr>
          <w:p w14:paraId="470FE8E6" w14:textId="193691B7" w:rsidR="0067008A" w:rsidRPr="00213D70" w:rsidRDefault="00551AC8" w:rsidP="00601A60">
            <w:pPr>
              <w:pStyle w:val="Vypln"/>
              <w:rPr>
                <w:b w:val="0"/>
                <w:bCs/>
              </w:rPr>
            </w:pPr>
            <w:commentRangeStart w:id="2"/>
            <w:commentRangeEnd w:id="2"/>
            <w:r w:rsidRPr="00213D70">
              <w:rPr>
                <w:rStyle w:val="Odkaznakoment"/>
                <w:b w:val="0"/>
                <w:bCs/>
              </w:rPr>
              <w:commentReference w:id="2"/>
            </w:r>
            <w:r w:rsidR="00AD2D66" w:rsidRPr="00213D70">
              <w:rPr>
                <w:b w:val="0"/>
                <w:bCs/>
                <w:noProof/>
              </w:rPr>
              <w:fldChar w:fldCharType="begin"/>
            </w:r>
            <w:r w:rsidR="00AD2D66" w:rsidRPr="00213D70">
              <w:rPr>
                <w:b w:val="0"/>
                <w:bCs/>
                <w:noProof/>
              </w:rPr>
              <w:instrText xml:space="preserve"> MERGEFIELD  ARIS_NAZEV  \* MERGEFORMAT </w:instrText>
            </w:r>
            <w:r w:rsidR="00AD2D66" w:rsidRPr="00213D70">
              <w:rPr>
                <w:b w:val="0"/>
                <w:bCs/>
                <w:noProof/>
              </w:rPr>
              <w:fldChar w:fldCharType="separate"/>
            </w:r>
            <w:r w:rsidR="00AD2D66" w:rsidRPr="00213D70">
              <w:rPr>
                <w:b w:val="0"/>
                <w:bCs/>
                <w:noProof/>
              </w:rPr>
              <w:t>«ARIS_NAZEV»</w:t>
            </w:r>
            <w:r w:rsidR="00AD2D66" w:rsidRPr="00213D70">
              <w:rPr>
                <w:b w:val="0"/>
                <w:bCs/>
                <w:noProof/>
              </w:rPr>
              <w:fldChar w:fldCharType="end"/>
            </w:r>
          </w:p>
        </w:tc>
      </w:tr>
      <w:tr w:rsidR="0067008A" w:rsidRPr="00E41717" w14:paraId="64B7F7A4" w14:textId="77777777" w:rsidTr="00880442">
        <w:trPr>
          <w:trHeight w:val="454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5F6622" w14:textId="77777777" w:rsidR="0067008A" w:rsidRPr="005A68F4" w:rsidRDefault="00CC4942" w:rsidP="00386AEC">
            <w:pPr>
              <w:pStyle w:val="Nzvytitulnstrany"/>
            </w:pPr>
            <w:r>
              <w:t>proces: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DDE572" w14:textId="1BD87504" w:rsidR="0067008A" w:rsidRPr="00E41717" w:rsidRDefault="00366186" w:rsidP="00601A60">
            <w:pPr>
              <w:pStyle w:val="Vypln"/>
              <w:rPr>
                <w:caps/>
              </w:rPr>
            </w:pPr>
            <w:commentRangeStart w:id="3"/>
            <w:commentRangeEnd w:id="3"/>
            <w:r>
              <w:rPr>
                <w:rStyle w:val="Odkaznakoment"/>
                <w:b w:val="0"/>
              </w:rPr>
              <w:commentReference w:id="3"/>
            </w:r>
            <w:r w:rsidR="00213D70">
              <w:rPr>
                <w:b w:val="0"/>
                <w:bCs/>
                <w:noProof/>
              </w:rPr>
              <w:fldChar w:fldCharType="begin"/>
            </w:r>
            <w:r w:rsidR="00213D70">
              <w:rPr>
                <w:b w:val="0"/>
                <w:bCs/>
                <w:noProof/>
              </w:rPr>
              <w:instrText xml:space="preserve"> MERGEFIELD  ARIS_PROCES  \* MERGEFORMAT </w:instrText>
            </w:r>
            <w:r w:rsidR="00213D70">
              <w:rPr>
                <w:b w:val="0"/>
                <w:bCs/>
                <w:noProof/>
              </w:rPr>
              <w:fldChar w:fldCharType="separate"/>
            </w:r>
            <w:r w:rsidR="00213D70">
              <w:rPr>
                <w:b w:val="0"/>
                <w:bCs/>
                <w:noProof/>
              </w:rPr>
              <w:t>«ARIS_PROCES»</w:t>
            </w:r>
            <w:r w:rsidR="00213D70">
              <w:rPr>
                <w:b w:val="0"/>
                <w:bCs/>
                <w:noProof/>
              </w:rPr>
              <w:fldChar w:fldCharType="end"/>
            </w:r>
          </w:p>
        </w:tc>
      </w:tr>
      <w:tr w:rsidR="0067008A" w:rsidRPr="00E41717" w14:paraId="4CF9D6F9" w14:textId="77777777" w:rsidTr="00880442">
        <w:trPr>
          <w:trHeight w:val="454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A43562" w14:textId="77777777" w:rsidR="0067008A" w:rsidRPr="005A68F4" w:rsidRDefault="0067008A" w:rsidP="00386AEC">
            <w:pPr>
              <w:pStyle w:val="Nzvytitulnstrany"/>
            </w:pPr>
            <w:r w:rsidRPr="005A68F4">
              <w:t>garant dokumentu: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A0AC2C" w14:textId="77777777" w:rsidR="0067008A" w:rsidRPr="00E41717" w:rsidRDefault="00785DF0" w:rsidP="00601A60">
            <w:pPr>
              <w:pStyle w:val="Vypln"/>
            </w:pPr>
            <w:commentRangeStart w:id="4"/>
            <w:r>
              <w:t>…</w:t>
            </w:r>
            <w:commentRangeEnd w:id="4"/>
            <w:r>
              <w:rPr>
                <w:rStyle w:val="Odkaznakoment"/>
                <w:b w:val="0"/>
              </w:rPr>
              <w:commentReference w:id="4"/>
            </w:r>
          </w:p>
        </w:tc>
      </w:tr>
      <w:tr w:rsidR="0067008A" w:rsidRPr="00E41717" w14:paraId="7BEE7425" w14:textId="77777777" w:rsidTr="00880442">
        <w:trPr>
          <w:trHeight w:val="454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B8DC3C" w14:textId="77777777" w:rsidR="0067008A" w:rsidRPr="005A68F4" w:rsidRDefault="0067008A" w:rsidP="00386AEC">
            <w:pPr>
              <w:pStyle w:val="Nzvytitulnstrany"/>
            </w:pPr>
            <w:r w:rsidRPr="005A68F4">
              <w:t>Zpracovatel: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E5B219" w14:textId="77777777" w:rsidR="0067008A" w:rsidRPr="00E41717" w:rsidRDefault="00D11494" w:rsidP="00601A60">
            <w:pPr>
              <w:pStyle w:val="Vypln"/>
            </w:pPr>
            <w:commentRangeStart w:id="5"/>
            <w:r>
              <w:t>…</w:t>
            </w:r>
            <w:commentRangeEnd w:id="5"/>
            <w:r>
              <w:rPr>
                <w:rStyle w:val="Odkaznakoment"/>
                <w:b w:val="0"/>
              </w:rPr>
              <w:commentReference w:id="5"/>
            </w:r>
          </w:p>
        </w:tc>
      </w:tr>
      <w:tr w:rsidR="00386AEC" w14:paraId="1819166A" w14:textId="77777777" w:rsidTr="00880442">
        <w:trPr>
          <w:trHeight w:val="907"/>
          <w:jc w:val="center"/>
        </w:trPr>
        <w:tc>
          <w:tcPr>
            <w:tcW w:w="9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5EAB471" w14:textId="77777777" w:rsidR="00386AEC" w:rsidRDefault="00386AEC" w:rsidP="00386AEC"/>
        </w:tc>
      </w:tr>
      <w:tr w:rsidR="0067008A" w14:paraId="4C3B3F39" w14:textId="77777777" w:rsidTr="00880442">
        <w:trPr>
          <w:trHeight w:val="454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D9F4D" w14:textId="77777777" w:rsidR="0067008A" w:rsidRDefault="0067008A" w:rsidP="00386AEC">
            <w:pPr>
              <w:pStyle w:val="Nzvytitulnstrany"/>
            </w:pPr>
            <w:r>
              <w:t>PLATNOST OD: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508B2" w14:textId="77777777" w:rsidR="0067008A" w:rsidRDefault="00D52D9E" w:rsidP="00601A60">
            <w:pPr>
              <w:pStyle w:val="Vypln"/>
            </w:pPr>
            <w:r>
              <w:t>…</w:t>
            </w:r>
          </w:p>
        </w:tc>
      </w:tr>
      <w:tr w:rsidR="0067008A" w14:paraId="40E47C2D" w14:textId="77777777" w:rsidTr="00880442">
        <w:trPr>
          <w:trHeight w:val="454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54E24" w14:textId="77777777" w:rsidR="0067008A" w:rsidRPr="005A68F4" w:rsidRDefault="0067008A" w:rsidP="00386AEC">
            <w:pPr>
              <w:pStyle w:val="Nzvytitulnstrany"/>
            </w:pPr>
            <w:r w:rsidRPr="005A68F4">
              <w:t>účinnost od: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C38C27" w14:textId="77777777" w:rsidR="0067008A" w:rsidRDefault="00D52D9E" w:rsidP="00601A60">
            <w:pPr>
              <w:pStyle w:val="Vypln"/>
            </w:pPr>
            <w:commentRangeStart w:id="6"/>
            <w:r>
              <w:t>…</w:t>
            </w:r>
            <w:commentRangeEnd w:id="6"/>
            <w:r>
              <w:rPr>
                <w:rStyle w:val="Odkaznakoment"/>
                <w:b w:val="0"/>
              </w:rPr>
              <w:commentReference w:id="6"/>
            </w:r>
          </w:p>
        </w:tc>
      </w:tr>
      <w:tr w:rsidR="00386AEC" w14:paraId="7E271476" w14:textId="77777777" w:rsidTr="00880442">
        <w:trPr>
          <w:trHeight w:val="853"/>
          <w:jc w:val="center"/>
        </w:trPr>
        <w:tc>
          <w:tcPr>
            <w:tcW w:w="928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87C932E" w14:textId="77777777" w:rsidR="00386AEC" w:rsidRDefault="00386AEC" w:rsidP="00386AEC"/>
        </w:tc>
      </w:tr>
      <w:tr w:rsidR="00B221B2" w:rsidRPr="00123D7A" w14:paraId="018C70DE" w14:textId="77777777" w:rsidTr="002A54F8">
        <w:trPr>
          <w:trHeight w:val="851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3C490162" w14:textId="77777777" w:rsidR="00B221B2" w:rsidRPr="005A68F4" w:rsidRDefault="00B221B2" w:rsidP="00386AEC">
            <w:pPr>
              <w:pStyle w:val="Nzvytitulnstrany"/>
            </w:pPr>
            <w:r w:rsidRPr="005A68F4">
              <w:t>schválil: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</w:tcBorders>
          </w:tcPr>
          <w:p w14:paraId="57C6D2A9" w14:textId="77777777" w:rsidR="00B221B2" w:rsidRPr="00491E2B" w:rsidRDefault="0050012B" w:rsidP="00491E2B">
            <w:pPr>
              <w:pStyle w:val="Vypln"/>
              <w:rPr>
                <w:highlight w:val="lightGray"/>
              </w:rPr>
            </w:pPr>
            <w:commentRangeStart w:id="7"/>
            <w:r>
              <w:rPr>
                <w:highlight w:val="lightGray"/>
              </w:rPr>
              <w:t>…</w:t>
            </w:r>
            <w:commentRangeEnd w:id="7"/>
            <w:r>
              <w:rPr>
                <w:rStyle w:val="Odkaznakoment"/>
                <w:b w:val="0"/>
              </w:rPr>
              <w:commentReference w:id="7"/>
            </w:r>
          </w:p>
        </w:tc>
      </w:tr>
      <w:tr w:rsidR="00386AEC" w:rsidRPr="0064320E" w14:paraId="192FDA09" w14:textId="77777777" w:rsidTr="00880442">
        <w:trPr>
          <w:trHeight w:val="851"/>
          <w:jc w:val="center"/>
        </w:trPr>
        <w:tc>
          <w:tcPr>
            <w:tcW w:w="2988" w:type="dxa"/>
            <w:tcBorders>
              <w:top w:val="nil"/>
              <w:left w:val="nil"/>
              <w:bottom w:val="nil"/>
              <w:right w:val="nil"/>
            </w:tcBorders>
          </w:tcPr>
          <w:p w14:paraId="03D2B577" w14:textId="77777777" w:rsidR="00386AEC" w:rsidRPr="0064320E" w:rsidRDefault="00386AEC" w:rsidP="00386AEC">
            <w:pPr>
              <w:pStyle w:val="Nzvytitulnstrany"/>
            </w:pPr>
            <w:r w:rsidRPr="0064320E">
              <w:t>PODPIS:</w:t>
            </w:r>
          </w:p>
        </w:tc>
        <w:tc>
          <w:tcPr>
            <w:tcW w:w="6298" w:type="dxa"/>
            <w:tcBorders>
              <w:top w:val="nil"/>
              <w:left w:val="nil"/>
              <w:bottom w:val="nil"/>
              <w:right w:val="nil"/>
            </w:tcBorders>
          </w:tcPr>
          <w:p w14:paraId="45884E47" w14:textId="77777777" w:rsidR="00386AEC" w:rsidRPr="0064320E" w:rsidRDefault="00386AEC" w:rsidP="00386AEC"/>
        </w:tc>
      </w:tr>
    </w:tbl>
    <w:p w14:paraId="5BCC567F" w14:textId="77777777" w:rsidR="001A65F5" w:rsidRPr="002704CD" w:rsidRDefault="001A65F5" w:rsidP="002704CD">
      <w:pPr>
        <w:sectPr w:rsidR="001A65F5" w:rsidRPr="002704CD" w:rsidSect="00B17AAD">
          <w:headerReference w:type="default" r:id="rId12"/>
          <w:footerReference w:type="default" r:id="rId13"/>
          <w:headerReference w:type="first" r:id="rId14"/>
          <w:footerReference w:type="first" r:id="rId15"/>
          <w:pgSz w:w="11906" w:h="16838" w:code="9"/>
          <w:pgMar w:top="1134" w:right="1134" w:bottom="1134" w:left="1134" w:header="709" w:footer="709" w:gutter="0"/>
          <w:cols w:space="708"/>
          <w:titlePg/>
          <w:docGrid w:linePitch="360"/>
        </w:sectPr>
      </w:pPr>
    </w:p>
    <w:p w14:paraId="491F2E10" w14:textId="77777777" w:rsidR="00E1794C" w:rsidRPr="00E27F3A" w:rsidRDefault="00E1794C" w:rsidP="006852D5">
      <w:pPr>
        <w:pStyle w:val="Obsah"/>
        <w:spacing w:line="360" w:lineRule="auto"/>
      </w:pPr>
      <w:commentRangeStart w:id="9"/>
      <w:r w:rsidRPr="004B1EA6">
        <w:lastRenderedPageBreak/>
        <w:t>Obsah</w:t>
      </w:r>
      <w:r w:rsidRPr="00E27F3A">
        <w:t>:</w:t>
      </w:r>
      <w:commentRangeEnd w:id="9"/>
      <w:r w:rsidR="008730B9">
        <w:rPr>
          <w:rStyle w:val="Odkaznakoment"/>
          <w:b w:val="0"/>
          <w:caps w:val="0"/>
          <w:noProof w:val="0"/>
        </w:rPr>
        <w:commentReference w:id="9"/>
      </w:r>
    </w:p>
    <w:p w14:paraId="6C2C2FA1" w14:textId="77777777" w:rsidR="00213D70" w:rsidRDefault="00213D70" w:rsidP="00213D70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ARIS_OBSAH  \* MERGEFORMAT </w:instrText>
      </w:r>
      <w:r>
        <w:rPr>
          <w:noProof/>
        </w:rPr>
        <w:fldChar w:fldCharType="separate"/>
      </w:r>
      <w:r>
        <w:rPr>
          <w:noProof/>
        </w:rPr>
        <w:t>«ARIS_OBSAH»</w:t>
      </w:r>
      <w:r>
        <w:rPr>
          <w:noProof/>
        </w:rPr>
        <w:fldChar w:fldCharType="end"/>
      </w:r>
    </w:p>
    <w:p w14:paraId="14A94B76" w14:textId="0B9D479E" w:rsidR="00703B85" w:rsidRDefault="00703B85" w:rsidP="006852D5">
      <w:pPr>
        <w:pStyle w:val="Obsah"/>
        <w:spacing w:line="360" w:lineRule="auto"/>
        <w:rPr>
          <w:noProof w:val="0"/>
          <w:szCs w:val="22"/>
        </w:rPr>
      </w:pPr>
    </w:p>
    <w:p w14:paraId="3DC0A072" w14:textId="77777777" w:rsidR="00EE675E" w:rsidRDefault="00703B85" w:rsidP="006A009C">
      <w:pPr>
        <w:pStyle w:val="Nadpis1"/>
      </w:pPr>
      <w:r>
        <w:rPr>
          <w:szCs w:val="22"/>
        </w:rPr>
        <w:br w:type="page"/>
      </w:r>
      <w:bookmarkStart w:id="10" w:name="_Toc133810056"/>
      <w:bookmarkStart w:id="11" w:name="_Toc133811274"/>
      <w:bookmarkStart w:id="12" w:name="_Toc271195046"/>
      <w:bookmarkStart w:id="13" w:name="_Toc465841048"/>
      <w:bookmarkStart w:id="14" w:name="_Toc101947717"/>
      <w:r w:rsidR="00EE675E">
        <w:lastRenderedPageBreak/>
        <w:t>úvodní ustanovení</w:t>
      </w:r>
      <w:bookmarkEnd w:id="10"/>
      <w:bookmarkEnd w:id="11"/>
      <w:bookmarkEnd w:id="12"/>
      <w:bookmarkEnd w:id="13"/>
      <w:bookmarkEnd w:id="14"/>
    </w:p>
    <w:p w14:paraId="21D80032" w14:textId="77777777" w:rsidR="00A06BA3" w:rsidRPr="00AC4097" w:rsidRDefault="00A06BA3" w:rsidP="00A06BA3">
      <w:pPr>
        <w:pStyle w:val="Textdokumentu"/>
        <w:rPr>
          <w:i/>
          <w:iCs/>
          <w:color w:val="FF0000"/>
        </w:rPr>
      </w:pPr>
      <w:r w:rsidRPr="005D4F46">
        <w:rPr>
          <w:i/>
          <w:iCs/>
          <w:color w:val="FF0000"/>
        </w:rPr>
        <w:t xml:space="preserve">Po doplnění textu je potřeba </w:t>
      </w:r>
      <w:r>
        <w:rPr>
          <w:i/>
          <w:iCs/>
          <w:color w:val="FF0000"/>
        </w:rPr>
        <w:t xml:space="preserve">odstranit komentáře, </w:t>
      </w:r>
      <w:r w:rsidRPr="005D4F46">
        <w:rPr>
          <w:i/>
          <w:iCs/>
          <w:color w:val="FF0000"/>
        </w:rPr>
        <w:t xml:space="preserve">sjednotit formát písma na Arial velikost 11 (v tabulkách, schématech, poznámkách apod. </w:t>
      </w:r>
      <w:r>
        <w:rPr>
          <w:i/>
          <w:iCs/>
          <w:color w:val="FF0000"/>
        </w:rPr>
        <w:t xml:space="preserve">se požívá Arial </w:t>
      </w:r>
      <w:r w:rsidRPr="005D4F46">
        <w:rPr>
          <w:i/>
          <w:iCs/>
          <w:color w:val="FF0000"/>
        </w:rPr>
        <w:t>velikost 10) a odmazat nepoužité varianty textu.</w:t>
      </w:r>
      <w:r>
        <w:rPr>
          <w:i/>
          <w:iCs/>
          <w:color w:val="FF0000"/>
        </w:rPr>
        <w:t xml:space="preserve"> </w:t>
      </w:r>
      <w:r w:rsidRPr="00B81B9B">
        <w:rPr>
          <w:i/>
          <w:iCs/>
          <w:color w:val="FF0000"/>
        </w:rPr>
        <w:t>Odstavce se zarovnávají vlevo.</w:t>
      </w:r>
    </w:p>
    <w:p w14:paraId="768C3C47" w14:textId="77777777" w:rsidR="00EE675E" w:rsidRPr="00CA007F" w:rsidRDefault="00EE675E" w:rsidP="003A2E5C">
      <w:pPr>
        <w:pStyle w:val="Nadpis2"/>
      </w:pPr>
      <w:bookmarkStart w:id="15" w:name="_Toc133810057"/>
      <w:bookmarkStart w:id="16" w:name="_Toc133811275"/>
      <w:bookmarkStart w:id="17" w:name="_Toc271195047"/>
      <w:bookmarkStart w:id="18" w:name="_Toc465841049"/>
      <w:bookmarkStart w:id="19" w:name="_Toc101947718"/>
      <w:commentRangeStart w:id="20"/>
      <w:r w:rsidRPr="00CA007F">
        <w:t>Účel</w:t>
      </w:r>
      <w:bookmarkEnd w:id="15"/>
      <w:bookmarkEnd w:id="16"/>
      <w:bookmarkEnd w:id="17"/>
      <w:bookmarkEnd w:id="18"/>
      <w:commentRangeEnd w:id="20"/>
      <w:r w:rsidR="00AD2502">
        <w:rPr>
          <w:rStyle w:val="Odkaznakoment"/>
          <w:b w:val="0"/>
        </w:rPr>
        <w:commentReference w:id="20"/>
      </w:r>
      <w:bookmarkEnd w:id="19"/>
    </w:p>
    <w:p w14:paraId="3240994C" w14:textId="45694AE5" w:rsidR="00AD2D66" w:rsidRDefault="00213D70" w:rsidP="00213D70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ARIS_UCEL  \* MERGEFORMAT </w:instrText>
      </w:r>
      <w:r>
        <w:rPr>
          <w:noProof/>
        </w:rPr>
        <w:fldChar w:fldCharType="separate"/>
      </w:r>
      <w:r>
        <w:rPr>
          <w:noProof/>
        </w:rPr>
        <w:t>«ARIS_UCEL»</w:t>
      </w:r>
      <w:r>
        <w:rPr>
          <w:noProof/>
        </w:rPr>
        <w:fldChar w:fldCharType="end"/>
      </w:r>
    </w:p>
    <w:p w14:paraId="7863E054" w14:textId="77777777" w:rsidR="00726E79" w:rsidRDefault="00726E79" w:rsidP="00726E79">
      <w:pPr>
        <w:pStyle w:val="Textdokumentu"/>
        <w:rPr>
          <w:color w:val="FF0000"/>
        </w:rPr>
      </w:pPr>
      <w:r w:rsidRPr="00CA007F">
        <w:t xml:space="preserve">Účelem </w:t>
      </w:r>
      <w:r>
        <w:t>dokumentu</w:t>
      </w:r>
      <w:r w:rsidRPr="00CA007F">
        <w:t xml:space="preserve"> je popsat činnosti v procesu </w:t>
      </w:r>
      <w:r>
        <w:rPr>
          <w:i/>
          <w:iCs/>
          <w:color w:val="A6A6A6" w:themeColor="background1" w:themeShade="A6"/>
        </w:rPr>
        <w:t xml:space="preserve">„uvést označení a název procesu“ </w:t>
      </w:r>
      <w:r w:rsidRPr="00DC66E0">
        <w:t>s</w:t>
      </w:r>
      <w:r>
        <w:t> </w:t>
      </w:r>
      <w:r w:rsidRPr="00DC66E0">
        <w:t>cílem</w:t>
      </w:r>
      <w:r>
        <w:rPr>
          <w:color w:val="FF0000"/>
        </w:rPr>
        <w:t xml:space="preserve"> </w:t>
      </w:r>
      <w:r w:rsidRPr="00DC66E0">
        <w:rPr>
          <w:i/>
          <w:iCs/>
          <w:color w:val="A6A6A6" w:themeColor="background1" w:themeShade="A6"/>
        </w:rPr>
        <w:t>„uvést cíl procesu“</w:t>
      </w:r>
    </w:p>
    <w:p w14:paraId="2AA1F2AC" w14:textId="77777777" w:rsidR="00726E79" w:rsidRDefault="00726E79" w:rsidP="00726E79">
      <w:pPr>
        <w:pStyle w:val="Textdokumentu"/>
        <w:rPr>
          <w:i/>
          <w:iCs/>
          <w:color w:val="A6A6A6" w:themeColor="background1" w:themeShade="A6"/>
        </w:rPr>
      </w:pPr>
      <w:commentRangeStart w:id="21"/>
      <w:r>
        <w:t>Tento dokument vychází z </w:t>
      </w:r>
      <w:commentRangeEnd w:id="21"/>
      <w:r>
        <w:rPr>
          <w:rStyle w:val="Odkaznakoment"/>
        </w:rPr>
        <w:commentReference w:id="21"/>
      </w:r>
      <w:r w:rsidRPr="00DD58F1">
        <w:rPr>
          <w:i/>
          <w:iCs/>
          <w:color w:val="A6A6A6" w:themeColor="background1" w:themeShade="A6"/>
        </w:rPr>
        <w:t>uveďte, z jakého dokumentu tento dokument vychází</w:t>
      </w:r>
    </w:p>
    <w:p w14:paraId="21E78994" w14:textId="77777777" w:rsidR="00726E79" w:rsidRDefault="00726E79" w:rsidP="00726E79">
      <w:pPr>
        <w:pStyle w:val="Textdokumentu"/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Vyberte:</w:t>
      </w:r>
    </w:p>
    <w:p w14:paraId="4A95A51E" w14:textId="77777777" w:rsidR="00726E79" w:rsidRDefault="00726E79" w:rsidP="00726E79">
      <w:pPr>
        <w:spacing w:before="120"/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Varianta 1 – v</w:t>
      </w:r>
      <w:r w:rsidRPr="009F19F0">
        <w:rPr>
          <w:i/>
          <w:iCs/>
          <w:color w:val="A6A6A6" w:themeColor="background1" w:themeShade="A6"/>
        </w:rPr>
        <w:t> případě typového procesu se uvede:</w:t>
      </w:r>
    </w:p>
    <w:p w14:paraId="69EC4C22" w14:textId="77777777" w:rsidR="00726E79" w:rsidRDefault="00726E79" w:rsidP="00726E79">
      <w:pPr>
        <w:pStyle w:val="Textdokumentu"/>
      </w:pPr>
      <w:r w:rsidRPr="005776BC">
        <w:t xml:space="preserve">Postup je členěn jako </w:t>
      </w:r>
      <w:r>
        <w:t>t</w:t>
      </w:r>
      <w:r w:rsidRPr="005776BC">
        <w:t>ypový proces</w:t>
      </w:r>
      <w:r>
        <w:t xml:space="preserve"> Skupiny ČEZ/centrální</w:t>
      </w:r>
      <w:r w:rsidRPr="005776BC">
        <w:t xml:space="preserve"> a garantem typového procesu je </w:t>
      </w:r>
      <w:r w:rsidRPr="009F19F0">
        <w:rPr>
          <w:i/>
          <w:iCs/>
          <w:color w:val="A6A6A6" w:themeColor="background1" w:themeShade="A6"/>
        </w:rPr>
        <w:t>uv</w:t>
      </w:r>
      <w:r>
        <w:rPr>
          <w:i/>
          <w:iCs/>
          <w:color w:val="A6A6A6" w:themeColor="background1" w:themeShade="A6"/>
        </w:rPr>
        <w:t xml:space="preserve">eďte </w:t>
      </w:r>
      <w:r w:rsidRPr="009F19F0">
        <w:rPr>
          <w:i/>
          <w:iCs/>
          <w:color w:val="A6A6A6" w:themeColor="background1" w:themeShade="A6"/>
        </w:rPr>
        <w:t>pozici garanta</w:t>
      </w:r>
      <w:r w:rsidRPr="00590117">
        <w:t>.</w:t>
      </w:r>
    </w:p>
    <w:p w14:paraId="2931A532" w14:textId="77777777" w:rsidR="00726E79" w:rsidRDefault="00726E79" w:rsidP="00726E79">
      <w:pPr>
        <w:pStyle w:val="Textdokumentu"/>
        <w:rPr>
          <w:i/>
          <w:iCs/>
          <w:color w:val="A6A6A6" w:themeColor="background1" w:themeShade="A6"/>
        </w:rPr>
      </w:pPr>
      <w:r w:rsidRPr="00590117">
        <w:rPr>
          <w:i/>
          <w:iCs/>
          <w:color w:val="A6A6A6" w:themeColor="background1" w:themeShade="A6"/>
        </w:rPr>
        <w:t xml:space="preserve">Varianta 2 </w:t>
      </w:r>
      <w:r>
        <w:rPr>
          <w:i/>
          <w:iCs/>
          <w:color w:val="A6A6A6" w:themeColor="background1" w:themeShade="A6"/>
        </w:rPr>
        <w:t>–</w:t>
      </w:r>
      <w:r w:rsidRPr="00590117">
        <w:rPr>
          <w:i/>
          <w:iCs/>
          <w:color w:val="A6A6A6" w:themeColor="background1" w:themeShade="A6"/>
        </w:rPr>
        <w:t xml:space="preserve"> </w:t>
      </w:r>
      <w:r>
        <w:rPr>
          <w:i/>
          <w:iCs/>
          <w:color w:val="A6A6A6" w:themeColor="background1" w:themeShade="A6"/>
        </w:rPr>
        <w:t>v</w:t>
      </w:r>
      <w:r w:rsidRPr="00590117">
        <w:rPr>
          <w:i/>
          <w:iCs/>
          <w:color w:val="A6A6A6" w:themeColor="background1" w:themeShade="A6"/>
        </w:rPr>
        <w:t> případě odvozeného procesu se uvede:</w:t>
      </w:r>
    </w:p>
    <w:p w14:paraId="709B37C4" w14:textId="77777777" w:rsidR="00726E79" w:rsidRPr="00B8672E" w:rsidRDefault="00726E79" w:rsidP="00726E79">
      <w:pPr>
        <w:pStyle w:val="TextdokumentuKurzvaerven"/>
        <w:rPr>
          <w:bCs/>
          <w:i w:val="0"/>
          <w:iCs w:val="0"/>
          <w:color w:val="auto"/>
        </w:rPr>
      </w:pPr>
      <w:r w:rsidRPr="00F25EB5">
        <w:rPr>
          <w:bCs/>
          <w:i w:val="0"/>
          <w:iCs w:val="0"/>
          <w:color w:val="auto"/>
        </w:rPr>
        <w:t>Rozpracovává</w:t>
      </w:r>
      <w:r w:rsidRPr="00CA007F">
        <w:rPr>
          <w:bCs/>
          <w:color w:val="auto"/>
        </w:rPr>
        <w:t xml:space="preserve"> </w:t>
      </w:r>
      <w:r w:rsidRPr="00C7356B">
        <w:rPr>
          <w:color w:val="A6A6A6" w:themeColor="background1" w:themeShade="A6"/>
        </w:rPr>
        <w:t xml:space="preserve">uvést ID a název dokumentu typového procesu </w:t>
      </w:r>
      <w:r w:rsidRPr="00F25EB5">
        <w:rPr>
          <w:bCs/>
          <w:i w:val="0"/>
          <w:iCs w:val="0"/>
          <w:color w:val="auto"/>
        </w:rPr>
        <w:t>pro potřeby společnosti</w:t>
      </w:r>
      <w:r>
        <w:rPr>
          <w:bCs/>
          <w:i w:val="0"/>
          <w:iCs w:val="0"/>
          <w:color w:val="auto"/>
        </w:rPr>
        <w:t xml:space="preserve"> </w:t>
      </w:r>
      <w:r w:rsidRPr="00567686">
        <w:rPr>
          <w:color w:val="A6A6A6" w:themeColor="background1" w:themeShade="A6"/>
        </w:rPr>
        <w:t>uveďte název společnosti/divize/OJ</w:t>
      </w:r>
      <w:r w:rsidRPr="00567686">
        <w:rPr>
          <w:bCs/>
          <w:i w:val="0"/>
          <w:iCs w:val="0"/>
          <w:color w:val="auto"/>
        </w:rPr>
        <w:t>.</w:t>
      </w:r>
      <w:r w:rsidRPr="00F25EB5">
        <w:rPr>
          <w:bCs/>
          <w:i w:val="0"/>
          <w:iCs w:val="0"/>
          <w:color w:val="auto"/>
        </w:rPr>
        <w:t xml:space="preserve"> Garantem procesu je </w:t>
      </w:r>
      <w:r w:rsidRPr="00567686">
        <w:rPr>
          <w:color w:val="A6A6A6" w:themeColor="background1" w:themeShade="A6"/>
        </w:rPr>
        <w:t>uvést pozici garanta</w:t>
      </w:r>
      <w:r w:rsidRPr="00567686">
        <w:rPr>
          <w:bCs/>
          <w:i w:val="0"/>
          <w:iCs w:val="0"/>
          <w:color w:val="auto"/>
        </w:rPr>
        <w:t>.</w:t>
      </w:r>
    </w:p>
    <w:p w14:paraId="0DB75AC9" w14:textId="77777777" w:rsidR="00726E79" w:rsidRDefault="00726E79" w:rsidP="00726E79">
      <w:pPr>
        <w:pStyle w:val="Textdokumentu"/>
      </w:pPr>
      <w:r w:rsidRPr="00F51C28">
        <w:t xml:space="preserve">Dokument je </w:t>
      </w:r>
      <w:r>
        <w:t>vydáván jako koncernový nástroj s cílem vytvoření podmínek pro naplňová</w:t>
      </w:r>
      <w:r w:rsidRPr="00080F79">
        <w:t xml:space="preserve">ní koncernového zájmu </w:t>
      </w:r>
      <w:commentRangeStart w:id="22"/>
      <w:r w:rsidRPr="007B02E6">
        <w:rPr>
          <w:i/>
          <w:iCs/>
          <w:color w:val="A6A6A6" w:themeColor="background1" w:themeShade="A6"/>
        </w:rPr>
        <w:t>„uvést text koncernového zájmu“</w:t>
      </w:r>
      <w:commentRangeEnd w:id="22"/>
      <w:r w:rsidRPr="007B02E6">
        <w:rPr>
          <w:rStyle w:val="Odkaznakoment"/>
          <w:i/>
          <w:iCs/>
          <w:color w:val="A6A6A6" w:themeColor="background1" w:themeShade="A6"/>
        </w:rPr>
        <w:commentReference w:id="22"/>
      </w:r>
      <w:r w:rsidRPr="007B02E6">
        <w:rPr>
          <w:color w:val="A6A6A6" w:themeColor="background1" w:themeShade="A6"/>
        </w:rPr>
        <w:t xml:space="preserve">, </w:t>
      </w:r>
      <w:r>
        <w:t>vyhlášeného K</w:t>
      </w:r>
      <w:r w:rsidRPr="00080F79">
        <w:t xml:space="preserve">oncernovou politikou řízení </w:t>
      </w:r>
      <w:r>
        <w:t xml:space="preserve">Skupiny ČEZ </w:t>
      </w:r>
      <w:r w:rsidRPr="00080F79">
        <w:t xml:space="preserve">pro oblast </w:t>
      </w:r>
      <w:r w:rsidRPr="007B02E6">
        <w:rPr>
          <w:i/>
          <w:iCs/>
          <w:color w:val="A6A6A6" w:themeColor="background1" w:themeShade="A6"/>
        </w:rPr>
        <w:t>„uvést název oblasti“</w:t>
      </w:r>
      <w:r w:rsidRPr="007B02E6">
        <w:rPr>
          <w:color w:val="A6A6A6" w:themeColor="background1" w:themeShade="A6"/>
        </w:rPr>
        <w:t>.</w:t>
      </w:r>
      <w:r w:rsidRPr="00080F79">
        <w:t xml:space="preserve"> </w:t>
      </w:r>
    </w:p>
    <w:p w14:paraId="4E2278CE" w14:textId="77777777" w:rsidR="00726E79" w:rsidRPr="00622C96" w:rsidRDefault="00726E79" w:rsidP="00726E79">
      <w:pPr>
        <w:spacing w:before="120" w:after="120"/>
        <w:rPr>
          <w:i/>
          <w:iCs/>
          <w:color w:val="A6A6A6" w:themeColor="background1" w:themeShade="A6"/>
        </w:rPr>
      </w:pPr>
      <w:r w:rsidRPr="00622C96">
        <w:rPr>
          <w:bCs/>
          <w:i/>
          <w:iCs/>
          <w:color w:val="A6A6A6" w:themeColor="background1" w:themeShade="A6"/>
        </w:rPr>
        <w:t xml:space="preserve">Pokud má být dokument </w:t>
      </w:r>
      <w:r w:rsidRPr="00622C96">
        <w:rPr>
          <w:bCs/>
          <w:i/>
          <w:iCs/>
          <w:color w:val="A6A6A6" w:themeColor="background1" w:themeShade="A6"/>
          <w:u w:val="single"/>
        </w:rPr>
        <w:t>závazný i pro společnost ČEZd</w:t>
      </w:r>
      <w:r w:rsidRPr="00622C96">
        <w:rPr>
          <w:bCs/>
          <w:i/>
          <w:iCs/>
          <w:color w:val="A6A6A6" w:themeColor="background1" w:themeShade="A6"/>
        </w:rPr>
        <w:t>, je třeba uvést ještě i následující text</w:t>
      </w:r>
    </w:p>
    <w:p w14:paraId="1B8161FC" w14:textId="77777777" w:rsidR="00726E79" w:rsidRDefault="00726E79" w:rsidP="00726E79">
      <w:pPr>
        <w:spacing w:before="120" w:after="120"/>
        <w:rPr>
          <w:iCs/>
        </w:rPr>
      </w:pPr>
      <w:r w:rsidRPr="00DF7358">
        <w:rPr>
          <w:iCs/>
        </w:rPr>
        <w:t xml:space="preserve">Pro společnost ČEZ Distribuce, a. s., je tento koncernový zájem vyhlášen Koncernovou politikou řízení Skupiny ČEZ pro oblast </w:t>
      </w:r>
      <w:commentRangeStart w:id="23"/>
      <w:r w:rsidRPr="007B02E6">
        <w:rPr>
          <w:i/>
          <w:iCs/>
          <w:color w:val="A6A6A6" w:themeColor="background1" w:themeShade="A6"/>
        </w:rPr>
        <w:t>„uvést název oblasti“</w:t>
      </w:r>
      <w:r w:rsidRPr="007B02E6">
        <w:rPr>
          <w:iCs/>
          <w:color w:val="A6A6A6" w:themeColor="background1" w:themeShade="A6"/>
        </w:rPr>
        <w:t xml:space="preserve"> </w:t>
      </w:r>
      <w:commentRangeEnd w:id="23"/>
      <w:r>
        <w:rPr>
          <w:rStyle w:val="Odkaznakoment"/>
        </w:rPr>
        <w:commentReference w:id="23"/>
      </w:r>
      <w:r w:rsidRPr="00DF7358">
        <w:rPr>
          <w:iCs/>
        </w:rPr>
        <w:t>pro ČEZ Distribuce, a. s.</w:t>
      </w:r>
    </w:p>
    <w:p w14:paraId="4D98D0A5" w14:textId="77777777" w:rsidR="00726E79" w:rsidRPr="00AC20DD" w:rsidRDefault="00726E79" w:rsidP="00726E79">
      <w:pPr>
        <w:spacing w:before="120" w:after="120"/>
        <w:rPr>
          <w:i/>
          <w:iCs/>
          <w:color w:val="A6A6A6" w:themeColor="background1" w:themeShade="A6"/>
        </w:rPr>
      </w:pPr>
      <w:r w:rsidRPr="00AC20DD">
        <w:rPr>
          <w:bCs/>
          <w:i/>
          <w:iCs/>
          <w:color w:val="A6A6A6" w:themeColor="background1" w:themeShade="A6"/>
        </w:rPr>
        <w:t xml:space="preserve">Pokud má být dokument </w:t>
      </w:r>
      <w:r w:rsidRPr="00AC20DD">
        <w:rPr>
          <w:bCs/>
          <w:i/>
          <w:iCs/>
          <w:color w:val="A6A6A6" w:themeColor="background1" w:themeShade="A6"/>
          <w:u w:val="single"/>
        </w:rPr>
        <w:t>závazný i pro společnost ČEZ ES</w:t>
      </w:r>
      <w:r w:rsidRPr="00AC20DD">
        <w:rPr>
          <w:bCs/>
          <w:i/>
          <w:iCs/>
          <w:color w:val="A6A6A6" w:themeColor="background1" w:themeShade="A6"/>
        </w:rPr>
        <w:t>, je třeba uvést ještě i následující text</w:t>
      </w:r>
    </w:p>
    <w:p w14:paraId="55FB363A" w14:textId="157A10B9" w:rsidR="00AD2D66" w:rsidRPr="00726E79" w:rsidRDefault="00726E79" w:rsidP="00726E79">
      <w:pPr>
        <w:spacing w:before="120" w:after="120"/>
        <w:rPr>
          <w:iCs/>
        </w:rPr>
      </w:pPr>
      <w:r w:rsidRPr="00DF7358">
        <w:rPr>
          <w:iCs/>
        </w:rPr>
        <w:t xml:space="preserve">Pro společnost ČEZ Energetické služby, s.r.o., je tento koncernový zájem vyhlášen Koncernovou politikou řízení Skupiny ČEZ pro oblast </w:t>
      </w:r>
      <w:commentRangeStart w:id="24"/>
      <w:r w:rsidRPr="007B02E6">
        <w:rPr>
          <w:i/>
          <w:iCs/>
          <w:color w:val="A6A6A6" w:themeColor="background1" w:themeShade="A6"/>
        </w:rPr>
        <w:t>„uvést název oblasti“</w:t>
      </w:r>
      <w:r w:rsidRPr="007B02E6">
        <w:rPr>
          <w:iCs/>
          <w:color w:val="A6A6A6" w:themeColor="background1" w:themeShade="A6"/>
        </w:rPr>
        <w:t xml:space="preserve"> </w:t>
      </w:r>
      <w:commentRangeEnd w:id="24"/>
      <w:r>
        <w:rPr>
          <w:rStyle w:val="Odkaznakoment"/>
        </w:rPr>
        <w:commentReference w:id="24"/>
      </w:r>
      <w:r w:rsidRPr="00DF7358">
        <w:rPr>
          <w:iCs/>
        </w:rPr>
        <w:t>pro ČEZ Energetické služby, s.r.o.</w:t>
      </w:r>
    </w:p>
    <w:p w14:paraId="3CA53664" w14:textId="60AAE7BD" w:rsidR="00265B8A" w:rsidRDefault="00265B8A" w:rsidP="003A2E5C">
      <w:pPr>
        <w:pStyle w:val="Nadpis2"/>
      </w:pPr>
      <w:bookmarkStart w:id="25" w:name="_Toc133810058"/>
      <w:bookmarkStart w:id="26" w:name="_Toc133811276"/>
      <w:bookmarkStart w:id="27" w:name="_Toc271195048"/>
      <w:bookmarkStart w:id="28" w:name="_Toc465841050"/>
      <w:bookmarkStart w:id="29" w:name="_Toc101947719"/>
      <w:r>
        <w:t>Rozsah závaznosti</w:t>
      </w:r>
      <w:bookmarkEnd w:id="25"/>
      <w:bookmarkEnd w:id="26"/>
      <w:bookmarkEnd w:id="27"/>
      <w:bookmarkEnd w:id="28"/>
      <w:bookmarkEnd w:id="29"/>
    </w:p>
    <w:p w14:paraId="178936AC" w14:textId="6E8E1E3E" w:rsidR="00213D70" w:rsidRPr="00213D70" w:rsidRDefault="00213D70" w:rsidP="00213D70">
      <w:pPr>
        <w:rPr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ARIS_ROZSAH  \* MERGEFORMAT </w:instrText>
      </w:r>
      <w:r>
        <w:rPr>
          <w:noProof/>
        </w:rPr>
        <w:fldChar w:fldCharType="separate"/>
      </w:r>
      <w:r>
        <w:rPr>
          <w:noProof/>
        </w:rPr>
        <w:t>«ARIS_ROZSAH»</w:t>
      </w:r>
      <w:r>
        <w:rPr>
          <w:noProof/>
        </w:rPr>
        <w:fldChar w:fldCharType="end"/>
      </w:r>
    </w:p>
    <w:p w14:paraId="29245C57" w14:textId="77777777" w:rsidR="00B02E0F" w:rsidRPr="000E0601" w:rsidRDefault="00B02E0F" w:rsidP="00B02E0F">
      <w:pPr>
        <w:pStyle w:val="Textdokumentu"/>
      </w:pPr>
      <w:bookmarkStart w:id="30" w:name="_Toc133810059"/>
      <w:bookmarkStart w:id="31" w:name="_Toc133811277"/>
      <w:r>
        <w:t xml:space="preserve">Dokument je </w:t>
      </w:r>
      <w:commentRangeStart w:id="32"/>
      <w:r>
        <w:t>určen</w:t>
      </w:r>
      <w:commentRangeEnd w:id="32"/>
      <w:r>
        <w:rPr>
          <w:rStyle w:val="Odkaznakoment"/>
        </w:rPr>
        <w:commentReference w:id="32"/>
      </w:r>
      <w:r>
        <w:t xml:space="preserve"> pro </w:t>
      </w:r>
      <w:r w:rsidRPr="00D018AE">
        <w:rPr>
          <w:i/>
          <w:iCs/>
          <w:color w:val="A6A6A6" w:themeColor="background1" w:themeShade="A6"/>
        </w:rPr>
        <w:t>zde pište text</w:t>
      </w:r>
      <w:r>
        <w:t xml:space="preserve"> </w:t>
      </w:r>
    </w:p>
    <w:p w14:paraId="72F7506A" w14:textId="77777777" w:rsidR="00B02E0F" w:rsidRDefault="00B02E0F" w:rsidP="00B02E0F">
      <w:pPr>
        <w:spacing w:before="120"/>
        <w:rPr>
          <w:i/>
          <w:iCs/>
          <w:color w:val="A6A6A6" w:themeColor="background1" w:themeShade="A6"/>
        </w:rPr>
      </w:pPr>
      <w:r>
        <w:rPr>
          <w:i/>
          <w:iCs/>
          <w:color w:val="A6A6A6" w:themeColor="background1" w:themeShade="A6"/>
        </w:rPr>
        <w:t>Vyberte:</w:t>
      </w:r>
    </w:p>
    <w:p w14:paraId="14D4F868" w14:textId="77777777" w:rsidR="00B02E0F" w:rsidRPr="001C7750" w:rsidRDefault="00B02E0F" w:rsidP="00B02E0F">
      <w:pPr>
        <w:spacing w:before="120"/>
        <w:rPr>
          <w:i/>
          <w:iCs/>
          <w:color w:val="A6A6A6" w:themeColor="background1" w:themeShade="A6"/>
        </w:rPr>
      </w:pPr>
      <w:r w:rsidRPr="001C7750">
        <w:rPr>
          <w:i/>
          <w:iCs/>
          <w:color w:val="A6A6A6" w:themeColor="background1" w:themeShade="A6"/>
        </w:rPr>
        <w:t>Varianta 1 – závaznost všichni členové koncernu (obsah základního balíčku)</w:t>
      </w:r>
      <w:r>
        <w:rPr>
          <w:i/>
          <w:iCs/>
          <w:color w:val="A6A6A6" w:themeColor="background1" w:themeShade="A6"/>
        </w:rPr>
        <w:t>.</w:t>
      </w:r>
    </w:p>
    <w:p w14:paraId="494A7809" w14:textId="77777777" w:rsidR="00B02E0F" w:rsidRDefault="00B02E0F" w:rsidP="00B02E0F">
      <w:pPr>
        <w:spacing w:before="120"/>
      </w:pPr>
      <w:r w:rsidRPr="007C60D0">
        <w:t>Dokument je závazný pro všechny právní subjekty – členy Koncernu ČEZ</w:t>
      </w:r>
      <w:r>
        <w:t xml:space="preserve">, </w:t>
      </w:r>
      <w:r w:rsidRPr="00C06C92">
        <w:rPr>
          <w:rFonts w:eastAsiaTheme="minorEastAsia"/>
        </w:rPr>
        <w:t>a to v rozsahu stanoveném pro ně příslušnou koncernovou politikou řízení</w:t>
      </w:r>
      <w:r w:rsidRPr="00C06C92">
        <w:t>.</w:t>
      </w:r>
    </w:p>
    <w:p w14:paraId="48EBCB55" w14:textId="77777777" w:rsidR="00B02E0F" w:rsidRPr="001C7750" w:rsidRDefault="00B02E0F" w:rsidP="00B02E0F">
      <w:pPr>
        <w:spacing w:before="120"/>
        <w:rPr>
          <w:color w:val="A6A6A6" w:themeColor="background1" w:themeShade="A6"/>
        </w:rPr>
      </w:pPr>
      <w:r w:rsidRPr="001C7750">
        <w:rPr>
          <w:i/>
          <w:iCs/>
          <w:color w:val="A6A6A6" w:themeColor="background1" w:themeShade="A6"/>
        </w:rPr>
        <w:t>Varianta 2 – závaznost pro vybrané členy koncernu (výčet společností upravit dle potřeby)</w:t>
      </w:r>
      <w:r>
        <w:rPr>
          <w:i/>
          <w:iCs/>
          <w:color w:val="A6A6A6" w:themeColor="background1" w:themeShade="A6"/>
        </w:rPr>
        <w:t>.</w:t>
      </w:r>
    </w:p>
    <w:p w14:paraId="18E46275" w14:textId="77777777" w:rsidR="00B02E0F" w:rsidRDefault="00B02E0F" w:rsidP="00B02E0F">
      <w:pPr>
        <w:spacing w:before="120" w:after="120"/>
      </w:pPr>
      <w:r w:rsidRPr="007C60D0">
        <w:t xml:space="preserve">Dokument je závazný pro </w:t>
      </w:r>
      <w:r>
        <w:t xml:space="preserve">vybrané </w:t>
      </w:r>
      <w:r w:rsidRPr="007C60D0">
        <w:t>právní subjekty – členy Koncernu ČEZ</w:t>
      </w:r>
      <w:r>
        <w:t xml:space="preserve">, </w:t>
      </w:r>
      <w:r w:rsidRPr="00C06C92">
        <w:t>a to v rozsahu stanoveném pro ně příslušnou koncernovou politikou řízení:</w:t>
      </w:r>
    </w:p>
    <w:tbl>
      <w:tblPr>
        <w:tblStyle w:val="Mkatabulky"/>
        <w:tblW w:w="6062" w:type="dxa"/>
        <w:tblInd w:w="170" w:type="dxa"/>
        <w:tblLook w:val="04A0" w:firstRow="1" w:lastRow="0" w:firstColumn="1" w:lastColumn="0" w:noHBand="0" w:noVBand="1"/>
      </w:tblPr>
      <w:tblGrid>
        <w:gridCol w:w="4361"/>
        <w:gridCol w:w="1701"/>
      </w:tblGrid>
      <w:tr w:rsidR="009746BC" w:rsidRPr="00A73BD2" w14:paraId="2CEFEAAA" w14:textId="77777777" w:rsidTr="00B34432">
        <w:trPr>
          <w:trHeight w:val="355"/>
        </w:trPr>
        <w:tc>
          <w:tcPr>
            <w:tcW w:w="4361" w:type="dxa"/>
            <w:noWrap/>
          </w:tcPr>
          <w:p w14:paraId="0CA1EF89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color w:val="auto"/>
                <w:sz w:val="20"/>
              </w:rPr>
              <w:t>Obchodní firma</w:t>
            </w:r>
          </w:p>
        </w:tc>
        <w:tc>
          <w:tcPr>
            <w:tcW w:w="1701" w:type="dxa"/>
            <w:noWrap/>
          </w:tcPr>
          <w:p w14:paraId="3B6F03C2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color w:val="auto"/>
                <w:sz w:val="20"/>
              </w:rPr>
              <w:t>Zkratka</w:t>
            </w:r>
          </w:p>
        </w:tc>
      </w:tr>
      <w:tr w:rsidR="009746BC" w:rsidRPr="00A73BD2" w14:paraId="0424817A" w14:textId="77777777" w:rsidTr="00B34432">
        <w:trPr>
          <w:trHeight w:val="355"/>
        </w:trPr>
        <w:tc>
          <w:tcPr>
            <w:tcW w:w="4361" w:type="dxa"/>
            <w:noWrap/>
          </w:tcPr>
          <w:p w14:paraId="0B0A56A6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ČEZ, a. s.</w:t>
            </w:r>
          </w:p>
        </w:tc>
        <w:tc>
          <w:tcPr>
            <w:tcW w:w="1701" w:type="dxa"/>
            <w:noWrap/>
          </w:tcPr>
          <w:p w14:paraId="26AADE72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</w:t>
            </w:r>
          </w:p>
        </w:tc>
      </w:tr>
      <w:tr w:rsidR="009746BC" w:rsidRPr="00A73BD2" w14:paraId="295F3857" w14:textId="77777777" w:rsidTr="00B34432">
        <w:trPr>
          <w:trHeight w:val="355"/>
        </w:trPr>
        <w:tc>
          <w:tcPr>
            <w:tcW w:w="4361" w:type="dxa"/>
            <w:noWrap/>
          </w:tcPr>
          <w:p w14:paraId="0787D26E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lastRenderedPageBreak/>
              <w:t>AirPlus, spol. s r.o.*</w:t>
            </w:r>
          </w:p>
        </w:tc>
        <w:tc>
          <w:tcPr>
            <w:tcW w:w="1701" w:type="dxa"/>
            <w:noWrap/>
          </w:tcPr>
          <w:p w14:paraId="00A086C7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AirPlus</w:t>
            </w:r>
          </w:p>
        </w:tc>
      </w:tr>
      <w:tr w:rsidR="009746BC" w:rsidRPr="00A73BD2" w14:paraId="37C27EEE" w14:textId="77777777" w:rsidTr="00B34432">
        <w:trPr>
          <w:trHeight w:val="355"/>
        </w:trPr>
        <w:tc>
          <w:tcPr>
            <w:tcW w:w="4361" w:type="dxa"/>
            <w:noWrap/>
          </w:tcPr>
          <w:p w14:paraId="4501365A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 xml:space="preserve">Areál </w:t>
            </w:r>
            <w:r w:rsidRPr="00A73BD2">
              <w:rPr>
                <w:rFonts w:cs="Arial"/>
                <w:b w:val="0"/>
                <w:color w:val="auto"/>
                <w:sz w:val="20"/>
              </w:rPr>
              <w:t>Třeboradice</w:t>
            </w: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, a.s.*</w:t>
            </w:r>
          </w:p>
        </w:tc>
        <w:tc>
          <w:tcPr>
            <w:tcW w:w="1701" w:type="dxa"/>
            <w:noWrap/>
          </w:tcPr>
          <w:p w14:paraId="5A8EEA61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AT</w:t>
            </w:r>
          </w:p>
        </w:tc>
      </w:tr>
      <w:tr w:rsidR="009746BC" w:rsidRPr="00A73BD2" w14:paraId="7D44EAF1" w14:textId="77777777" w:rsidTr="00B34432">
        <w:trPr>
          <w:trHeight w:val="355"/>
        </w:trPr>
        <w:tc>
          <w:tcPr>
            <w:tcW w:w="4361" w:type="dxa"/>
            <w:noWrap/>
          </w:tcPr>
          <w:p w14:paraId="3B8C3552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AZ KLIMA a.s.*</w:t>
            </w:r>
          </w:p>
        </w:tc>
        <w:tc>
          <w:tcPr>
            <w:tcW w:w="1701" w:type="dxa"/>
            <w:noWrap/>
          </w:tcPr>
          <w:p w14:paraId="0CE661DC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AZK</w:t>
            </w:r>
          </w:p>
        </w:tc>
      </w:tr>
      <w:tr w:rsidR="009746BC" w:rsidRPr="00A73BD2" w14:paraId="624A1C7C" w14:textId="77777777" w:rsidTr="00B34432">
        <w:trPr>
          <w:trHeight w:val="355"/>
        </w:trPr>
        <w:tc>
          <w:tcPr>
            <w:tcW w:w="4361" w:type="dxa"/>
            <w:noWrap/>
          </w:tcPr>
          <w:p w14:paraId="57F61E54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Bohunice, a.s.*</w:t>
            </w:r>
          </w:p>
        </w:tc>
        <w:tc>
          <w:tcPr>
            <w:tcW w:w="1701" w:type="dxa"/>
            <w:noWrap/>
          </w:tcPr>
          <w:p w14:paraId="17F6633F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CEZB</w:t>
            </w:r>
          </w:p>
        </w:tc>
      </w:tr>
      <w:tr w:rsidR="009746BC" w:rsidRPr="00A73BD2" w14:paraId="42201F75" w14:textId="77777777" w:rsidTr="00B34432">
        <w:trPr>
          <w:trHeight w:val="355"/>
        </w:trPr>
        <w:tc>
          <w:tcPr>
            <w:tcW w:w="4361" w:type="dxa"/>
            <w:noWrap/>
          </w:tcPr>
          <w:p w14:paraId="5033AE84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Distribuce, a. s.</w:t>
            </w:r>
          </w:p>
        </w:tc>
        <w:tc>
          <w:tcPr>
            <w:tcW w:w="1701" w:type="dxa"/>
            <w:noWrap/>
          </w:tcPr>
          <w:p w14:paraId="69BAE640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ČEZd</w:t>
            </w:r>
          </w:p>
        </w:tc>
      </w:tr>
      <w:tr w:rsidR="009746BC" w:rsidRPr="00A73BD2" w14:paraId="04D386A6" w14:textId="77777777" w:rsidTr="00B34432">
        <w:trPr>
          <w:trHeight w:val="355"/>
        </w:trPr>
        <w:tc>
          <w:tcPr>
            <w:tcW w:w="4361" w:type="dxa"/>
            <w:noWrap/>
          </w:tcPr>
          <w:p w14:paraId="6563AF28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Energetické produkty, s.r.o.</w:t>
            </w:r>
          </w:p>
        </w:tc>
        <w:tc>
          <w:tcPr>
            <w:tcW w:w="1701" w:type="dxa"/>
            <w:noWrap/>
          </w:tcPr>
          <w:p w14:paraId="3C4381B3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ČEP</w:t>
            </w:r>
          </w:p>
        </w:tc>
      </w:tr>
      <w:tr w:rsidR="009746BC" w:rsidRPr="00A73BD2" w14:paraId="2E2CE438" w14:textId="77777777" w:rsidTr="00B34432">
        <w:trPr>
          <w:trHeight w:val="355"/>
        </w:trPr>
        <w:tc>
          <w:tcPr>
            <w:tcW w:w="4361" w:type="dxa"/>
            <w:noWrap/>
          </w:tcPr>
          <w:p w14:paraId="41E140E2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Energetické služby, s.r.o.</w:t>
            </w:r>
          </w:p>
        </w:tc>
        <w:tc>
          <w:tcPr>
            <w:tcW w:w="1701" w:type="dxa"/>
            <w:noWrap/>
          </w:tcPr>
          <w:p w14:paraId="7982E8E0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ES</w:t>
            </w:r>
          </w:p>
        </w:tc>
      </w:tr>
      <w:tr w:rsidR="009746BC" w:rsidRPr="00A73BD2" w14:paraId="4EA0022C" w14:textId="77777777" w:rsidTr="00B34432">
        <w:trPr>
          <w:trHeight w:val="355"/>
        </w:trPr>
        <w:tc>
          <w:tcPr>
            <w:tcW w:w="4361" w:type="dxa"/>
            <w:noWrap/>
          </w:tcPr>
          <w:p w14:paraId="0B3C0227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ČEZ Energo s.r.o.*</w:t>
            </w:r>
          </w:p>
        </w:tc>
        <w:tc>
          <w:tcPr>
            <w:tcW w:w="1701" w:type="dxa"/>
            <w:noWrap/>
          </w:tcPr>
          <w:p w14:paraId="182B426D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Energo</w:t>
            </w:r>
          </w:p>
        </w:tc>
      </w:tr>
      <w:tr w:rsidR="009746BC" w:rsidRPr="00A73BD2" w14:paraId="26C9609D" w14:textId="77777777" w:rsidTr="00B34432">
        <w:trPr>
          <w:trHeight w:val="355"/>
        </w:trPr>
        <w:tc>
          <w:tcPr>
            <w:tcW w:w="4361" w:type="dxa"/>
            <w:noWrap/>
          </w:tcPr>
          <w:p w14:paraId="6B804320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ENERGOSERVIS spol. s r.o.</w:t>
            </w:r>
          </w:p>
        </w:tc>
        <w:tc>
          <w:tcPr>
            <w:tcW w:w="1701" w:type="dxa"/>
            <w:noWrap/>
          </w:tcPr>
          <w:p w14:paraId="329C071B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EGS</w:t>
            </w:r>
          </w:p>
        </w:tc>
      </w:tr>
      <w:tr w:rsidR="009746BC" w:rsidRPr="00A73BD2" w14:paraId="57251373" w14:textId="77777777" w:rsidTr="00B34432">
        <w:trPr>
          <w:trHeight w:val="355"/>
        </w:trPr>
        <w:tc>
          <w:tcPr>
            <w:tcW w:w="4361" w:type="dxa"/>
            <w:noWrap/>
          </w:tcPr>
          <w:p w14:paraId="168C3DA8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ESCO, a.s.</w:t>
            </w:r>
          </w:p>
        </w:tc>
        <w:tc>
          <w:tcPr>
            <w:tcW w:w="1701" w:type="dxa"/>
            <w:noWrap/>
          </w:tcPr>
          <w:p w14:paraId="1D26089C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ESCO</w:t>
            </w:r>
          </w:p>
        </w:tc>
      </w:tr>
      <w:tr w:rsidR="009746BC" w:rsidRPr="00A73BD2" w14:paraId="0BEB4768" w14:textId="77777777" w:rsidTr="00B34432">
        <w:trPr>
          <w:trHeight w:val="355"/>
        </w:trPr>
        <w:tc>
          <w:tcPr>
            <w:tcW w:w="4361" w:type="dxa"/>
            <w:noWrap/>
          </w:tcPr>
          <w:p w14:paraId="44680742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ICT Services, a. s.</w:t>
            </w:r>
          </w:p>
        </w:tc>
        <w:tc>
          <w:tcPr>
            <w:tcW w:w="1701" w:type="dxa"/>
            <w:noWrap/>
          </w:tcPr>
          <w:p w14:paraId="65EB38B4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ICT</w:t>
            </w:r>
          </w:p>
        </w:tc>
      </w:tr>
      <w:tr w:rsidR="009746BC" w:rsidRPr="00A73BD2" w14:paraId="0941F7FF" w14:textId="77777777" w:rsidTr="00B34432">
        <w:trPr>
          <w:trHeight w:val="355"/>
        </w:trPr>
        <w:tc>
          <w:tcPr>
            <w:tcW w:w="4361" w:type="dxa"/>
            <w:noWrap/>
          </w:tcPr>
          <w:p w14:paraId="5C1F177A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Obnovitelné zdroje, s.r.o.</w:t>
            </w:r>
          </w:p>
        </w:tc>
        <w:tc>
          <w:tcPr>
            <w:tcW w:w="1701" w:type="dxa"/>
            <w:noWrap/>
          </w:tcPr>
          <w:p w14:paraId="2FD49417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ČOZ</w:t>
            </w:r>
          </w:p>
        </w:tc>
      </w:tr>
      <w:tr w:rsidR="009746BC" w:rsidRPr="00A73BD2" w14:paraId="290B6B16" w14:textId="77777777" w:rsidTr="00B34432">
        <w:trPr>
          <w:trHeight w:val="355"/>
        </w:trPr>
        <w:tc>
          <w:tcPr>
            <w:tcW w:w="4361" w:type="dxa"/>
            <w:noWrap/>
          </w:tcPr>
          <w:p w14:paraId="42D3A99C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Prodej, a.s.</w:t>
            </w:r>
          </w:p>
        </w:tc>
        <w:tc>
          <w:tcPr>
            <w:tcW w:w="1701" w:type="dxa"/>
            <w:noWrap/>
          </w:tcPr>
          <w:p w14:paraId="4D1E9372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ČPR</w:t>
            </w:r>
          </w:p>
        </w:tc>
      </w:tr>
      <w:tr w:rsidR="009746BC" w:rsidRPr="00A73BD2" w14:paraId="373ACB3D" w14:textId="77777777" w:rsidTr="00B34432">
        <w:trPr>
          <w:trHeight w:val="355"/>
        </w:trPr>
        <w:tc>
          <w:tcPr>
            <w:tcW w:w="4361" w:type="dxa"/>
            <w:noWrap/>
          </w:tcPr>
          <w:p w14:paraId="3617E955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ČEZ Teplárenská, a.s.</w:t>
            </w:r>
          </w:p>
        </w:tc>
        <w:tc>
          <w:tcPr>
            <w:tcW w:w="1701" w:type="dxa"/>
            <w:noWrap/>
          </w:tcPr>
          <w:p w14:paraId="4E5F4083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TAS</w:t>
            </w:r>
          </w:p>
        </w:tc>
      </w:tr>
      <w:tr w:rsidR="009746BC" w:rsidRPr="00A73BD2" w14:paraId="2850EF89" w14:textId="77777777" w:rsidTr="00B34432">
        <w:trPr>
          <w:trHeight w:val="355"/>
        </w:trPr>
        <w:tc>
          <w:tcPr>
            <w:tcW w:w="4361" w:type="dxa"/>
          </w:tcPr>
          <w:p w14:paraId="6593C158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Elektrárna Dětmarovice, a.s.</w:t>
            </w:r>
          </w:p>
        </w:tc>
        <w:tc>
          <w:tcPr>
            <w:tcW w:w="1701" w:type="dxa"/>
            <w:noWrap/>
          </w:tcPr>
          <w:p w14:paraId="706D332B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EDE</w:t>
            </w:r>
          </w:p>
        </w:tc>
      </w:tr>
      <w:tr w:rsidR="009746BC" w:rsidRPr="00A73BD2" w14:paraId="315F8078" w14:textId="77777777" w:rsidTr="00B34432">
        <w:trPr>
          <w:trHeight w:val="355"/>
        </w:trPr>
        <w:tc>
          <w:tcPr>
            <w:tcW w:w="4361" w:type="dxa"/>
            <w:noWrap/>
          </w:tcPr>
          <w:p w14:paraId="44021870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Elektrárna Dukovany II, a. s.</w:t>
            </w:r>
          </w:p>
        </w:tc>
        <w:tc>
          <w:tcPr>
            <w:tcW w:w="1701" w:type="dxa"/>
            <w:noWrap/>
          </w:tcPr>
          <w:p w14:paraId="1F7046F9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EDUII</w:t>
            </w:r>
          </w:p>
        </w:tc>
      </w:tr>
      <w:tr w:rsidR="009746BC" w:rsidRPr="00A73BD2" w14:paraId="79DEF49A" w14:textId="77777777" w:rsidTr="00B34432">
        <w:trPr>
          <w:trHeight w:val="355"/>
        </w:trPr>
        <w:tc>
          <w:tcPr>
            <w:tcW w:w="4361" w:type="dxa"/>
            <w:noWrap/>
          </w:tcPr>
          <w:p w14:paraId="37D05668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Elektrárna Temelín II, a. s.*</w:t>
            </w:r>
          </w:p>
        </w:tc>
        <w:tc>
          <w:tcPr>
            <w:tcW w:w="1701" w:type="dxa"/>
            <w:noWrap/>
          </w:tcPr>
          <w:p w14:paraId="4E8FB350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ETEII</w:t>
            </w:r>
          </w:p>
        </w:tc>
      </w:tr>
      <w:tr w:rsidR="009746BC" w:rsidRPr="00A73BD2" w14:paraId="759ED67E" w14:textId="77777777" w:rsidTr="00B34432">
        <w:trPr>
          <w:trHeight w:val="355"/>
        </w:trPr>
        <w:tc>
          <w:tcPr>
            <w:tcW w:w="4361" w:type="dxa"/>
          </w:tcPr>
          <w:p w14:paraId="795AB167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Energetické centrum s.r.o.*</w:t>
            </w:r>
          </w:p>
        </w:tc>
        <w:tc>
          <w:tcPr>
            <w:tcW w:w="1701" w:type="dxa"/>
            <w:noWrap/>
          </w:tcPr>
          <w:p w14:paraId="2754A731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ECJH</w:t>
            </w:r>
          </w:p>
        </w:tc>
      </w:tr>
      <w:tr w:rsidR="009746BC" w:rsidRPr="00A73BD2" w14:paraId="3B61FA2D" w14:textId="77777777" w:rsidTr="00B34432">
        <w:trPr>
          <w:trHeight w:val="355"/>
        </w:trPr>
        <w:tc>
          <w:tcPr>
            <w:tcW w:w="4361" w:type="dxa"/>
            <w:noWrap/>
          </w:tcPr>
          <w:p w14:paraId="69979BDA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Energotrans, a.s.</w:t>
            </w:r>
          </w:p>
        </w:tc>
        <w:tc>
          <w:tcPr>
            <w:tcW w:w="1701" w:type="dxa"/>
            <w:noWrap/>
          </w:tcPr>
          <w:p w14:paraId="7842F29A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EGT</w:t>
            </w:r>
          </w:p>
        </w:tc>
      </w:tr>
      <w:tr w:rsidR="009746BC" w:rsidRPr="00A73BD2" w14:paraId="7CB71B60" w14:textId="77777777" w:rsidTr="00B34432">
        <w:trPr>
          <w:trHeight w:val="355"/>
        </w:trPr>
        <w:tc>
          <w:tcPr>
            <w:tcW w:w="4361" w:type="dxa"/>
            <w:noWrap/>
          </w:tcPr>
          <w:p w14:paraId="38C7707B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ENESA, a.s.*</w:t>
            </w:r>
          </w:p>
        </w:tc>
        <w:tc>
          <w:tcPr>
            <w:tcW w:w="1701" w:type="dxa"/>
            <w:noWrap/>
          </w:tcPr>
          <w:p w14:paraId="5632FA3F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ENESA</w:t>
            </w:r>
          </w:p>
        </w:tc>
      </w:tr>
      <w:tr w:rsidR="009746BC" w:rsidRPr="00A73BD2" w14:paraId="7E227794" w14:textId="77777777" w:rsidTr="00B34432">
        <w:trPr>
          <w:trHeight w:val="355"/>
        </w:trPr>
        <w:tc>
          <w:tcPr>
            <w:tcW w:w="4361" w:type="dxa"/>
            <w:noWrap/>
          </w:tcPr>
          <w:p w14:paraId="17A21F93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HA.EM OSTRAVA, s.r.o.*</w:t>
            </w:r>
          </w:p>
        </w:tc>
        <w:tc>
          <w:tcPr>
            <w:tcW w:w="1701" w:type="dxa"/>
            <w:noWrap/>
          </w:tcPr>
          <w:p w14:paraId="41A1FAE2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HAEM</w:t>
            </w:r>
          </w:p>
        </w:tc>
      </w:tr>
      <w:tr w:rsidR="009746BC" w:rsidRPr="00A73BD2" w14:paraId="1E3B5381" w14:textId="77777777" w:rsidTr="00B34432">
        <w:trPr>
          <w:trHeight w:val="355"/>
        </w:trPr>
        <w:tc>
          <w:tcPr>
            <w:tcW w:w="4361" w:type="dxa"/>
            <w:noWrap/>
          </w:tcPr>
          <w:p w14:paraId="0B5273E9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in PROJEKT LOUNY ENGINEERING s.r.o.*</w:t>
            </w:r>
          </w:p>
        </w:tc>
        <w:tc>
          <w:tcPr>
            <w:tcW w:w="1701" w:type="dxa"/>
            <w:noWrap/>
          </w:tcPr>
          <w:p w14:paraId="753570F5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IPLE</w:t>
            </w:r>
          </w:p>
        </w:tc>
      </w:tr>
      <w:tr w:rsidR="009746BC" w:rsidRPr="00A73BD2" w14:paraId="7F40424E" w14:textId="77777777" w:rsidTr="00B34432">
        <w:trPr>
          <w:trHeight w:val="355"/>
        </w:trPr>
        <w:tc>
          <w:tcPr>
            <w:tcW w:w="4361" w:type="dxa"/>
            <w:noWrap/>
          </w:tcPr>
          <w:p w14:paraId="64FF2FF0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KART, spol. s r.o.*</w:t>
            </w:r>
          </w:p>
        </w:tc>
        <w:tc>
          <w:tcPr>
            <w:tcW w:w="1701" w:type="dxa"/>
            <w:noWrap/>
          </w:tcPr>
          <w:p w14:paraId="2CDEED3F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KART</w:t>
            </w:r>
          </w:p>
        </w:tc>
      </w:tr>
      <w:tr w:rsidR="009746BC" w:rsidRPr="00A73BD2" w14:paraId="4BB2C3CC" w14:textId="77777777" w:rsidTr="00B34432">
        <w:trPr>
          <w:trHeight w:val="355"/>
        </w:trPr>
        <w:tc>
          <w:tcPr>
            <w:tcW w:w="4361" w:type="dxa"/>
            <w:noWrap/>
          </w:tcPr>
          <w:p w14:paraId="5F3CA1EB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MARTIA a.s.</w:t>
            </w:r>
          </w:p>
        </w:tc>
        <w:tc>
          <w:tcPr>
            <w:tcW w:w="1701" w:type="dxa"/>
            <w:noWrap/>
          </w:tcPr>
          <w:p w14:paraId="341CB0AE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MARTIA</w:t>
            </w:r>
          </w:p>
        </w:tc>
      </w:tr>
      <w:tr w:rsidR="009746BC" w:rsidRPr="00A73BD2" w14:paraId="039F2087" w14:textId="77777777" w:rsidTr="00B34432">
        <w:trPr>
          <w:trHeight w:val="355"/>
        </w:trPr>
        <w:tc>
          <w:tcPr>
            <w:tcW w:w="4361" w:type="dxa"/>
            <w:noWrap/>
          </w:tcPr>
          <w:p w14:paraId="240E58FB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PRODECO, a.s.</w:t>
            </w:r>
          </w:p>
        </w:tc>
        <w:tc>
          <w:tcPr>
            <w:tcW w:w="1701" w:type="dxa"/>
            <w:noWrap/>
          </w:tcPr>
          <w:p w14:paraId="55784FED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PRODECO</w:t>
            </w:r>
          </w:p>
        </w:tc>
      </w:tr>
      <w:tr w:rsidR="009746BC" w:rsidRPr="00A73BD2" w14:paraId="11553A77" w14:textId="77777777" w:rsidTr="00B34432">
        <w:trPr>
          <w:trHeight w:val="355"/>
        </w:trPr>
        <w:tc>
          <w:tcPr>
            <w:tcW w:w="4361" w:type="dxa"/>
            <w:noWrap/>
          </w:tcPr>
          <w:p w14:paraId="0AAF7DF7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Revitrans, a.s.</w:t>
            </w:r>
          </w:p>
        </w:tc>
        <w:tc>
          <w:tcPr>
            <w:tcW w:w="1701" w:type="dxa"/>
            <w:noWrap/>
          </w:tcPr>
          <w:p w14:paraId="09801293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REV</w:t>
            </w:r>
          </w:p>
        </w:tc>
      </w:tr>
      <w:tr w:rsidR="009746BC" w:rsidRPr="00A73BD2" w14:paraId="51AACFCF" w14:textId="77777777" w:rsidTr="00B34432">
        <w:trPr>
          <w:trHeight w:val="355"/>
        </w:trPr>
        <w:tc>
          <w:tcPr>
            <w:tcW w:w="4361" w:type="dxa"/>
            <w:noWrap/>
          </w:tcPr>
          <w:p w14:paraId="0DB0AF64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SD – Kolejová doprava, a.s.</w:t>
            </w:r>
          </w:p>
        </w:tc>
        <w:tc>
          <w:tcPr>
            <w:tcW w:w="1701" w:type="dxa"/>
            <w:noWrap/>
          </w:tcPr>
          <w:p w14:paraId="4E453FBB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SDKD</w:t>
            </w:r>
          </w:p>
        </w:tc>
      </w:tr>
      <w:tr w:rsidR="009746BC" w:rsidRPr="00A73BD2" w14:paraId="65BE3CBF" w14:textId="77777777" w:rsidTr="00B34432">
        <w:trPr>
          <w:trHeight w:val="355"/>
        </w:trPr>
        <w:tc>
          <w:tcPr>
            <w:tcW w:w="4361" w:type="dxa"/>
            <w:noWrap/>
          </w:tcPr>
          <w:p w14:paraId="20F3211A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Severočeské doly a.s.</w:t>
            </w:r>
          </w:p>
        </w:tc>
        <w:tc>
          <w:tcPr>
            <w:tcW w:w="1701" w:type="dxa"/>
            <w:noWrap/>
          </w:tcPr>
          <w:p w14:paraId="2A49A150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SDAS</w:t>
            </w:r>
          </w:p>
        </w:tc>
      </w:tr>
      <w:tr w:rsidR="009746BC" w:rsidRPr="00A73BD2" w14:paraId="04B98876" w14:textId="77777777" w:rsidTr="00B34432">
        <w:trPr>
          <w:trHeight w:val="355"/>
        </w:trPr>
        <w:tc>
          <w:tcPr>
            <w:tcW w:w="4361" w:type="dxa"/>
            <w:noWrap/>
          </w:tcPr>
          <w:p w14:paraId="4E2D5E8D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  <w:lang w:val="en-GB"/>
              </w:rPr>
              <w:t>Telco Infrastructure</w:t>
            </w: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, s.r.o.*</w:t>
            </w:r>
          </w:p>
        </w:tc>
        <w:tc>
          <w:tcPr>
            <w:tcW w:w="1701" w:type="dxa"/>
            <w:noWrap/>
          </w:tcPr>
          <w:p w14:paraId="3D912808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TELIN</w:t>
            </w:r>
          </w:p>
        </w:tc>
      </w:tr>
      <w:tr w:rsidR="009746BC" w:rsidRPr="00A73BD2" w14:paraId="5A8BFA13" w14:textId="77777777" w:rsidTr="00B34432">
        <w:trPr>
          <w:trHeight w:val="355"/>
        </w:trPr>
        <w:tc>
          <w:tcPr>
            <w:tcW w:w="4361" w:type="dxa"/>
            <w:noWrap/>
          </w:tcPr>
          <w:p w14:paraId="5CB4CA44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Telco Pro Services, a. s.</w:t>
            </w:r>
          </w:p>
        </w:tc>
        <w:tc>
          <w:tcPr>
            <w:tcW w:w="1701" w:type="dxa"/>
            <w:noWrap/>
          </w:tcPr>
          <w:p w14:paraId="1EC083C6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color w:val="auto"/>
                <w:sz w:val="20"/>
              </w:rPr>
              <w:t>TPS</w:t>
            </w:r>
          </w:p>
        </w:tc>
      </w:tr>
      <w:tr w:rsidR="009746BC" w:rsidRPr="00A73BD2" w14:paraId="0CBDA592" w14:textId="77777777" w:rsidTr="00B34432">
        <w:trPr>
          <w:trHeight w:val="355"/>
        </w:trPr>
        <w:tc>
          <w:tcPr>
            <w:tcW w:w="4361" w:type="dxa"/>
            <w:noWrap/>
          </w:tcPr>
          <w:p w14:paraId="47059F1E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TENAUR, s.r.o.*</w:t>
            </w:r>
          </w:p>
        </w:tc>
        <w:tc>
          <w:tcPr>
            <w:tcW w:w="1701" w:type="dxa"/>
            <w:noWrap/>
          </w:tcPr>
          <w:p w14:paraId="3DB6112C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TENAUR</w:t>
            </w:r>
          </w:p>
        </w:tc>
      </w:tr>
      <w:tr w:rsidR="009746BC" w:rsidRPr="00A73BD2" w14:paraId="2EB35FF9" w14:textId="77777777" w:rsidTr="00B34432">
        <w:trPr>
          <w:trHeight w:val="355"/>
        </w:trPr>
        <w:tc>
          <w:tcPr>
            <w:tcW w:w="4361" w:type="dxa"/>
            <w:noWrap/>
          </w:tcPr>
          <w:p w14:paraId="62858AAF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Ústav aplikované mechaniky Brno, s.r.o*</w:t>
            </w:r>
          </w:p>
        </w:tc>
        <w:tc>
          <w:tcPr>
            <w:tcW w:w="1701" w:type="dxa"/>
            <w:noWrap/>
          </w:tcPr>
          <w:p w14:paraId="382641B4" w14:textId="77777777" w:rsidR="009746BC" w:rsidRPr="00A73BD2" w:rsidRDefault="009746BC" w:rsidP="00B34432">
            <w:pPr>
              <w:pStyle w:val="TextdokumentuTunModrPed3bZa3b"/>
              <w:keepNext w:val="0"/>
              <w:widowControl w:val="0"/>
              <w:rPr>
                <w:rFonts w:cs="Arial"/>
                <w:b w:val="0"/>
                <w:iCs/>
                <w:color w:val="auto"/>
                <w:sz w:val="20"/>
              </w:rPr>
            </w:pPr>
            <w:r w:rsidRPr="00A73BD2">
              <w:rPr>
                <w:rFonts w:cs="Arial"/>
                <w:b w:val="0"/>
                <w:iCs/>
                <w:color w:val="auto"/>
                <w:sz w:val="20"/>
              </w:rPr>
              <w:t>UAM</w:t>
            </w:r>
          </w:p>
        </w:tc>
      </w:tr>
    </w:tbl>
    <w:p w14:paraId="3275952C" w14:textId="77777777" w:rsidR="00FF6F41" w:rsidRPr="00D2662E" w:rsidRDefault="00FF6F41" w:rsidP="00FF6F41">
      <w:pPr>
        <w:pStyle w:val="TextdokumentuKurzvaerven"/>
        <w:rPr>
          <w:iCs w:val="0"/>
          <w:color w:val="auto"/>
          <w:sz w:val="20"/>
          <w:szCs w:val="20"/>
        </w:rPr>
      </w:pPr>
      <w:r w:rsidRPr="00D2662E">
        <w:rPr>
          <w:iCs w:val="0"/>
          <w:color w:val="auto"/>
          <w:sz w:val="20"/>
          <w:szCs w:val="20"/>
        </w:rPr>
        <w:t xml:space="preserve">*Jedná se o malé </w:t>
      </w:r>
      <w:r>
        <w:rPr>
          <w:iCs w:val="0"/>
          <w:color w:val="auto"/>
          <w:sz w:val="20"/>
          <w:szCs w:val="20"/>
        </w:rPr>
        <w:t>podniky v rámci</w:t>
      </w:r>
      <w:r w:rsidRPr="00D2662E">
        <w:rPr>
          <w:iCs w:val="0"/>
          <w:color w:val="auto"/>
          <w:sz w:val="20"/>
          <w:szCs w:val="20"/>
        </w:rPr>
        <w:t xml:space="preserve"> Koncernu ČEZ</w:t>
      </w:r>
      <w:r>
        <w:rPr>
          <w:iCs w:val="0"/>
          <w:color w:val="auto"/>
          <w:sz w:val="20"/>
          <w:szCs w:val="20"/>
        </w:rPr>
        <w:t>.</w:t>
      </w:r>
    </w:p>
    <w:p w14:paraId="63E877EC" w14:textId="77777777" w:rsidR="00FF6F41" w:rsidRPr="000E6F7B" w:rsidRDefault="00FF6F41" w:rsidP="00FF6F41">
      <w:pPr>
        <w:pStyle w:val="TextdokumentuTunModrPed3bZa3b"/>
        <w:keepNext w:val="0"/>
        <w:widowControl w:val="0"/>
        <w:spacing w:before="120" w:after="120"/>
        <w:rPr>
          <w:b w:val="0"/>
          <w:i/>
          <w:iCs/>
          <w:color w:val="A6A6A6" w:themeColor="background1" w:themeShade="A6"/>
          <w:szCs w:val="22"/>
        </w:rPr>
      </w:pPr>
      <w:r w:rsidRPr="000E6F7B">
        <w:rPr>
          <w:b w:val="0"/>
          <w:i/>
          <w:iCs/>
          <w:color w:val="A6A6A6" w:themeColor="background1" w:themeShade="A6"/>
          <w:szCs w:val="22"/>
        </w:rPr>
        <w:t>V případě nutnosti vyberte doplňující požadavky na závaznost v rámci Koncernu</w:t>
      </w:r>
      <w:r>
        <w:rPr>
          <w:b w:val="0"/>
          <w:i/>
          <w:iCs/>
          <w:color w:val="A6A6A6" w:themeColor="background1" w:themeShade="A6"/>
          <w:szCs w:val="22"/>
        </w:rPr>
        <w:t xml:space="preserve"> ČEZ.</w:t>
      </w:r>
    </w:p>
    <w:p w14:paraId="684D88C0" w14:textId="77777777" w:rsidR="00FF6F41" w:rsidRPr="00917A94" w:rsidRDefault="00FF6F41" w:rsidP="00FF6F41">
      <w:pPr>
        <w:pStyle w:val="TextdokumentuTunModrPed3bZa3b"/>
        <w:keepNext w:val="0"/>
        <w:widowControl w:val="0"/>
        <w:spacing w:before="120" w:after="120"/>
        <w:rPr>
          <w:b w:val="0"/>
          <w:i/>
          <w:iCs/>
          <w:color w:val="A6A6A6" w:themeColor="background1" w:themeShade="A6"/>
          <w:szCs w:val="22"/>
        </w:rPr>
      </w:pPr>
      <w:r w:rsidRPr="0033222F">
        <w:rPr>
          <w:b w:val="0"/>
          <w:i/>
          <w:iCs/>
          <w:color w:val="A6A6A6" w:themeColor="background1" w:themeShade="A6"/>
          <w:szCs w:val="22"/>
          <w:u w:val="single"/>
        </w:rPr>
        <w:t>Doplňující požadavek 1</w:t>
      </w:r>
      <w:r w:rsidRPr="00917A94">
        <w:rPr>
          <w:b w:val="0"/>
          <w:i/>
          <w:iCs/>
          <w:color w:val="A6A6A6" w:themeColor="background1" w:themeShade="A6"/>
          <w:szCs w:val="22"/>
        </w:rPr>
        <w:t xml:space="preserve"> </w:t>
      </w:r>
      <w:r>
        <w:rPr>
          <w:b w:val="0"/>
          <w:i/>
          <w:iCs/>
          <w:color w:val="A6A6A6" w:themeColor="background1" w:themeShade="A6"/>
          <w:szCs w:val="22"/>
        </w:rPr>
        <w:t>–</w:t>
      </w:r>
      <w:r w:rsidRPr="00917A94">
        <w:rPr>
          <w:b w:val="0"/>
          <w:i/>
          <w:iCs/>
          <w:color w:val="A6A6A6" w:themeColor="background1" w:themeShade="A6"/>
          <w:szCs w:val="22"/>
        </w:rPr>
        <w:t xml:space="preserve"> </w:t>
      </w:r>
      <w:r>
        <w:rPr>
          <w:b w:val="0"/>
          <w:i/>
          <w:iCs/>
          <w:color w:val="A6A6A6" w:themeColor="background1" w:themeShade="A6"/>
          <w:szCs w:val="22"/>
        </w:rPr>
        <w:t>závaznost pro společnost Elevion Group, která není členem Koncernu ČEZ (závaznost je zajištěna v rámci kroku doporučování zástupcem společnosti EG).</w:t>
      </w:r>
    </w:p>
    <w:p w14:paraId="01841CCC" w14:textId="77777777" w:rsidR="00FF6F41" w:rsidRPr="00151675" w:rsidRDefault="00FF6F41" w:rsidP="00FF6F41">
      <w:pPr>
        <w:pStyle w:val="TextdokumentuTunModrPed3bZa3b"/>
        <w:keepNext w:val="0"/>
        <w:widowControl w:val="0"/>
        <w:spacing w:before="120" w:after="120"/>
        <w:rPr>
          <w:b w:val="0"/>
          <w:color w:val="auto"/>
          <w:szCs w:val="22"/>
        </w:rPr>
      </w:pPr>
      <w:r w:rsidRPr="00D1369E">
        <w:rPr>
          <w:b w:val="0"/>
          <w:color w:val="auto"/>
          <w:szCs w:val="22"/>
        </w:rPr>
        <w:t>Tento dokument považuj</w:t>
      </w:r>
      <w:r>
        <w:rPr>
          <w:b w:val="0"/>
          <w:color w:val="auto"/>
          <w:szCs w:val="22"/>
        </w:rPr>
        <w:t>e</w:t>
      </w:r>
      <w:r w:rsidRPr="00D1369E">
        <w:rPr>
          <w:b w:val="0"/>
          <w:color w:val="auto"/>
          <w:szCs w:val="22"/>
        </w:rPr>
        <w:t xml:space="preserve"> za závazný níže uveden</w:t>
      </w:r>
      <w:r>
        <w:rPr>
          <w:b w:val="0"/>
          <w:color w:val="auto"/>
          <w:szCs w:val="22"/>
        </w:rPr>
        <w:t>ý</w:t>
      </w:r>
      <w:r w:rsidRPr="00D1369E">
        <w:rPr>
          <w:b w:val="0"/>
          <w:color w:val="auto"/>
          <w:szCs w:val="22"/>
        </w:rPr>
        <w:t xml:space="preserve"> právní subjekt Skupiny ČEZ: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82"/>
        <w:gridCol w:w="1814"/>
      </w:tblGrid>
      <w:tr w:rsidR="00FF6F41" w:rsidRPr="002704CD" w14:paraId="7E810E65" w14:textId="77777777" w:rsidTr="00B34432">
        <w:tc>
          <w:tcPr>
            <w:tcW w:w="4282" w:type="dxa"/>
            <w:shd w:val="clear" w:color="auto" w:fill="auto"/>
            <w:vAlign w:val="center"/>
          </w:tcPr>
          <w:p w14:paraId="445178EE" w14:textId="77777777" w:rsidR="00FF6F41" w:rsidRPr="002704CD" w:rsidRDefault="00FF6F41" w:rsidP="00B34432">
            <w:pPr>
              <w:pStyle w:val="TextdokumentuTunModrPed3bZa3b"/>
              <w:keepNext w:val="0"/>
              <w:widowControl w:val="0"/>
              <w:spacing w:before="40" w:after="40"/>
              <w:rPr>
                <w:bCs w:val="0"/>
                <w:color w:val="auto"/>
                <w:sz w:val="20"/>
              </w:rPr>
            </w:pPr>
            <w:r w:rsidRPr="002704CD">
              <w:rPr>
                <w:color w:val="auto"/>
                <w:sz w:val="20"/>
              </w:rPr>
              <w:lastRenderedPageBreak/>
              <w:t>Obchodní firma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04990C7F" w14:textId="77777777" w:rsidR="00FF6F41" w:rsidRPr="002704CD" w:rsidRDefault="00FF6F41" w:rsidP="00B34432">
            <w:pPr>
              <w:pStyle w:val="TextdokumentuTunModrPed3bZa3b"/>
              <w:spacing w:before="40" w:after="40"/>
              <w:jc w:val="both"/>
              <w:rPr>
                <w:color w:val="auto"/>
                <w:sz w:val="20"/>
              </w:rPr>
            </w:pPr>
            <w:r w:rsidRPr="002704CD">
              <w:rPr>
                <w:color w:val="auto"/>
                <w:sz w:val="20"/>
              </w:rPr>
              <w:t>Zkratka</w:t>
            </w:r>
          </w:p>
        </w:tc>
      </w:tr>
      <w:tr w:rsidR="00FF6F41" w:rsidRPr="002704CD" w14:paraId="65E4B098" w14:textId="77777777" w:rsidTr="00B34432">
        <w:tc>
          <w:tcPr>
            <w:tcW w:w="4282" w:type="dxa"/>
            <w:shd w:val="clear" w:color="auto" w:fill="auto"/>
            <w:vAlign w:val="center"/>
          </w:tcPr>
          <w:p w14:paraId="3812239D" w14:textId="77777777" w:rsidR="00FF6F41" w:rsidRPr="00D03183" w:rsidRDefault="00FF6F41" w:rsidP="00B34432">
            <w:pPr>
              <w:pStyle w:val="Textdokumentu"/>
              <w:spacing w:before="40" w:after="40"/>
              <w:rPr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D03183">
              <w:rPr>
                <w:i/>
                <w:iCs/>
                <w:color w:val="A6A6A6" w:themeColor="background1" w:themeShade="A6"/>
                <w:sz w:val="20"/>
                <w:szCs w:val="20"/>
              </w:rPr>
              <w:t>Elevion Group, odštěpný závod</w:t>
            </w:r>
          </w:p>
        </w:tc>
        <w:tc>
          <w:tcPr>
            <w:tcW w:w="1814" w:type="dxa"/>
            <w:shd w:val="clear" w:color="auto" w:fill="auto"/>
            <w:vAlign w:val="center"/>
          </w:tcPr>
          <w:p w14:paraId="2AED1FAB" w14:textId="77777777" w:rsidR="00FF6F41" w:rsidRPr="00D03183" w:rsidRDefault="00FF6F41" w:rsidP="00B34432">
            <w:pPr>
              <w:spacing w:before="40" w:after="40"/>
              <w:ind w:left="113"/>
              <w:rPr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D03183">
              <w:rPr>
                <w:i/>
                <w:iCs/>
                <w:color w:val="A6A6A6" w:themeColor="background1" w:themeShade="A6"/>
                <w:sz w:val="20"/>
                <w:szCs w:val="20"/>
              </w:rPr>
              <w:t>EG</w:t>
            </w:r>
          </w:p>
        </w:tc>
      </w:tr>
    </w:tbl>
    <w:p w14:paraId="1157B062" w14:textId="77777777" w:rsidR="00FF6F41" w:rsidRPr="000E6F7B" w:rsidRDefault="00FF6F41" w:rsidP="00FF6F41">
      <w:pPr>
        <w:pStyle w:val="Textdokumentu"/>
        <w:widowControl w:val="0"/>
        <w:rPr>
          <w:i/>
          <w:iCs/>
          <w:color w:val="A6A6A6" w:themeColor="background1" w:themeShade="A6"/>
          <w:u w:val="single"/>
        </w:rPr>
      </w:pPr>
      <w:r w:rsidRPr="000E6F7B">
        <w:rPr>
          <w:i/>
          <w:iCs/>
          <w:color w:val="A6A6A6" w:themeColor="background1" w:themeShade="A6"/>
          <w:u w:val="single"/>
        </w:rPr>
        <w:t>Doplňující požadavek 2</w:t>
      </w:r>
      <w:r w:rsidRPr="0033222F">
        <w:rPr>
          <w:i/>
          <w:iCs/>
          <w:color w:val="A6A6A6" w:themeColor="background1" w:themeShade="A6"/>
        </w:rPr>
        <w:t xml:space="preserve"> – závaznost pro společnosti SKČ, které nejsou členy Koncernu ČEZ (závaznost zajistí příslušný ředitel divize ČEZ, a. s., v rámci </w:t>
      </w:r>
      <w:hyperlink r:id="rId16" w:history="1">
        <w:r w:rsidRPr="0033222F">
          <w:rPr>
            <w:rStyle w:val="Hypertextovodkaz"/>
            <w:i/>
            <w:iCs/>
            <w:color w:val="A6A6A6" w:themeColor="background1" w:themeShade="A6"/>
            <w:u w:val="none"/>
          </w:rPr>
          <w:t xml:space="preserve"> věcného řízení</w:t>
        </w:r>
      </w:hyperlink>
      <w:r>
        <w:rPr>
          <w:rStyle w:val="Hypertextovodkaz"/>
          <w:i/>
          <w:iCs/>
          <w:color w:val="A6A6A6" w:themeColor="background1" w:themeShade="A6"/>
          <w:u w:val="none"/>
        </w:rPr>
        <w:t>).</w:t>
      </w:r>
    </w:p>
    <w:p w14:paraId="6C16480F" w14:textId="77777777" w:rsidR="00FF6F41" w:rsidRPr="000661B0" w:rsidRDefault="00FF6F41" w:rsidP="00FF6F41">
      <w:pPr>
        <w:pStyle w:val="Textdokumentu"/>
        <w:widowControl w:val="0"/>
      </w:pPr>
      <w:r w:rsidRPr="000661B0">
        <w:t>Věcně příslušní ředitelé divizí ČEZ, a. s., zajistí, na základě požadavku předaného garantem dokumentu, implementaci dokumentu do systému řízení níže uvedených společností Skupiny ČEZ</w:t>
      </w:r>
      <w:r>
        <w:t>,</w:t>
      </w:r>
      <w:r w:rsidRPr="000661B0">
        <w:t xml:space="preserve"> a to s ohledem na rozsah odpovídající jejich obchodní nebo výrobní činnosti: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0"/>
        <w:gridCol w:w="1236"/>
      </w:tblGrid>
      <w:tr w:rsidR="00FF6F41" w:rsidRPr="000661B0" w14:paraId="68314D0D" w14:textId="77777777" w:rsidTr="00B34432">
        <w:tc>
          <w:tcPr>
            <w:tcW w:w="4860" w:type="dxa"/>
            <w:shd w:val="clear" w:color="auto" w:fill="auto"/>
            <w:vAlign w:val="center"/>
          </w:tcPr>
          <w:p w14:paraId="2DD76AF3" w14:textId="77777777" w:rsidR="00FF6F41" w:rsidRPr="000661B0" w:rsidRDefault="00FF6F41" w:rsidP="00B34432">
            <w:pPr>
              <w:pStyle w:val="TextdokumentuTunModrPed3bZa3b"/>
              <w:keepNext w:val="0"/>
              <w:widowControl w:val="0"/>
              <w:spacing w:before="40" w:after="40"/>
              <w:rPr>
                <w:bCs w:val="0"/>
                <w:color w:val="auto"/>
                <w:sz w:val="20"/>
              </w:rPr>
            </w:pPr>
            <w:r w:rsidRPr="000661B0">
              <w:rPr>
                <w:color w:val="auto"/>
                <w:sz w:val="20"/>
              </w:rPr>
              <w:t>Obchodní firma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3C2EBDBA" w14:textId="77777777" w:rsidR="00FF6F41" w:rsidRPr="000661B0" w:rsidRDefault="00FF6F41" w:rsidP="00B34432">
            <w:pPr>
              <w:pStyle w:val="TextdokumentuTunModrPed3bZa3b"/>
              <w:spacing w:before="40" w:after="40"/>
              <w:jc w:val="both"/>
              <w:rPr>
                <w:color w:val="auto"/>
                <w:sz w:val="20"/>
              </w:rPr>
            </w:pPr>
            <w:r w:rsidRPr="000661B0">
              <w:rPr>
                <w:color w:val="auto"/>
                <w:sz w:val="20"/>
              </w:rPr>
              <w:t>Zkratka</w:t>
            </w:r>
          </w:p>
        </w:tc>
      </w:tr>
      <w:tr w:rsidR="00FF6F41" w:rsidRPr="005C3BAC" w14:paraId="509BE5DD" w14:textId="77777777" w:rsidTr="00B34432">
        <w:tc>
          <w:tcPr>
            <w:tcW w:w="4860" w:type="dxa"/>
            <w:shd w:val="clear" w:color="auto" w:fill="auto"/>
            <w:vAlign w:val="center"/>
          </w:tcPr>
          <w:p w14:paraId="4665ECAD" w14:textId="77777777" w:rsidR="00FF6F41" w:rsidRPr="000E6F7B" w:rsidRDefault="00FF6F41" w:rsidP="00B34432">
            <w:pPr>
              <w:pStyle w:val="Textdokumentu"/>
              <w:spacing w:before="40" w:after="40"/>
              <w:rPr>
                <w:b/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0E6F7B">
              <w:rPr>
                <w:i/>
                <w:iCs/>
                <w:color w:val="A6A6A6" w:themeColor="background1" w:themeShade="A6"/>
                <w:sz w:val="20"/>
                <w:szCs w:val="20"/>
              </w:rPr>
              <w:t>např. ÚJV Řež, a.s.</w:t>
            </w:r>
          </w:p>
        </w:tc>
        <w:tc>
          <w:tcPr>
            <w:tcW w:w="1236" w:type="dxa"/>
            <w:shd w:val="clear" w:color="auto" w:fill="auto"/>
            <w:vAlign w:val="center"/>
          </w:tcPr>
          <w:p w14:paraId="4F35737A" w14:textId="77777777" w:rsidR="00FF6F41" w:rsidRPr="000E6F7B" w:rsidRDefault="00FF6F41" w:rsidP="00B34432">
            <w:pPr>
              <w:spacing w:before="40" w:after="40"/>
              <w:ind w:left="113"/>
              <w:rPr>
                <w:i/>
                <w:iCs/>
                <w:color w:val="A6A6A6" w:themeColor="background1" w:themeShade="A6"/>
                <w:sz w:val="20"/>
                <w:szCs w:val="20"/>
              </w:rPr>
            </w:pPr>
            <w:r w:rsidRPr="000E6F7B">
              <w:rPr>
                <w:i/>
                <w:iCs/>
                <w:color w:val="A6A6A6" w:themeColor="background1" w:themeShade="A6"/>
                <w:sz w:val="20"/>
                <w:szCs w:val="20"/>
              </w:rPr>
              <w:t>ÚJV</w:t>
            </w:r>
          </w:p>
        </w:tc>
      </w:tr>
    </w:tbl>
    <w:p w14:paraId="07CE2143" w14:textId="77777777" w:rsidR="00FF6F41" w:rsidRPr="000E6F7B" w:rsidRDefault="00FF6F41" w:rsidP="00FF6F41">
      <w:pPr>
        <w:pStyle w:val="Textdokumentu"/>
        <w:rPr>
          <w:i/>
          <w:iCs/>
          <w:color w:val="A6A6A6" w:themeColor="background1" w:themeShade="A6"/>
          <w:u w:val="single"/>
        </w:rPr>
      </w:pPr>
      <w:r w:rsidRPr="000E6F7B">
        <w:rPr>
          <w:i/>
          <w:iCs/>
          <w:color w:val="A6A6A6" w:themeColor="background1" w:themeShade="A6"/>
          <w:u w:val="single"/>
        </w:rPr>
        <w:t>Doplňující požadavek 3</w:t>
      </w:r>
      <w:r w:rsidRPr="00AE37CC">
        <w:rPr>
          <w:i/>
          <w:iCs/>
          <w:color w:val="A6A6A6" w:themeColor="background1" w:themeShade="A6"/>
        </w:rPr>
        <w:t xml:space="preserve"> – závaznost pro dodavatele</w:t>
      </w:r>
      <w:r>
        <w:rPr>
          <w:i/>
          <w:iCs/>
          <w:color w:val="A6A6A6" w:themeColor="background1" w:themeShade="A6"/>
        </w:rPr>
        <w:t>:</w:t>
      </w:r>
    </w:p>
    <w:p w14:paraId="09DEAFE1" w14:textId="77777777" w:rsidR="00FF6F41" w:rsidRDefault="00FF6F41" w:rsidP="00FF6F41">
      <w:pPr>
        <w:pStyle w:val="Textdokumentu"/>
      </w:pPr>
      <w:r>
        <w:t>Dokument je určen pro dodavatele</w:t>
      </w:r>
      <w:r w:rsidRPr="004E6667">
        <w:rPr>
          <w:i/>
          <w:iCs/>
          <w:color w:val="BFBFBF" w:themeColor="background1" w:themeShade="BF"/>
        </w:rPr>
        <w:t xml:space="preserve"> </w:t>
      </w:r>
      <w:sdt>
        <w:sdtPr>
          <w:rPr>
            <w:i/>
            <w:iCs/>
            <w:color w:val="BFBFBF" w:themeColor="background1" w:themeShade="BF"/>
          </w:rPr>
          <w:id w:val="81719990"/>
          <w:placeholder>
            <w:docPart w:val="18F6019806814243B33424E5B3DDE309"/>
          </w:placeholder>
        </w:sdtPr>
        <w:sdtEndPr/>
        <w:sdtContent>
          <w:r w:rsidRPr="00CB20E5">
            <w:rPr>
              <w:i/>
              <w:iCs/>
              <w:color w:val="BFBFBF" w:themeColor="background1" w:themeShade="BF"/>
            </w:rPr>
            <w:t>upřesněte JE/ETE/EDU, LC, KE apod</w:t>
          </w:r>
        </w:sdtContent>
      </w:sdt>
      <w:r w:rsidRPr="00CB20E5">
        <w:rPr>
          <w:i/>
          <w:iCs/>
          <w:color w:val="BFBFBF" w:themeColor="background1" w:themeShade="BF"/>
        </w:rPr>
        <w:t>.</w:t>
      </w:r>
      <w:r w:rsidRPr="00CB20E5">
        <w:rPr>
          <w:color w:val="BFBFBF" w:themeColor="background1" w:themeShade="BF"/>
        </w:rPr>
        <w:t xml:space="preserve"> </w:t>
      </w:r>
      <w:r>
        <w:t xml:space="preserve">Jeho závaznost </w:t>
      </w:r>
      <w:r w:rsidRPr="004F26D0">
        <w:t>m</w:t>
      </w:r>
      <w:r>
        <w:t>usí</w:t>
      </w:r>
      <w:r w:rsidRPr="004F26D0">
        <w:t xml:space="preserve"> být </w:t>
      </w:r>
      <w:r>
        <w:t>uplatněna v rámci</w:t>
      </w:r>
      <w:r w:rsidRPr="004F26D0">
        <w:t xml:space="preserve"> příslušných obchodních smluv.</w:t>
      </w:r>
      <w:r>
        <w:t xml:space="preserve"> </w:t>
      </w:r>
    </w:p>
    <w:p w14:paraId="3F0E087B" w14:textId="77777777" w:rsidR="00FF6F41" w:rsidRDefault="00FF6F41" w:rsidP="00FF6F41">
      <w:pPr>
        <w:pStyle w:val="Textdokumentu"/>
        <w:keepNext/>
        <w:spacing w:after="0"/>
      </w:pPr>
      <w:r w:rsidRPr="003E6E78">
        <w:t>Odkazy na další dokumenty uvedené v textu tohoto dokumentu jsou závazné pouze pro společnosti</w:t>
      </w:r>
      <w:r>
        <w:t xml:space="preserve"> / dodavatele</w:t>
      </w:r>
      <w:r w:rsidRPr="003E6E78">
        <w:t>, pro které jsou již závazné dokumenty, na které se odkazují.</w:t>
      </w:r>
    </w:p>
    <w:p w14:paraId="186823F0" w14:textId="77777777" w:rsidR="004B16D2" w:rsidRPr="00E45D30" w:rsidRDefault="004B16D2" w:rsidP="004B16D2">
      <w:pPr>
        <w:pStyle w:val="Textdokumentu"/>
        <w:keepNext/>
        <w:spacing w:after="0"/>
      </w:pPr>
      <w:commentRangeStart w:id="33"/>
      <w:r w:rsidRPr="00E45D30">
        <w:t>Seznam zaměstnanců obeslaných k prokazatelnému seznamování je evidován v aplikaci ECM Řízené dokumenty.</w:t>
      </w:r>
      <w:commentRangeEnd w:id="33"/>
      <w:r>
        <w:rPr>
          <w:rStyle w:val="Odkaznakoment"/>
        </w:rPr>
        <w:commentReference w:id="33"/>
      </w:r>
    </w:p>
    <w:p w14:paraId="6E376C13" w14:textId="77777777" w:rsidR="00E42D67" w:rsidRPr="005E3950" w:rsidRDefault="00E42D67" w:rsidP="005E3950">
      <w:pPr>
        <w:pStyle w:val="TextdokumentuKurzvaerven"/>
        <w:spacing w:before="60" w:after="60"/>
        <w:rPr>
          <w:i w:val="0"/>
          <w:sz w:val="18"/>
          <w:szCs w:val="18"/>
        </w:rPr>
      </w:pPr>
    </w:p>
    <w:p w14:paraId="5F3A1674" w14:textId="77777777" w:rsidR="00BB18B7" w:rsidRDefault="00BB18B7" w:rsidP="00BB18B7">
      <w:pPr>
        <w:pStyle w:val="Nadpis2"/>
      </w:pPr>
      <w:bookmarkStart w:id="34" w:name="_Toc133810060"/>
      <w:bookmarkStart w:id="35" w:name="_Toc133811278"/>
      <w:bookmarkStart w:id="36" w:name="_Toc271195049"/>
      <w:bookmarkStart w:id="37" w:name="_Toc465841051"/>
      <w:bookmarkStart w:id="38" w:name="_Toc101947720"/>
      <w:bookmarkEnd w:id="30"/>
      <w:bookmarkEnd w:id="31"/>
      <w:commentRangeStart w:id="39"/>
      <w:r>
        <w:t>Přehled změn proti předchozí revizi dokumentu</w:t>
      </w:r>
      <w:bookmarkEnd w:id="34"/>
      <w:bookmarkEnd w:id="35"/>
      <w:bookmarkEnd w:id="36"/>
      <w:bookmarkEnd w:id="37"/>
      <w:commentRangeEnd w:id="39"/>
      <w:r w:rsidR="00450BBA">
        <w:rPr>
          <w:rStyle w:val="Odkaznakoment"/>
          <w:b w:val="0"/>
        </w:rPr>
        <w:commentReference w:id="39"/>
      </w:r>
      <w:bookmarkEnd w:id="38"/>
    </w:p>
    <w:p w14:paraId="527C3C3A" w14:textId="77777777" w:rsidR="00BD4041" w:rsidRPr="00EA1C98" w:rsidRDefault="00BD4041" w:rsidP="00BD4041">
      <w:pPr>
        <w:pStyle w:val="Textdokumentu"/>
        <w:rPr>
          <w:i/>
          <w:iCs/>
          <w:color w:val="BFBFBF" w:themeColor="background1" w:themeShade="BF"/>
        </w:rPr>
      </w:pPr>
      <w:r w:rsidRPr="00EA1C98">
        <w:rPr>
          <w:i/>
          <w:iCs/>
          <w:color w:val="BFBFBF" w:themeColor="background1" w:themeShade="BF"/>
        </w:rPr>
        <w:t>V případě nového dokumentu uveďte</w:t>
      </w:r>
      <w:r>
        <w:rPr>
          <w:i/>
          <w:iCs/>
          <w:color w:val="BFBFBF" w:themeColor="background1" w:themeShade="BF"/>
        </w:rPr>
        <w:t>:</w:t>
      </w:r>
    </w:p>
    <w:p w14:paraId="031F5FFB" w14:textId="77777777" w:rsidR="00BD4041" w:rsidRDefault="00BD4041" w:rsidP="00BD4041">
      <w:pPr>
        <w:pStyle w:val="Textdokumentu"/>
      </w:pPr>
      <w:r>
        <w:t>Jedná se o revizi 00.</w:t>
      </w:r>
    </w:p>
    <w:p w14:paraId="65B1CAAA" w14:textId="77777777" w:rsidR="00BD4041" w:rsidRPr="00EA1C98" w:rsidRDefault="00BD4041" w:rsidP="00BD4041">
      <w:pPr>
        <w:pStyle w:val="Textdokumentu"/>
        <w:rPr>
          <w:i/>
          <w:iCs/>
          <w:color w:val="BFBFBF" w:themeColor="background1" w:themeShade="BF"/>
        </w:rPr>
      </w:pPr>
      <w:r w:rsidRPr="00EA1C98">
        <w:rPr>
          <w:i/>
          <w:iCs/>
          <w:color w:val="BFBFBF" w:themeColor="background1" w:themeShade="BF"/>
        </w:rPr>
        <w:t>V případě revize 01 a další uveďte</w:t>
      </w:r>
      <w:r>
        <w:rPr>
          <w:i/>
          <w:iCs/>
          <w:color w:val="BFBFBF" w:themeColor="background1" w:themeShade="BF"/>
        </w:rPr>
        <w:t>:</w:t>
      </w:r>
    </w:p>
    <w:p w14:paraId="70B8DB96" w14:textId="77777777" w:rsidR="00BD4041" w:rsidRPr="00450759" w:rsidRDefault="00BD4041" w:rsidP="00BD4041">
      <w:pPr>
        <w:pStyle w:val="Textdokumentu"/>
        <w:rPr>
          <w:i/>
          <w:iCs/>
          <w:color w:val="A6A6A6" w:themeColor="background1" w:themeShade="A6"/>
        </w:rPr>
      </w:pPr>
      <w:r>
        <w:t xml:space="preserve">Revize 0x byla provedena z důvodu </w:t>
      </w:r>
      <w:r w:rsidRPr="00F6399B">
        <w:rPr>
          <w:i/>
          <w:iCs/>
          <w:color w:val="A6A6A6" w:themeColor="background1" w:themeShade="A6"/>
        </w:rPr>
        <w:t>zde pište text</w:t>
      </w:r>
    </w:p>
    <w:p w14:paraId="7ECCF5AF" w14:textId="77777777" w:rsidR="00265B8A" w:rsidRDefault="007E5E65" w:rsidP="000E6087">
      <w:pPr>
        <w:pStyle w:val="Nadpis1"/>
      </w:pPr>
      <w:bookmarkStart w:id="40" w:name="_Toc133810061"/>
      <w:bookmarkStart w:id="41" w:name="_Toc133811279"/>
      <w:bookmarkStart w:id="42" w:name="_Toc271195050"/>
      <w:bookmarkStart w:id="43" w:name="_Toc465841052"/>
      <w:bookmarkStart w:id="44" w:name="_Toc101947721"/>
      <w:commentRangeStart w:id="45"/>
      <w:r w:rsidRPr="009404A5">
        <w:t xml:space="preserve">ODPOVĚDNOSTi, </w:t>
      </w:r>
      <w:r w:rsidR="009B3B4F" w:rsidRPr="009404A5">
        <w:t>povinnosti</w:t>
      </w:r>
      <w:bookmarkEnd w:id="40"/>
      <w:bookmarkEnd w:id="41"/>
      <w:bookmarkEnd w:id="42"/>
      <w:r w:rsidRPr="009404A5">
        <w:t xml:space="preserve"> a PRAVOMOCi</w:t>
      </w:r>
      <w:bookmarkEnd w:id="43"/>
      <w:commentRangeEnd w:id="45"/>
      <w:r w:rsidR="00402520">
        <w:rPr>
          <w:rStyle w:val="Odkaznakoment"/>
          <w:b w:val="0"/>
          <w:caps w:val="0"/>
        </w:rPr>
        <w:commentReference w:id="45"/>
      </w:r>
      <w:bookmarkEnd w:id="44"/>
    </w:p>
    <w:p w14:paraId="17FA45DE" w14:textId="77777777" w:rsidR="00C12B61" w:rsidRDefault="00C12B61" w:rsidP="00C12B61">
      <w:pPr>
        <w:pStyle w:val="Textdokumentu"/>
      </w:pPr>
      <w:r w:rsidRPr="00467851">
        <w:rPr>
          <w:i/>
          <w:iCs/>
          <w:color w:val="A6A6A6" w:themeColor="background1" w:themeShade="A6"/>
        </w:rPr>
        <w:t>Zde pište text…</w:t>
      </w:r>
    </w:p>
    <w:p w14:paraId="775722E5" w14:textId="77777777" w:rsidR="00C12B61" w:rsidRDefault="00C12B61" w:rsidP="00C12B61">
      <w:pPr>
        <w:pStyle w:val="Textdokumentu"/>
      </w:pPr>
      <w:r>
        <w:t>Má povinnost:</w:t>
      </w:r>
    </w:p>
    <w:p w14:paraId="64E2B5CF" w14:textId="77777777" w:rsidR="00C12B61" w:rsidRDefault="00C12B61" w:rsidP="00C12B61">
      <w:pPr>
        <w:pStyle w:val="Textdokumentu"/>
        <w:numPr>
          <w:ilvl w:val="0"/>
          <w:numId w:val="38"/>
        </w:numPr>
      </w:pPr>
      <w:r>
        <w:t>…</w:t>
      </w:r>
    </w:p>
    <w:p w14:paraId="6865A189" w14:textId="77777777" w:rsidR="00C12B61" w:rsidRDefault="00C12B61" w:rsidP="00C12B61">
      <w:pPr>
        <w:pStyle w:val="Textdokumentu"/>
      </w:pPr>
      <w:r>
        <w:t>Má pravomoc:</w:t>
      </w:r>
    </w:p>
    <w:p w14:paraId="1DF2EEB8" w14:textId="77777777" w:rsidR="00C12B61" w:rsidRDefault="00C12B61" w:rsidP="00C12B61">
      <w:pPr>
        <w:pStyle w:val="Textdokumentu"/>
        <w:numPr>
          <w:ilvl w:val="0"/>
          <w:numId w:val="38"/>
        </w:numPr>
      </w:pPr>
      <w:r>
        <w:t>…</w:t>
      </w:r>
    </w:p>
    <w:p w14:paraId="0BBCDC8B" w14:textId="77777777" w:rsidR="00D63FD8" w:rsidRPr="00D63FD8" w:rsidRDefault="00C12B61" w:rsidP="00131238">
      <w:pPr>
        <w:pStyle w:val="Textdokumentu"/>
      </w:pPr>
      <w:r>
        <w:t>Má odpovědnost:</w:t>
      </w:r>
    </w:p>
    <w:p w14:paraId="67656FD9" w14:textId="77777777" w:rsidR="00265B8A" w:rsidRPr="006852D5" w:rsidRDefault="00265B8A" w:rsidP="00BB18B7">
      <w:pPr>
        <w:pStyle w:val="Nadpis1"/>
        <w:keepLines/>
      </w:pPr>
      <w:bookmarkStart w:id="46" w:name="_Toc133810062"/>
      <w:bookmarkStart w:id="47" w:name="_Toc133811280"/>
      <w:bookmarkStart w:id="48" w:name="_Toc271195051"/>
      <w:bookmarkStart w:id="49" w:name="_Toc465841053"/>
      <w:bookmarkStart w:id="50" w:name="_Toc101947722"/>
      <w:r w:rsidRPr="006852D5">
        <w:t>POJMY</w:t>
      </w:r>
      <w:r w:rsidR="00691795">
        <w:t xml:space="preserve"> A</w:t>
      </w:r>
      <w:r w:rsidRPr="006852D5">
        <w:t xml:space="preserve"> ZKRATKY</w:t>
      </w:r>
      <w:bookmarkEnd w:id="46"/>
      <w:bookmarkEnd w:id="47"/>
      <w:bookmarkEnd w:id="48"/>
      <w:bookmarkEnd w:id="49"/>
      <w:bookmarkEnd w:id="50"/>
      <w:r w:rsidR="00547286" w:rsidRPr="006852D5">
        <w:t xml:space="preserve"> </w:t>
      </w:r>
    </w:p>
    <w:p w14:paraId="3980D03E" w14:textId="77777777" w:rsidR="00265B8A" w:rsidRDefault="007D1370" w:rsidP="00BB18B7">
      <w:pPr>
        <w:pStyle w:val="Nadpis2"/>
        <w:keepLines/>
      </w:pPr>
      <w:bookmarkStart w:id="51" w:name="_Toc133810063"/>
      <w:bookmarkStart w:id="52" w:name="_Toc133811281"/>
      <w:bookmarkStart w:id="53" w:name="_Toc271195052"/>
      <w:bookmarkStart w:id="54" w:name="_Toc465841054"/>
      <w:bookmarkStart w:id="55" w:name="_Toc101947723"/>
      <w:commentRangeStart w:id="56"/>
      <w:r>
        <w:t>P</w:t>
      </w:r>
      <w:r w:rsidR="00265B8A">
        <w:t>ojmy</w:t>
      </w:r>
      <w:bookmarkEnd w:id="51"/>
      <w:bookmarkEnd w:id="52"/>
      <w:bookmarkEnd w:id="53"/>
      <w:bookmarkEnd w:id="54"/>
      <w:commentRangeEnd w:id="56"/>
      <w:r w:rsidR="00736162">
        <w:rPr>
          <w:rStyle w:val="Odkaznakoment"/>
          <w:b w:val="0"/>
        </w:rPr>
        <w:commentReference w:id="56"/>
      </w:r>
      <w:bookmarkEnd w:id="55"/>
    </w:p>
    <w:p w14:paraId="1DC1B065" w14:textId="77777777" w:rsidR="00A00CCB" w:rsidRDefault="007D1370" w:rsidP="00BB18B7">
      <w:pPr>
        <w:pStyle w:val="Zkladnpojmy"/>
        <w:keepNext/>
        <w:keepLines/>
        <w:rPr>
          <w:b w:val="0"/>
        </w:rPr>
      </w:pPr>
      <w:bookmarkStart w:id="57" w:name="_Toc133810064"/>
      <w:bookmarkStart w:id="58" w:name="_Toc133811282"/>
      <w:r w:rsidRPr="007D1370">
        <w:rPr>
          <w:rStyle w:val="ZkladnpojmyChar"/>
          <w:b/>
        </w:rPr>
        <w:t>P</w:t>
      </w:r>
      <w:r w:rsidR="00B22D4D" w:rsidRPr="007D1370">
        <w:rPr>
          <w:rStyle w:val="ZkladnpojmyChar"/>
          <w:b/>
        </w:rPr>
        <w:t>ojem</w:t>
      </w:r>
      <w:r w:rsidR="00B22D4D">
        <w:t xml:space="preserve"> </w:t>
      </w:r>
      <w:r w:rsidR="00B22D4D" w:rsidRPr="006E39F7">
        <w:rPr>
          <w:b w:val="0"/>
        </w:rPr>
        <w:t xml:space="preserve">– </w:t>
      </w:r>
      <w:r>
        <w:rPr>
          <w:b w:val="0"/>
        </w:rPr>
        <w:t>výklad pojmu</w:t>
      </w:r>
      <w:r w:rsidR="00B22D4D" w:rsidRPr="006E39F7">
        <w:rPr>
          <w:b w:val="0"/>
        </w:rPr>
        <w:t>.</w:t>
      </w:r>
      <w:r w:rsidR="00A00CCB">
        <w:rPr>
          <w:b w:val="0"/>
        </w:rPr>
        <w:t xml:space="preserve"> </w:t>
      </w:r>
    </w:p>
    <w:p w14:paraId="2A98CC50" w14:textId="77777777" w:rsidR="00265B8A" w:rsidRDefault="00265B8A" w:rsidP="003A2E5C">
      <w:pPr>
        <w:pStyle w:val="Nadpis2"/>
      </w:pPr>
      <w:bookmarkStart w:id="59" w:name="_Toc271195053"/>
      <w:bookmarkStart w:id="60" w:name="_Toc465841055"/>
      <w:bookmarkStart w:id="61" w:name="_Toc101947724"/>
      <w:commentRangeStart w:id="62"/>
      <w:r>
        <w:t>Zkratky</w:t>
      </w:r>
      <w:bookmarkEnd w:id="57"/>
      <w:bookmarkEnd w:id="58"/>
      <w:bookmarkEnd w:id="59"/>
      <w:bookmarkEnd w:id="60"/>
      <w:commentRangeEnd w:id="62"/>
      <w:r w:rsidR="00B83C0B">
        <w:rPr>
          <w:rStyle w:val="Odkaznakoment"/>
          <w:b w:val="0"/>
        </w:rPr>
        <w:commentReference w:id="62"/>
      </w:r>
      <w:bookmarkEnd w:id="61"/>
    </w:p>
    <w:p w14:paraId="42E2E6B0" w14:textId="77777777" w:rsidR="00A5486E" w:rsidRPr="00B83687" w:rsidRDefault="00A5486E" w:rsidP="00A5486E">
      <w:pPr>
        <w:pStyle w:val="TextdokumentuKurzvaerven"/>
        <w:widowControl w:val="0"/>
        <w:rPr>
          <w:i w:val="0"/>
          <w:sz w:val="18"/>
          <w:szCs w:val="18"/>
        </w:rPr>
      </w:pPr>
    </w:p>
    <w:tbl>
      <w:tblPr>
        <w:tblW w:w="90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7452"/>
      </w:tblGrid>
      <w:tr w:rsidR="000A6205" w:rsidRPr="000A6205" w14:paraId="612E610F" w14:textId="77777777" w:rsidTr="00D35DA1"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5B8CEAC" w14:textId="77777777" w:rsidR="00E45D30" w:rsidRPr="000A6205" w:rsidRDefault="00E45D30" w:rsidP="00D92B0B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0A6205">
              <w:rPr>
                <w:b w:val="0"/>
                <w:color w:val="auto"/>
                <w:sz w:val="20"/>
              </w:rPr>
              <w:lastRenderedPageBreak/>
              <w:t>zkratka</w:t>
            </w:r>
          </w:p>
        </w:tc>
        <w:tc>
          <w:tcPr>
            <w:tcW w:w="7452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DD6310" w14:textId="77777777" w:rsidR="00E45D30" w:rsidRPr="000A6205" w:rsidRDefault="00E45D30" w:rsidP="00D92B0B">
            <w:pPr>
              <w:pStyle w:val="TextdokumentuTunModrPed3bZa3b"/>
              <w:rPr>
                <w:b w:val="0"/>
                <w:color w:val="auto"/>
                <w:sz w:val="20"/>
              </w:rPr>
            </w:pPr>
            <w:r w:rsidRPr="000A6205">
              <w:rPr>
                <w:b w:val="0"/>
                <w:color w:val="auto"/>
                <w:sz w:val="20"/>
              </w:rPr>
              <w:t>výklad zkratky</w:t>
            </w:r>
          </w:p>
        </w:tc>
      </w:tr>
      <w:tr w:rsidR="00E45D30" w:rsidRPr="002F7D63" w14:paraId="6F6B8184" w14:textId="77777777" w:rsidTr="00D35DA1"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B4E6D37" w14:textId="77777777" w:rsidR="00E45D30" w:rsidRPr="00BB18B7" w:rsidRDefault="00E45D30" w:rsidP="00D92B0B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BB18B7">
              <w:rPr>
                <w:sz w:val="20"/>
                <w:szCs w:val="20"/>
              </w:rPr>
              <w:t>Zde pište…</w:t>
            </w:r>
          </w:p>
        </w:tc>
        <w:tc>
          <w:tcPr>
            <w:tcW w:w="745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1AC0BEFC" w14:textId="77777777" w:rsidR="00E45D30" w:rsidRPr="00BB18B7" w:rsidRDefault="00E45D30" w:rsidP="00D92B0B">
            <w:pPr>
              <w:pStyle w:val="Textdokumentu"/>
              <w:keepNext/>
              <w:spacing w:before="60" w:after="60"/>
              <w:rPr>
                <w:sz w:val="20"/>
                <w:szCs w:val="20"/>
              </w:rPr>
            </w:pPr>
            <w:r w:rsidRPr="00BB18B7">
              <w:rPr>
                <w:sz w:val="20"/>
                <w:szCs w:val="20"/>
              </w:rPr>
              <w:t>Zde pište text…</w:t>
            </w:r>
          </w:p>
        </w:tc>
      </w:tr>
    </w:tbl>
    <w:p w14:paraId="0A549918" w14:textId="77777777" w:rsidR="009248BE" w:rsidRPr="003A1280" w:rsidRDefault="009248BE" w:rsidP="009248BE">
      <w:pPr>
        <w:pStyle w:val="Textdokumentu"/>
        <w:rPr>
          <w:i/>
          <w:iCs/>
          <w:color w:val="A6A6A6" w:themeColor="background1" w:themeShade="A6"/>
        </w:rPr>
      </w:pPr>
      <w:r w:rsidRPr="003A1280">
        <w:rPr>
          <w:i/>
          <w:iCs/>
          <w:color w:val="A6A6A6" w:themeColor="background1" w:themeShade="A6"/>
        </w:rPr>
        <w:t>nebo</w:t>
      </w:r>
    </w:p>
    <w:p w14:paraId="6A81F62C" w14:textId="70C8A11A" w:rsidR="00265B8A" w:rsidRDefault="00276A2B" w:rsidP="00AC53C4">
      <w:pPr>
        <w:pStyle w:val="Textdokumentu"/>
      </w:pPr>
      <w:r w:rsidRPr="000661B0">
        <w:t>Zkratky n</w:t>
      </w:r>
      <w:r w:rsidR="00265B8A" w:rsidRPr="000661B0">
        <w:t>ejsou</w:t>
      </w:r>
      <w:r w:rsidRPr="000661B0">
        <w:t xml:space="preserve"> </w:t>
      </w:r>
      <w:r w:rsidR="00ED5F2E" w:rsidRPr="000661B0">
        <w:t xml:space="preserve">v dokumentu </w:t>
      </w:r>
      <w:r w:rsidRPr="000661B0">
        <w:t>použity</w:t>
      </w:r>
      <w:r w:rsidR="00265B8A" w:rsidRPr="000661B0">
        <w:t>.</w:t>
      </w:r>
      <w:r w:rsidR="00265B8A">
        <w:t xml:space="preserve"> </w:t>
      </w:r>
    </w:p>
    <w:bookmarkStart w:id="63" w:name="_Toc101947726"/>
    <w:bookmarkStart w:id="64" w:name="_Toc133810073"/>
    <w:bookmarkStart w:id="65" w:name="_Toc133811291"/>
    <w:bookmarkStart w:id="66" w:name="_Toc271195059"/>
    <w:bookmarkStart w:id="67" w:name="_Toc465841066"/>
    <w:p w14:paraId="1440AE81" w14:textId="77777777" w:rsidR="00213D70" w:rsidRPr="004A6FBE" w:rsidRDefault="00213D70" w:rsidP="00213D70">
      <w:pPr>
        <w:rPr>
          <w:color w:val="000000" w:themeColor="text1"/>
        </w:rPr>
      </w:pPr>
      <w:r>
        <w:rPr>
          <w:noProof/>
        </w:rPr>
        <w:fldChar w:fldCharType="begin"/>
      </w:r>
      <w:r>
        <w:rPr>
          <w:noProof/>
        </w:rPr>
        <w:instrText xml:space="preserve"> MERGEFIELD  ARIS_DOKUMENT  \* MERGEFORMAT </w:instrText>
      </w:r>
      <w:r>
        <w:rPr>
          <w:noProof/>
        </w:rPr>
        <w:fldChar w:fldCharType="separate"/>
      </w:r>
      <w:r>
        <w:rPr>
          <w:noProof/>
        </w:rPr>
        <w:t>«ARIS_DOKUMENT»</w:t>
      </w:r>
      <w:r>
        <w:rPr>
          <w:noProof/>
        </w:rPr>
        <w:fldChar w:fldCharType="end"/>
      </w:r>
    </w:p>
    <w:p w14:paraId="01F256E0" w14:textId="5EC56254" w:rsidR="00213D70" w:rsidRDefault="00825764" w:rsidP="00213D70">
      <w:pPr>
        <w:pStyle w:val="Textdokumentu"/>
        <w:rPr>
          <w:noProof/>
        </w:rPr>
      </w:pPr>
      <w:r>
        <w:fldChar w:fldCharType="begin"/>
      </w:r>
      <w:r>
        <w:instrText xml:space="preserve"> MERGEFIELD  ARIS_HNIZDA  \* MERGEFORMAT </w:instrText>
      </w:r>
      <w:r>
        <w:fldChar w:fldCharType="separate"/>
      </w:r>
      <w:r w:rsidR="00213D70">
        <w:rPr>
          <w:noProof/>
        </w:rPr>
        <w:t>«ARIS_HNIZDA»</w:t>
      </w:r>
      <w:r>
        <w:rPr>
          <w:noProof/>
        </w:rPr>
        <w:fldChar w:fldCharType="end"/>
      </w:r>
    </w:p>
    <w:p w14:paraId="46827065" w14:textId="77777777" w:rsidR="00FE4794" w:rsidRPr="00000B5F" w:rsidRDefault="00FE4794" w:rsidP="00FE4794">
      <w:pPr>
        <w:pStyle w:val="Nadpis2"/>
      </w:pPr>
      <w:bookmarkStart w:id="68" w:name="_Toc101947727"/>
      <w:bookmarkStart w:id="69" w:name="_Hlk35520596"/>
      <w:commentRangeStart w:id="70"/>
      <w:r w:rsidRPr="00000B5F">
        <w:t xml:space="preserve">Ukazatel </w:t>
      </w:r>
      <w:r>
        <w:t>odvozeného procesu</w:t>
      </w:r>
      <w:commentRangeEnd w:id="70"/>
      <w:r>
        <w:rPr>
          <w:rStyle w:val="Odkaznakoment"/>
          <w:b w:val="0"/>
        </w:rPr>
        <w:commentReference w:id="70"/>
      </w:r>
      <w:bookmarkEnd w:id="68"/>
    </w:p>
    <w:p w14:paraId="151E9D2C" w14:textId="77777777" w:rsidR="00FE4794" w:rsidRPr="00000B5F" w:rsidRDefault="00FE4794" w:rsidP="00FE4794">
      <w:pPr>
        <w:pStyle w:val="Textdokumentu"/>
        <w:rPr>
          <w:iCs/>
          <w:color w:val="FF0000"/>
          <w:sz w:val="18"/>
          <w:szCs w:val="18"/>
        </w:rPr>
      </w:pPr>
    </w:p>
    <w:tbl>
      <w:tblPr>
        <w:tblW w:w="9013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3"/>
        <w:gridCol w:w="7210"/>
      </w:tblGrid>
      <w:tr w:rsidR="00FE4794" w:rsidRPr="00000B5F" w14:paraId="4401FB17" w14:textId="77777777" w:rsidTr="00212F94">
        <w:tc>
          <w:tcPr>
            <w:tcW w:w="1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bookmarkEnd w:id="69"/>
          <w:p w14:paraId="52806997" w14:textId="77777777" w:rsidR="00FE4794" w:rsidRPr="008C32E3" w:rsidRDefault="00FE4794" w:rsidP="00212F94">
            <w:pPr>
              <w:overflowPunct/>
              <w:autoSpaceDE/>
              <w:autoSpaceDN/>
              <w:adjustRightInd/>
              <w:spacing w:before="45" w:after="45"/>
              <w:textAlignment w:val="auto"/>
              <w:rPr>
                <w:rFonts w:eastAsia="Arial"/>
                <w:color w:val="000000"/>
                <w:szCs w:val="20"/>
                <w:lang w:eastAsia="zh-CN"/>
              </w:rPr>
            </w:pPr>
            <w:r w:rsidRPr="008C32E3">
              <w:rPr>
                <w:rFonts w:eastAsia="Arial"/>
                <w:color w:val="000000"/>
                <w:szCs w:val="20"/>
                <w:shd w:val="clear" w:color="auto" w:fill="FFFFFF"/>
                <w:lang w:eastAsia="zh-CN"/>
              </w:rPr>
              <w:t>Ukazatel</w:t>
            </w:r>
            <w:r>
              <w:rPr>
                <w:rFonts w:eastAsia="Arial"/>
                <w:color w:val="000000"/>
                <w:szCs w:val="20"/>
                <w:shd w:val="clear" w:color="auto" w:fill="FFFFFF"/>
                <w:lang w:eastAsia="zh-CN"/>
              </w:rPr>
              <w:t>e</w:t>
            </w:r>
            <w:r w:rsidRPr="008C32E3">
              <w:rPr>
                <w:rFonts w:eastAsia="Arial"/>
                <w:color w:val="000000"/>
                <w:szCs w:val="20"/>
                <w:shd w:val="clear" w:color="auto" w:fill="FFFFFF"/>
                <w:lang w:eastAsia="zh-CN"/>
              </w:rPr>
              <w:t xml:space="preserve"> odvozeného procesu</w:t>
            </w:r>
          </w:p>
        </w:tc>
        <w:tc>
          <w:tcPr>
            <w:tcW w:w="4000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FFFFFF" w:fill="FFFFFF"/>
            <w:tcMar>
              <w:top w:w="0" w:type="dxa"/>
              <w:left w:w="108" w:type="dxa"/>
              <w:right w:w="108" w:type="dxa"/>
            </w:tcMar>
          </w:tcPr>
          <w:p w14:paraId="235FA012" w14:textId="77777777" w:rsidR="00FE4794" w:rsidRPr="008115C8" w:rsidRDefault="00FE4794" w:rsidP="00212F94">
            <w:pPr>
              <w:pStyle w:val="Normln1"/>
              <w:rPr>
                <w:rFonts w:eastAsia="Times New Roman"/>
                <w:i/>
                <w:iCs/>
                <w:color w:val="A6A6A6" w:themeColor="background1" w:themeShade="A6"/>
                <w:szCs w:val="22"/>
                <w:lang w:eastAsia="cs-CZ"/>
              </w:rPr>
            </w:pPr>
            <w:r w:rsidRPr="008115C8">
              <w:rPr>
                <w:rFonts w:eastAsia="Times New Roman"/>
                <w:i/>
                <w:iCs/>
                <w:color w:val="A6A6A6" w:themeColor="background1" w:themeShade="A6"/>
                <w:szCs w:val="22"/>
                <w:lang w:eastAsia="cs-CZ"/>
              </w:rPr>
              <w:t>Uvede se název ukazatele odvozeného procesu a detailnější popis ukazatele.</w:t>
            </w:r>
          </w:p>
          <w:p w14:paraId="268CA0B1" w14:textId="77777777" w:rsidR="00FE4794" w:rsidRPr="008115C8" w:rsidRDefault="00FE4794" w:rsidP="00212F94">
            <w:pPr>
              <w:pStyle w:val="Normln1"/>
              <w:rPr>
                <w:rFonts w:eastAsia="Times New Roman"/>
                <w:i/>
                <w:iCs/>
                <w:color w:val="A6A6A6" w:themeColor="background1" w:themeShade="A6"/>
                <w:szCs w:val="22"/>
                <w:lang w:eastAsia="cs-CZ"/>
              </w:rPr>
            </w:pPr>
            <w:r w:rsidRPr="008115C8">
              <w:rPr>
                <w:rFonts w:eastAsia="Times New Roman"/>
                <w:i/>
                <w:iCs/>
                <w:color w:val="A6A6A6" w:themeColor="background1" w:themeShade="A6"/>
                <w:szCs w:val="22"/>
                <w:lang w:eastAsia="cs-CZ"/>
              </w:rPr>
              <w:t xml:space="preserve">U každého procesu musí být uvedeny minimálně 2 ukazatele: minimálně 1x produktový a 1x procesní ukazatel, viz </w:t>
            </w:r>
            <w:hyperlink r:id="rId17" w:history="1">
              <w:r w:rsidRPr="008115C8">
                <w:rPr>
                  <w:rFonts w:eastAsia="Times New Roman"/>
                  <w:i/>
                  <w:iCs/>
                  <w:color w:val="A6A6A6" w:themeColor="background1" w:themeShade="A6"/>
                  <w:szCs w:val="22"/>
                  <w:lang w:eastAsia="cs-CZ"/>
                </w:rPr>
                <w:t>SKČ_ST_0039</w:t>
              </w:r>
            </w:hyperlink>
            <w:r w:rsidRPr="008115C8">
              <w:rPr>
                <w:rFonts w:eastAsia="Times New Roman"/>
                <w:i/>
                <w:iCs/>
                <w:color w:val="A6A6A6" w:themeColor="background1" w:themeShade="A6"/>
                <w:szCs w:val="22"/>
                <w:lang w:eastAsia="cs-CZ"/>
              </w:rPr>
              <w:t xml:space="preserve"> - Procesní řízení.</w:t>
            </w:r>
          </w:p>
          <w:p w14:paraId="7BFD6B15" w14:textId="77777777" w:rsidR="00FE4794" w:rsidRPr="00000B5F" w:rsidRDefault="00FE4794" w:rsidP="00212F94">
            <w:pPr>
              <w:pStyle w:val="Textdokumentu"/>
              <w:spacing w:after="0"/>
            </w:pPr>
            <w:r>
              <w:rPr>
                <w:i/>
                <w:iCs/>
                <w:color w:val="A6A6A6" w:themeColor="background1" w:themeShade="A6"/>
              </w:rPr>
              <w:t>Atributy</w:t>
            </w:r>
            <w:r w:rsidRPr="008115C8">
              <w:rPr>
                <w:i/>
                <w:iCs/>
                <w:color w:val="A6A6A6" w:themeColor="background1" w:themeShade="A6"/>
              </w:rPr>
              <w:t xml:space="preserve"> ukazatelů procesů kategorie 1 a 2 j</w:t>
            </w:r>
            <w:r>
              <w:rPr>
                <w:i/>
                <w:iCs/>
                <w:color w:val="A6A6A6" w:themeColor="background1" w:themeShade="A6"/>
              </w:rPr>
              <w:t>sou</w:t>
            </w:r>
            <w:r w:rsidRPr="008115C8">
              <w:rPr>
                <w:i/>
                <w:iCs/>
                <w:color w:val="A6A6A6" w:themeColor="background1" w:themeShade="A6"/>
              </w:rPr>
              <w:t xml:space="preserve"> uveden</w:t>
            </w:r>
            <w:r>
              <w:rPr>
                <w:i/>
                <w:iCs/>
                <w:color w:val="A6A6A6" w:themeColor="background1" w:themeShade="A6"/>
              </w:rPr>
              <w:t>y</w:t>
            </w:r>
            <w:r w:rsidRPr="008115C8">
              <w:rPr>
                <w:i/>
                <w:iCs/>
                <w:color w:val="A6A6A6" w:themeColor="background1" w:themeShade="A6"/>
              </w:rPr>
              <w:t xml:space="preserve"> ve volné příloze postupu.</w:t>
            </w:r>
          </w:p>
        </w:tc>
      </w:tr>
    </w:tbl>
    <w:p w14:paraId="6A4ADD9A" w14:textId="77777777" w:rsidR="00A5486E" w:rsidRPr="008A2864" w:rsidRDefault="00A5486E" w:rsidP="00A5486E">
      <w:pPr>
        <w:pStyle w:val="Nadpis1"/>
        <w:keepLines/>
      </w:pPr>
      <w:bookmarkStart w:id="71" w:name="_Toc101947728"/>
      <w:bookmarkEnd w:id="63"/>
      <w:r w:rsidRPr="00AC53C4">
        <w:t>VAZBY MEZI DOKUMENT</w:t>
      </w:r>
      <w:bookmarkEnd w:id="64"/>
      <w:bookmarkEnd w:id="65"/>
      <w:r>
        <w:t>y</w:t>
      </w:r>
      <w:bookmarkEnd w:id="66"/>
      <w:bookmarkEnd w:id="67"/>
      <w:bookmarkEnd w:id="71"/>
    </w:p>
    <w:p w14:paraId="55243D27" w14:textId="77777777" w:rsidR="00A5486E" w:rsidRPr="007E5E65" w:rsidRDefault="00A5486E" w:rsidP="00A5486E">
      <w:pPr>
        <w:pStyle w:val="Nadpis2"/>
        <w:keepLines/>
      </w:pPr>
      <w:bookmarkStart w:id="72" w:name="_Toc271195060"/>
      <w:bookmarkStart w:id="73" w:name="_Toc465841067"/>
      <w:bookmarkStart w:id="74" w:name="_Toc101947729"/>
      <w:commentRangeStart w:id="75"/>
      <w:r w:rsidRPr="007E5E65">
        <w:t>Vazby na vnější dokumenty a vnitřní dokumenty neevidované v</w:t>
      </w:r>
      <w:r>
        <w:t> </w:t>
      </w:r>
      <w:r w:rsidRPr="007E5E65">
        <w:t>ECM</w:t>
      </w:r>
      <w:bookmarkEnd w:id="72"/>
      <w:r>
        <w:t xml:space="preserve"> ŘD</w:t>
      </w:r>
      <w:bookmarkEnd w:id="73"/>
      <w:commentRangeEnd w:id="75"/>
      <w:r w:rsidR="00D50318">
        <w:rPr>
          <w:rStyle w:val="Odkaznakoment"/>
          <w:b w:val="0"/>
        </w:rPr>
        <w:commentReference w:id="75"/>
      </w:r>
      <w:bookmarkEnd w:id="74"/>
    </w:p>
    <w:p w14:paraId="6A4AE3B2" w14:textId="77777777" w:rsidR="00A5486E" w:rsidRDefault="00A5486E" w:rsidP="00A5486E">
      <w:pPr>
        <w:pStyle w:val="Textdokumentu"/>
        <w:keepNext/>
        <w:keepLines/>
      </w:pPr>
      <w:r w:rsidRPr="00864414">
        <w:t>V</w:t>
      </w:r>
      <w:r>
        <w:t xml:space="preserve"> kapitole</w:t>
      </w:r>
      <w:r w:rsidRPr="00864414">
        <w:t xml:space="preserve"> jsou uvedeny dokumenty v platném znění k </w:t>
      </w:r>
      <w:r w:rsidRPr="00294E6D">
        <w:t>datu nabytí</w:t>
      </w:r>
      <w:r w:rsidRPr="00864414">
        <w:t xml:space="preserve"> platnosti dokumentu.</w:t>
      </w:r>
    </w:p>
    <w:tbl>
      <w:tblPr>
        <w:tblW w:w="0" w:type="auto"/>
        <w:tblInd w:w="-5" w:type="dxa"/>
        <w:tblBorders>
          <w:top w:val="single" w:sz="4" w:space="0" w:color="0070C0"/>
          <w:left w:val="single" w:sz="4" w:space="0" w:color="0070C0"/>
          <w:bottom w:val="single" w:sz="4" w:space="0" w:color="auto"/>
          <w:right w:val="single" w:sz="4" w:space="0" w:color="0070C0"/>
          <w:insideH w:val="single" w:sz="4" w:space="0" w:color="0070C0"/>
          <w:insideV w:val="single" w:sz="4" w:space="0" w:color="0070C0"/>
        </w:tblBorders>
        <w:tblLook w:val="01E0" w:firstRow="1" w:lastRow="1" w:firstColumn="1" w:lastColumn="1" w:noHBand="0" w:noVBand="0"/>
      </w:tblPr>
      <w:tblGrid>
        <w:gridCol w:w="3195"/>
        <w:gridCol w:w="5759"/>
      </w:tblGrid>
      <w:tr w:rsidR="000A6205" w:rsidRPr="000A6205" w14:paraId="7DF76A28" w14:textId="77777777" w:rsidTr="00C60D32">
        <w:trPr>
          <w:trHeight w:val="20"/>
        </w:trPr>
        <w:tc>
          <w:tcPr>
            <w:tcW w:w="3195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  <w:shd w:val="clear" w:color="auto" w:fill="auto"/>
            <w:vAlign w:val="center"/>
          </w:tcPr>
          <w:p w14:paraId="560E1E65" w14:textId="77777777" w:rsidR="00A5486E" w:rsidRPr="000A6205" w:rsidRDefault="00A5486E" w:rsidP="00B17AAD">
            <w:pPr>
              <w:pStyle w:val="TextdokumentuTunModrPed3bZa3b"/>
              <w:keepLines/>
              <w:rPr>
                <w:b w:val="0"/>
                <w:color w:val="auto"/>
                <w:sz w:val="20"/>
              </w:rPr>
            </w:pPr>
            <w:r w:rsidRPr="000A6205">
              <w:rPr>
                <w:b w:val="0"/>
                <w:color w:val="auto"/>
                <w:sz w:val="20"/>
              </w:rPr>
              <w:t>druh a číslo předpisu</w:t>
            </w:r>
          </w:p>
        </w:tc>
        <w:tc>
          <w:tcPr>
            <w:tcW w:w="5759" w:type="dxa"/>
            <w:tcBorders>
              <w:top w:val="single" w:sz="4" w:space="0" w:color="auto"/>
              <w:left w:val="single" w:sz="4" w:space="0" w:color="auto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76B0F6C2" w14:textId="77777777" w:rsidR="00A5486E" w:rsidRPr="000A6205" w:rsidRDefault="00A5486E" w:rsidP="00B17AAD">
            <w:pPr>
              <w:pStyle w:val="TextdokumentuTunModrPed3bZa3b"/>
              <w:keepLines/>
              <w:rPr>
                <w:b w:val="0"/>
                <w:color w:val="auto"/>
                <w:sz w:val="20"/>
              </w:rPr>
            </w:pPr>
            <w:r w:rsidRPr="000A6205">
              <w:rPr>
                <w:b w:val="0"/>
                <w:color w:val="auto"/>
                <w:sz w:val="20"/>
              </w:rPr>
              <w:t>název předpisu</w:t>
            </w:r>
          </w:p>
        </w:tc>
      </w:tr>
      <w:tr w:rsidR="00A5486E" w:rsidRPr="00A5486E" w14:paraId="0487FD3C" w14:textId="77777777" w:rsidTr="00C60D32">
        <w:trPr>
          <w:trHeight w:val="20"/>
        </w:trPr>
        <w:tc>
          <w:tcPr>
            <w:tcW w:w="3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auto"/>
            </w:tcBorders>
            <w:shd w:val="clear" w:color="auto" w:fill="auto"/>
            <w:vAlign w:val="center"/>
          </w:tcPr>
          <w:p w14:paraId="17B08023" w14:textId="77777777" w:rsidR="00A5486E" w:rsidRPr="00A5486E" w:rsidRDefault="00A5486E" w:rsidP="00B17AAD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A5486E">
              <w:rPr>
                <w:sz w:val="20"/>
                <w:szCs w:val="20"/>
              </w:rPr>
              <w:t>Zde pište text…</w:t>
            </w:r>
          </w:p>
        </w:tc>
        <w:tc>
          <w:tcPr>
            <w:tcW w:w="5759" w:type="dxa"/>
            <w:tcBorders>
              <w:top w:val="single" w:sz="4" w:space="0" w:color="000000" w:themeColor="text1"/>
              <w:bottom w:val="single" w:sz="4" w:space="0" w:color="auto"/>
              <w:right w:val="single" w:sz="4" w:space="0" w:color="000000" w:themeColor="text1"/>
            </w:tcBorders>
            <w:shd w:val="clear" w:color="auto" w:fill="auto"/>
            <w:vAlign w:val="center"/>
          </w:tcPr>
          <w:p w14:paraId="69307F13" w14:textId="77777777" w:rsidR="00A5486E" w:rsidRPr="00A5486E" w:rsidRDefault="00A5486E" w:rsidP="00B17AAD">
            <w:pPr>
              <w:pStyle w:val="Textdokumentu"/>
              <w:spacing w:before="60" w:after="60"/>
              <w:rPr>
                <w:sz w:val="20"/>
                <w:szCs w:val="20"/>
              </w:rPr>
            </w:pPr>
            <w:r w:rsidRPr="00A5486E">
              <w:rPr>
                <w:sz w:val="20"/>
                <w:szCs w:val="20"/>
              </w:rPr>
              <w:t>Zde pište text…</w:t>
            </w:r>
          </w:p>
        </w:tc>
      </w:tr>
    </w:tbl>
    <w:p w14:paraId="700A878A" w14:textId="77777777" w:rsidR="00E5299C" w:rsidRPr="00A5486E" w:rsidRDefault="00A5486E" w:rsidP="00A5486E">
      <w:pPr>
        <w:pStyle w:val="Textdokumentu"/>
        <w:rPr>
          <w:sz w:val="20"/>
          <w:szCs w:val="20"/>
        </w:rPr>
      </w:pPr>
      <w:r w:rsidRPr="00A5486E">
        <w:rPr>
          <w:sz w:val="20"/>
          <w:szCs w:val="20"/>
        </w:rPr>
        <w:t xml:space="preserve">Pozn. </w:t>
      </w:r>
      <w:bookmarkStart w:id="76" w:name="_Toc231348569"/>
      <w:bookmarkStart w:id="77" w:name="_Toc231348671"/>
      <w:bookmarkStart w:id="78" w:name="_Toc231348781"/>
      <w:bookmarkStart w:id="79" w:name="_Toc231348919"/>
      <w:bookmarkStart w:id="80" w:name="_Toc231349006"/>
      <w:bookmarkStart w:id="81" w:name="_Toc231349077"/>
      <w:bookmarkStart w:id="82" w:name="_Toc231349169"/>
      <w:bookmarkStart w:id="83" w:name="_Toc231349266"/>
      <w:bookmarkStart w:id="84" w:name="_Toc231349356"/>
      <w:bookmarkStart w:id="85" w:name="_Toc231349400"/>
      <w:bookmarkStart w:id="86" w:name="_Toc231349795"/>
      <w:bookmarkStart w:id="87" w:name="_Toc231350593"/>
      <w:bookmarkStart w:id="88" w:name="_Toc231350863"/>
      <w:bookmarkStart w:id="89" w:name="_Toc231350994"/>
      <w:bookmarkStart w:id="90" w:name="_Toc231351391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r w:rsidR="00E5299C" w:rsidRPr="00A5486E">
        <w:rPr>
          <w:sz w:val="20"/>
          <w:szCs w:val="20"/>
        </w:rPr>
        <w:t xml:space="preserve">Aktuální konsolidované znění vnějších předpisů Sbírky zákonů ČR je </w:t>
      </w:r>
      <w:r w:rsidRPr="00A5486E">
        <w:rPr>
          <w:sz w:val="20"/>
          <w:szCs w:val="20"/>
        </w:rPr>
        <w:t xml:space="preserve">například </w:t>
      </w:r>
      <w:r w:rsidR="00E5299C" w:rsidRPr="00A5486E">
        <w:rPr>
          <w:sz w:val="20"/>
          <w:szCs w:val="20"/>
        </w:rPr>
        <w:t xml:space="preserve">k dispozici </w:t>
      </w:r>
      <w:hyperlink r:id="rId18" w:history="1">
        <w:r w:rsidR="00E5299C" w:rsidRPr="00A5486E">
          <w:rPr>
            <w:rStyle w:val="Hypertextovodkaz"/>
            <w:sz w:val="20"/>
            <w:szCs w:val="20"/>
          </w:rPr>
          <w:t>zde</w:t>
        </w:r>
      </w:hyperlink>
      <w:r w:rsidR="00E5299C" w:rsidRPr="00A5486E">
        <w:rPr>
          <w:sz w:val="20"/>
          <w:szCs w:val="20"/>
        </w:rPr>
        <w:t>.</w:t>
      </w:r>
    </w:p>
    <w:p w14:paraId="5EFEA16E" w14:textId="77777777" w:rsidR="008B6D09" w:rsidRPr="005F12EB" w:rsidRDefault="008B6D09" w:rsidP="008B6D09">
      <w:pPr>
        <w:pStyle w:val="Textdokumentu"/>
        <w:rPr>
          <w:i/>
          <w:iCs/>
          <w:color w:val="A6A6A6" w:themeColor="background1" w:themeShade="A6"/>
        </w:rPr>
      </w:pPr>
      <w:r w:rsidRPr="005F12EB">
        <w:rPr>
          <w:i/>
          <w:iCs/>
          <w:color w:val="A6A6A6" w:themeColor="background1" w:themeShade="A6"/>
        </w:rPr>
        <w:t>nebo</w:t>
      </w:r>
    </w:p>
    <w:p w14:paraId="6983F32B" w14:textId="77777777" w:rsidR="003F561B" w:rsidRPr="000661B0" w:rsidRDefault="00276A2B" w:rsidP="003F561B">
      <w:pPr>
        <w:pStyle w:val="Textdokumentu"/>
      </w:pPr>
      <w:r w:rsidRPr="000661B0">
        <w:t xml:space="preserve">Vazby </w:t>
      </w:r>
      <w:r w:rsidR="00725E3A" w:rsidRPr="000661B0">
        <w:t xml:space="preserve">na neevidované dokumenty </w:t>
      </w:r>
      <w:r w:rsidRPr="000661B0">
        <w:t>n</w:t>
      </w:r>
      <w:r w:rsidR="00265B8A" w:rsidRPr="000661B0">
        <w:t>ejsou</w:t>
      </w:r>
      <w:r w:rsidRPr="000661B0">
        <w:t xml:space="preserve"> použity</w:t>
      </w:r>
      <w:r w:rsidR="00265B8A" w:rsidRPr="000661B0">
        <w:t xml:space="preserve">. </w:t>
      </w:r>
    </w:p>
    <w:p w14:paraId="06149C48" w14:textId="77777777" w:rsidR="00265B8A" w:rsidRPr="000661B0" w:rsidRDefault="00F56A6D" w:rsidP="00F56A6D">
      <w:pPr>
        <w:pStyle w:val="Nadpis2"/>
      </w:pPr>
      <w:bookmarkStart w:id="91" w:name="_Toc271195061"/>
      <w:bookmarkStart w:id="92" w:name="_Toc278811374"/>
      <w:bookmarkStart w:id="93" w:name="_Toc465841068"/>
      <w:bookmarkStart w:id="94" w:name="_Toc101947730"/>
      <w:r w:rsidRPr="000661B0">
        <w:t xml:space="preserve">Vazby na </w:t>
      </w:r>
      <w:r w:rsidR="0062784B" w:rsidRPr="000661B0">
        <w:t>společné</w:t>
      </w:r>
      <w:r w:rsidR="002D621B" w:rsidRPr="000661B0">
        <w:t xml:space="preserve"> a</w:t>
      </w:r>
      <w:r w:rsidR="0062784B" w:rsidRPr="000661B0">
        <w:t xml:space="preserve"> </w:t>
      </w:r>
      <w:r w:rsidR="002D621B" w:rsidRPr="000661B0">
        <w:t xml:space="preserve">vnitřní </w:t>
      </w:r>
      <w:r w:rsidRPr="000661B0">
        <w:t>dokumenty</w:t>
      </w:r>
      <w:bookmarkEnd w:id="91"/>
      <w:bookmarkEnd w:id="92"/>
      <w:bookmarkEnd w:id="93"/>
      <w:bookmarkEnd w:id="94"/>
    </w:p>
    <w:p w14:paraId="5FBC1999" w14:textId="77777777" w:rsidR="006A6DBC" w:rsidRPr="000661B0" w:rsidRDefault="006A6DBC" w:rsidP="006A6DBC">
      <w:pPr>
        <w:pStyle w:val="Textdokumentu"/>
        <w:spacing w:after="0"/>
      </w:pPr>
      <w:bookmarkStart w:id="95" w:name="_Toc133810076"/>
      <w:bookmarkStart w:id="96" w:name="_Toc133811294"/>
      <w:r w:rsidRPr="000661B0">
        <w:t>Přehled aktuálních vazeb na společné dokumenty Skupiny ČEZ a vnitřní dokumenty společností Skupiny ČEZ, včetně</w:t>
      </w:r>
      <w:r w:rsidR="008C38DA" w:rsidRPr="000661B0">
        <w:t xml:space="preserve"> grafického zobrazení vazeb,</w:t>
      </w:r>
      <w:r w:rsidRPr="000661B0">
        <w:t xml:space="preserve"> je k dispozici v aplikaci ECM Řízené dokumenty.</w:t>
      </w:r>
    </w:p>
    <w:p w14:paraId="4E2ED933" w14:textId="77777777" w:rsidR="006A6DBC" w:rsidRPr="004D0222" w:rsidRDefault="006A6DBC" w:rsidP="006A6DBC">
      <w:pPr>
        <w:pStyle w:val="Textdokumentu"/>
        <w:rPr>
          <w:sz w:val="20"/>
          <w:szCs w:val="20"/>
        </w:rPr>
      </w:pPr>
      <w:r w:rsidRPr="000661B0">
        <w:rPr>
          <w:sz w:val="20"/>
          <w:szCs w:val="20"/>
        </w:rPr>
        <w:t xml:space="preserve">(Pozn. Grafické vazby se zobrazují </w:t>
      </w:r>
      <w:r w:rsidR="007D2C39" w:rsidRPr="000661B0">
        <w:rPr>
          <w:sz w:val="20"/>
          <w:szCs w:val="20"/>
        </w:rPr>
        <w:t xml:space="preserve">pouze u </w:t>
      </w:r>
      <w:r w:rsidR="00D40216" w:rsidRPr="000661B0">
        <w:rPr>
          <w:sz w:val="20"/>
          <w:szCs w:val="20"/>
        </w:rPr>
        <w:t>platný</w:t>
      </w:r>
      <w:r w:rsidR="007D2C39" w:rsidRPr="000661B0">
        <w:rPr>
          <w:sz w:val="20"/>
          <w:szCs w:val="20"/>
        </w:rPr>
        <w:t>ch dokumentů</w:t>
      </w:r>
      <w:r w:rsidRPr="000661B0">
        <w:rPr>
          <w:sz w:val="20"/>
          <w:szCs w:val="20"/>
        </w:rPr>
        <w:t>).</w:t>
      </w:r>
    </w:p>
    <w:p w14:paraId="764F5277" w14:textId="77777777" w:rsidR="00D06006" w:rsidRPr="006852D5" w:rsidRDefault="00957AF4" w:rsidP="00C3137F">
      <w:pPr>
        <w:pStyle w:val="Nadpis1"/>
        <w:keepLines/>
      </w:pPr>
      <w:bookmarkStart w:id="97" w:name="_Toc465841069"/>
      <w:bookmarkStart w:id="98" w:name="_Toc101947731"/>
      <w:bookmarkEnd w:id="95"/>
      <w:bookmarkEnd w:id="96"/>
      <w:commentRangeStart w:id="99"/>
      <w:r w:rsidRPr="006852D5">
        <w:t>Záznamy</w:t>
      </w:r>
      <w:bookmarkEnd w:id="97"/>
      <w:r w:rsidR="00E758C1" w:rsidRPr="006852D5">
        <w:t xml:space="preserve"> </w:t>
      </w:r>
      <w:commentRangeEnd w:id="99"/>
      <w:r w:rsidR="00362CA5">
        <w:rPr>
          <w:rStyle w:val="Odkaznakoment"/>
          <w:b w:val="0"/>
          <w:caps w:val="0"/>
        </w:rPr>
        <w:commentReference w:id="99"/>
      </w:r>
      <w:bookmarkEnd w:id="98"/>
    </w:p>
    <w:tbl>
      <w:tblPr>
        <w:tblW w:w="9214" w:type="dxa"/>
        <w:tblInd w:w="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723"/>
        <w:gridCol w:w="3246"/>
        <w:gridCol w:w="1560"/>
        <w:gridCol w:w="1134"/>
        <w:gridCol w:w="1417"/>
        <w:gridCol w:w="1134"/>
      </w:tblGrid>
      <w:tr w:rsidR="00830EAA" w:rsidRPr="000661B0" w14:paraId="523C70DA" w14:textId="77777777" w:rsidTr="0089473E">
        <w:trPr>
          <w:cantSplit/>
        </w:trPr>
        <w:tc>
          <w:tcPr>
            <w:tcW w:w="723" w:type="dxa"/>
            <w:vAlign w:val="center"/>
          </w:tcPr>
          <w:p w14:paraId="5C1B905F" w14:textId="77777777" w:rsidR="00830EAA" w:rsidRPr="000661B0" w:rsidRDefault="00830EAA" w:rsidP="0089473E">
            <w:pPr>
              <w:keepNext/>
              <w:keepLines/>
              <w:spacing w:before="60" w:after="60"/>
              <w:jc w:val="center"/>
              <w:rPr>
                <w:b/>
                <w:bCs/>
                <w:sz w:val="20"/>
                <w:szCs w:val="20"/>
              </w:rPr>
            </w:pPr>
            <w:r w:rsidRPr="000661B0">
              <w:rPr>
                <w:b/>
                <w:bCs/>
                <w:sz w:val="20"/>
                <w:szCs w:val="20"/>
              </w:rPr>
              <w:t>Kód</w:t>
            </w:r>
          </w:p>
        </w:tc>
        <w:tc>
          <w:tcPr>
            <w:tcW w:w="3246" w:type="dxa"/>
            <w:vAlign w:val="center"/>
          </w:tcPr>
          <w:p w14:paraId="287E7124" w14:textId="77777777" w:rsidR="00830EAA" w:rsidRPr="000661B0" w:rsidRDefault="00830EAA" w:rsidP="0089473E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0661B0">
              <w:rPr>
                <w:b/>
                <w:bCs/>
                <w:sz w:val="20"/>
                <w:szCs w:val="20"/>
              </w:rPr>
              <w:t>Název záznam</w:t>
            </w:r>
            <w:r>
              <w:rPr>
                <w:b/>
                <w:bCs/>
                <w:sz w:val="20"/>
                <w:szCs w:val="20"/>
              </w:rPr>
              <w:t>u</w:t>
            </w:r>
          </w:p>
        </w:tc>
        <w:tc>
          <w:tcPr>
            <w:tcW w:w="1560" w:type="dxa"/>
          </w:tcPr>
          <w:p w14:paraId="15C749BF" w14:textId="77777777" w:rsidR="00830EAA" w:rsidRPr="000661B0" w:rsidRDefault="00830EAA" w:rsidP="0089473E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0661B0">
              <w:rPr>
                <w:b/>
                <w:bCs/>
                <w:sz w:val="20"/>
                <w:szCs w:val="20"/>
              </w:rPr>
              <w:t>Stupeň důvěrnosti</w:t>
            </w:r>
          </w:p>
        </w:tc>
        <w:tc>
          <w:tcPr>
            <w:tcW w:w="1134" w:type="dxa"/>
            <w:vAlign w:val="center"/>
          </w:tcPr>
          <w:p w14:paraId="1964EBCC" w14:textId="77777777" w:rsidR="00830EAA" w:rsidRPr="000661B0" w:rsidRDefault="00830EAA" w:rsidP="0089473E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0661B0">
              <w:rPr>
                <w:b/>
                <w:bCs/>
                <w:sz w:val="20"/>
                <w:szCs w:val="20"/>
              </w:rPr>
              <w:t>Skartační znak/lhůta</w:t>
            </w:r>
          </w:p>
        </w:tc>
        <w:tc>
          <w:tcPr>
            <w:tcW w:w="1417" w:type="dxa"/>
            <w:vAlign w:val="center"/>
          </w:tcPr>
          <w:p w14:paraId="4FB6A88E" w14:textId="77777777" w:rsidR="00830EAA" w:rsidRPr="000661B0" w:rsidRDefault="00830EAA" w:rsidP="0089473E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0661B0">
              <w:rPr>
                <w:b/>
                <w:bCs/>
                <w:sz w:val="20"/>
                <w:szCs w:val="20"/>
              </w:rPr>
              <w:t xml:space="preserve">Místo uložení záznamu </w:t>
            </w:r>
          </w:p>
        </w:tc>
        <w:tc>
          <w:tcPr>
            <w:tcW w:w="1134" w:type="dxa"/>
            <w:vAlign w:val="center"/>
          </w:tcPr>
          <w:p w14:paraId="2D6D3950" w14:textId="77777777" w:rsidR="00830EAA" w:rsidRPr="000661B0" w:rsidRDefault="00830EAA" w:rsidP="0089473E">
            <w:pPr>
              <w:keepNext/>
              <w:keepLines/>
              <w:spacing w:before="60" w:after="60"/>
              <w:rPr>
                <w:b/>
                <w:bCs/>
                <w:sz w:val="20"/>
                <w:szCs w:val="20"/>
              </w:rPr>
            </w:pPr>
            <w:r w:rsidRPr="000661B0">
              <w:rPr>
                <w:b/>
                <w:bCs/>
                <w:sz w:val="20"/>
                <w:szCs w:val="20"/>
              </w:rPr>
              <w:t>Poznámka</w:t>
            </w:r>
          </w:p>
        </w:tc>
      </w:tr>
      <w:tr w:rsidR="00830EAA" w:rsidRPr="000A45D3" w14:paraId="64C56751" w14:textId="77777777" w:rsidTr="0089473E">
        <w:trPr>
          <w:cantSplit/>
        </w:trPr>
        <w:tc>
          <w:tcPr>
            <w:tcW w:w="723" w:type="dxa"/>
          </w:tcPr>
          <w:p w14:paraId="73C23D46" w14:textId="77777777" w:rsidR="00830EAA" w:rsidRPr="000A45D3" w:rsidRDefault="00830EAA" w:rsidP="0089473E">
            <w:pPr>
              <w:spacing w:before="60" w:after="60"/>
              <w:jc w:val="center"/>
              <w:rPr>
                <w:iCs/>
                <w:sz w:val="20"/>
                <w:szCs w:val="20"/>
              </w:rPr>
            </w:pPr>
          </w:p>
        </w:tc>
        <w:tc>
          <w:tcPr>
            <w:tcW w:w="3246" w:type="dxa"/>
          </w:tcPr>
          <w:p w14:paraId="7DB59DB6" w14:textId="77777777" w:rsidR="00830EAA" w:rsidRPr="000A45D3" w:rsidRDefault="00830EAA" w:rsidP="0089473E">
            <w:pPr>
              <w:spacing w:before="60" w:after="60"/>
              <w:rPr>
                <w:iCs/>
                <w:sz w:val="20"/>
                <w:szCs w:val="20"/>
              </w:rPr>
            </w:pPr>
          </w:p>
        </w:tc>
        <w:tc>
          <w:tcPr>
            <w:tcW w:w="1560" w:type="dxa"/>
          </w:tcPr>
          <w:p w14:paraId="3B7055EA" w14:textId="77777777" w:rsidR="00830EAA" w:rsidRPr="000A45D3" w:rsidRDefault="00830EAA" w:rsidP="0089473E">
            <w:pPr>
              <w:spacing w:before="60" w:after="60"/>
              <w:rPr>
                <w:i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5F9CC327" w14:textId="77777777" w:rsidR="00830EAA" w:rsidRPr="000A45D3" w:rsidRDefault="00830EAA" w:rsidP="0089473E">
            <w:pPr>
              <w:spacing w:before="60" w:after="60"/>
              <w:rPr>
                <w:iCs/>
                <w:sz w:val="20"/>
                <w:szCs w:val="20"/>
              </w:rPr>
            </w:pPr>
          </w:p>
        </w:tc>
        <w:tc>
          <w:tcPr>
            <w:tcW w:w="1417" w:type="dxa"/>
          </w:tcPr>
          <w:p w14:paraId="1BF7A482" w14:textId="77777777" w:rsidR="00830EAA" w:rsidRPr="000A45D3" w:rsidRDefault="00830EAA" w:rsidP="0089473E">
            <w:pPr>
              <w:spacing w:before="60" w:after="60"/>
              <w:rPr>
                <w:iCs/>
                <w:sz w:val="20"/>
                <w:szCs w:val="20"/>
              </w:rPr>
            </w:pPr>
          </w:p>
        </w:tc>
        <w:tc>
          <w:tcPr>
            <w:tcW w:w="1134" w:type="dxa"/>
          </w:tcPr>
          <w:p w14:paraId="066ED3F1" w14:textId="77777777" w:rsidR="00830EAA" w:rsidRPr="000A45D3" w:rsidRDefault="00830EAA" w:rsidP="0089473E">
            <w:pPr>
              <w:spacing w:before="60" w:after="60"/>
              <w:rPr>
                <w:iCs/>
                <w:sz w:val="20"/>
                <w:szCs w:val="20"/>
              </w:rPr>
            </w:pPr>
          </w:p>
        </w:tc>
      </w:tr>
    </w:tbl>
    <w:p w14:paraId="0419730F" w14:textId="77777777" w:rsidR="00117543" w:rsidRPr="00263E3E" w:rsidRDefault="00117543" w:rsidP="00117543">
      <w:pPr>
        <w:spacing w:before="120"/>
        <w:rPr>
          <w:i/>
          <w:iCs/>
          <w:color w:val="A6A6A6" w:themeColor="background1" w:themeShade="A6"/>
        </w:rPr>
      </w:pPr>
      <w:r w:rsidRPr="00182C54">
        <w:rPr>
          <w:i/>
          <w:iCs/>
          <w:color w:val="A6A6A6" w:themeColor="background1" w:themeShade="A6"/>
        </w:rPr>
        <w:t>Pokud žádné řízené záznamy nejsou, uveďte:</w:t>
      </w:r>
    </w:p>
    <w:p w14:paraId="5F5FB7C0" w14:textId="77777777" w:rsidR="00065452" w:rsidRPr="00263E3E" w:rsidRDefault="00117543" w:rsidP="00263E3E">
      <w:pPr>
        <w:spacing w:before="120"/>
      </w:pPr>
      <w:r w:rsidRPr="003A40C0">
        <w:t xml:space="preserve">V dokumentu </w:t>
      </w:r>
      <w:r w:rsidRPr="00263E3E">
        <w:t>nejsou definovány žádné řízené záznamy</w:t>
      </w:r>
      <w:r w:rsidR="009808C7" w:rsidRPr="00263E3E">
        <w:t xml:space="preserve">. </w:t>
      </w:r>
    </w:p>
    <w:p w14:paraId="76192E84" w14:textId="77777777" w:rsidR="00265B8A" w:rsidRPr="00BB18B7" w:rsidRDefault="00265B8A" w:rsidP="000E6087">
      <w:pPr>
        <w:pStyle w:val="Nadpis1"/>
      </w:pPr>
      <w:bookmarkStart w:id="100" w:name="_Toc133810078"/>
      <w:bookmarkStart w:id="101" w:name="_Toc133811296"/>
      <w:bookmarkStart w:id="102" w:name="_Toc271195063"/>
      <w:bookmarkStart w:id="103" w:name="_Toc465841070"/>
      <w:bookmarkStart w:id="104" w:name="_Toc101947732"/>
      <w:r w:rsidRPr="00BB18B7">
        <w:lastRenderedPageBreak/>
        <w:t>ZÁVĚREČNÁ A PŘECHODNÁ USTANOVENÍ</w:t>
      </w:r>
      <w:bookmarkEnd w:id="100"/>
      <w:bookmarkEnd w:id="101"/>
      <w:bookmarkEnd w:id="102"/>
      <w:bookmarkEnd w:id="103"/>
      <w:bookmarkEnd w:id="104"/>
    </w:p>
    <w:p w14:paraId="3F1A8221" w14:textId="77777777" w:rsidR="00DE19A5" w:rsidRDefault="00DE19A5" w:rsidP="00DE19A5">
      <w:pPr>
        <w:pStyle w:val="Textdokumentu"/>
      </w:pPr>
      <w:r w:rsidRPr="00BB18B7">
        <w:t xml:space="preserve">K nabytí účinnosti tohoto dokumentu se ruší </w:t>
      </w:r>
      <w:r w:rsidR="00104181">
        <w:rPr>
          <w:i/>
          <w:iCs/>
          <w:color w:val="A6A6A6" w:themeColor="background1" w:themeShade="A6"/>
        </w:rPr>
        <w:t>identifikační kód a název dokumentu</w:t>
      </w:r>
    </w:p>
    <w:p w14:paraId="76FEEF59" w14:textId="77777777" w:rsidR="00DE19A5" w:rsidRPr="00DE19A5" w:rsidRDefault="000260DB" w:rsidP="00DE19A5">
      <w:pPr>
        <w:pStyle w:val="Textdokumentu"/>
      </w:pPr>
      <w:r w:rsidRPr="00457439">
        <w:t>I</w:t>
      </w:r>
      <w:r w:rsidR="00DE19A5" w:rsidRPr="00457439">
        <w:t>mplementace dokumentu</w:t>
      </w:r>
      <w:r w:rsidRPr="00457439">
        <w:t xml:space="preserve"> do systému řízení dotčených právních subjektů </w:t>
      </w:r>
      <w:r w:rsidR="00582817" w:rsidRPr="00457439">
        <w:t xml:space="preserve">Skupiny ČEZ </w:t>
      </w:r>
      <w:r w:rsidRPr="00457439">
        <w:t xml:space="preserve">musí být realizována nejpozději do </w:t>
      </w:r>
      <w:commentRangeStart w:id="105"/>
      <w:r w:rsidRPr="00457439">
        <w:rPr>
          <w:i/>
          <w:iCs/>
          <w:color w:val="BFBFBF" w:themeColor="background1" w:themeShade="BF"/>
        </w:rPr>
        <w:t>xx</w:t>
      </w:r>
      <w:commentRangeEnd w:id="105"/>
      <w:r w:rsidR="0025124C" w:rsidRPr="00457439">
        <w:rPr>
          <w:i/>
          <w:iCs/>
          <w:color w:val="BFBFBF" w:themeColor="background1" w:themeShade="BF"/>
        </w:rPr>
        <w:commentReference w:id="105"/>
      </w:r>
      <w:r w:rsidRPr="00457439">
        <w:t xml:space="preserve"> měsíců od předání dokumentu k seznámení.</w:t>
      </w:r>
    </w:p>
    <w:p w14:paraId="2D310E7D" w14:textId="77777777" w:rsidR="0089238C" w:rsidRPr="00F56E4F" w:rsidRDefault="0089238C" w:rsidP="0089238C">
      <w:pPr>
        <w:pStyle w:val="Textdokumentu"/>
        <w:rPr>
          <w:i/>
          <w:iCs/>
          <w:color w:val="BFBFBF" w:themeColor="background1" w:themeShade="BF"/>
        </w:rPr>
      </w:pPr>
      <w:r>
        <w:rPr>
          <w:i/>
          <w:iCs/>
          <w:color w:val="BFBFBF" w:themeColor="background1" w:themeShade="BF"/>
        </w:rPr>
        <w:t>Pokud žádná taková ustanovení nejsou, uveďte:</w:t>
      </w:r>
    </w:p>
    <w:p w14:paraId="4E058D47" w14:textId="77777777" w:rsidR="0089238C" w:rsidRPr="00A9712F" w:rsidRDefault="0089238C" w:rsidP="0089238C">
      <w:r w:rsidRPr="00A9712F">
        <w:t>Nejsou.</w:t>
      </w:r>
    </w:p>
    <w:p w14:paraId="4609BBA7" w14:textId="77777777" w:rsidR="00FC412E" w:rsidRPr="000C4DB6" w:rsidRDefault="00FC412E" w:rsidP="00161B5A">
      <w:pPr>
        <w:pStyle w:val="TextdokumentuKurzvaerven"/>
        <w:keepNext/>
        <w:keepLines/>
      </w:pPr>
      <w:commentRangeStart w:id="106"/>
      <w:r w:rsidRPr="003F561B">
        <w:rPr>
          <w:rStyle w:val="TextdokumentuChar"/>
          <w:b/>
          <w:bCs/>
          <w:i w:val="0"/>
          <w:iCs w:val="0"/>
          <w:color w:val="auto"/>
        </w:rPr>
        <w:t>Seznam volných příloh</w:t>
      </w:r>
      <w:r w:rsidRPr="000C4DB6">
        <w:rPr>
          <w:rStyle w:val="TextdokumentuChar"/>
          <w:b/>
          <w:bCs/>
          <w:i w:val="0"/>
          <w:iCs w:val="0"/>
          <w:color w:val="auto"/>
        </w:rPr>
        <w:t>:</w:t>
      </w:r>
      <w:commentRangeEnd w:id="106"/>
      <w:r w:rsidR="002303B3">
        <w:rPr>
          <w:rStyle w:val="Odkaznakoment"/>
          <w:i w:val="0"/>
          <w:iCs w:val="0"/>
          <w:color w:val="auto"/>
        </w:rPr>
        <w:commentReference w:id="106"/>
      </w:r>
    </w:p>
    <w:p w14:paraId="7E70CDDB" w14:textId="77777777" w:rsidR="002D2372" w:rsidRDefault="00FF0822" w:rsidP="002D2372">
      <w:pPr>
        <w:pStyle w:val="Textdokumentu"/>
        <w:keepNext/>
        <w:keepLines/>
        <w:rPr>
          <w:color w:val="FF0000"/>
          <w:sz w:val="18"/>
          <w:szCs w:val="18"/>
        </w:rPr>
      </w:pPr>
      <w:r>
        <w:t>v</w:t>
      </w:r>
      <w:r w:rsidR="00233632">
        <w:t>olná příloha</w:t>
      </w:r>
      <w:r w:rsidR="008C57E7">
        <w:t xml:space="preserve"> A – </w:t>
      </w:r>
      <w:commentRangeStart w:id="107"/>
      <w:r w:rsidR="00233632">
        <w:t>N</w:t>
      </w:r>
      <w:r w:rsidR="008C57E7">
        <w:t>ázev volné přílohy</w:t>
      </w:r>
      <w:r w:rsidR="002D2372">
        <w:t xml:space="preserve"> </w:t>
      </w:r>
      <w:commentRangeEnd w:id="107"/>
      <w:r w:rsidR="00F858F3">
        <w:rPr>
          <w:rStyle w:val="Odkaznakoment"/>
        </w:rPr>
        <w:commentReference w:id="107"/>
      </w:r>
    </w:p>
    <w:p w14:paraId="489642BE" w14:textId="77777777" w:rsidR="008C57E7" w:rsidRDefault="008C57E7" w:rsidP="00161B5A">
      <w:pPr>
        <w:pStyle w:val="Textdokumentu"/>
        <w:keepNext/>
        <w:keepLines/>
        <w:spacing w:before="240"/>
        <w:rPr>
          <w:b/>
        </w:rPr>
      </w:pPr>
      <w:r w:rsidRPr="002836F3">
        <w:rPr>
          <w:b/>
        </w:rPr>
        <w:t>Seznam souvisejících formulářů:</w:t>
      </w:r>
    </w:p>
    <w:p w14:paraId="478B5A59" w14:textId="77777777" w:rsidR="00161B5A" w:rsidRPr="00161B5A" w:rsidRDefault="00161B5A" w:rsidP="00161B5A">
      <w:pPr>
        <w:pStyle w:val="Textdokumentu"/>
        <w:keepNext/>
        <w:keepLines/>
      </w:pPr>
      <w:r>
        <w:t>i</w:t>
      </w:r>
      <w:r w:rsidRPr="00161B5A">
        <w:t>dentifikační kód formuláře</w:t>
      </w:r>
      <w:r>
        <w:t xml:space="preserve"> – Název formuláře</w:t>
      </w:r>
      <w:r w:rsidRPr="00161B5A">
        <w:t xml:space="preserve"> </w:t>
      </w:r>
    </w:p>
    <w:p w14:paraId="4815F4AE" w14:textId="1B7AE56F" w:rsidR="00B60815" w:rsidRDefault="00FF1EC8" w:rsidP="004816CE">
      <w:pPr>
        <w:pStyle w:val="Nadpis9"/>
      </w:pPr>
      <w:r>
        <w:lastRenderedPageBreak/>
        <w:t xml:space="preserve"> </w:t>
      </w:r>
      <w:bookmarkStart w:id="108" w:name="_Toc465841071"/>
      <w:bookmarkStart w:id="109" w:name="_Toc101947733"/>
      <w:r w:rsidR="00D47F29" w:rsidRPr="00D47F29">
        <w:t>1</w:t>
      </w:r>
      <w:r w:rsidR="00B60815" w:rsidRPr="00D47F29">
        <w:t xml:space="preserve"> </w:t>
      </w:r>
      <w:r>
        <w:t>–</w:t>
      </w:r>
      <w:r w:rsidRPr="00B60815">
        <w:t xml:space="preserve"> </w:t>
      </w:r>
      <w:bookmarkEnd w:id="108"/>
      <w:commentRangeStart w:id="110"/>
      <w:r w:rsidR="003E4564" w:rsidRPr="00CB6162">
        <w:t>Seznam procesních rolí, funkčních míst, organizačních jednotek a jejich identifikace</w:t>
      </w:r>
      <w:commentRangeEnd w:id="110"/>
      <w:r w:rsidR="00DE6F45">
        <w:rPr>
          <w:rStyle w:val="Odkaznakoment"/>
          <w:b w:val="0"/>
        </w:rPr>
        <w:commentReference w:id="110"/>
      </w:r>
      <w:bookmarkEnd w:id="109"/>
    </w:p>
    <w:p w14:paraId="54C09DBA" w14:textId="77777777" w:rsidR="00213D70" w:rsidRPr="00213D70" w:rsidRDefault="00213D70" w:rsidP="00213D70">
      <w:pPr>
        <w:pStyle w:val="Textdokumentu"/>
      </w:pPr>
    </w:p>
    <w:p w14:paraId="0D5883B7" w14:textId="7C6FD091" w:rsidR="00F65021" w:rsidRDefault="00213D70" w:rsidP="00F65021">
      <w:pPr>
        <w:pStyle w:val="Textdokumentu"/>
      </w:pPr>
      <w:r>
        <w:rPr>
          <w:noProof/>
        </w:rPr>
        <w:fldChar w:fldCharType="begin"/>
      </w:r>
      <w:r>
        <w:rPr>
          <w:noProof/>
        </w:rPr>
        <w:instrText xml:space="preserve"> MERGEFIELD  ARIS_PROCESNI_ROLE  \* MERGEFORMAT </w:instrText>
      </w:r>
      <w:r>
        <w:rPr>
          <w:noProof/>
        </w:rPr>
        <w:fldChar w:fldCharType="separate"/>
      </w:r>
      <w:r>
        <w:rPr>
          <w:noProof/>
        </w:rPr>
        <w:t>«ARIS_PROCESNI_ROLE»</w:t>
      </w:r>
      <w:r>
        <w:rPr>
          <w:noProof/>
        </w:rPr>
        <w:fldChar w:fldCharType="end"/>
      </w:r>
    </w:p>
    <w:p w14:paraId="642949CA" w14:textId="77777777" w:rsidR="00C42358" w:rsidRPr="00C42358" w:rsidRDefault="00C42358" w:rsidP="00213D70"/>
    <w:sectPr w:rsidR="00C42358" w:rsidRPr="00C42358" w:rsidSect="00C60D32">
      <w:headerReference w:type="even" r:id="rId19"/>
      <w:footerReference w:type="first" r:id="rId20"/>
      <w:pgSz w:w="11906" w:h="16838" w:code="9"/>
      <w:pgMar w:top="1134" w:right="1416" w:bottom="1701" w:left="1418" w:header="709" w:footer="709" w:gutter="0"/>
      <w:cols w:space="708"/>
      <w:formProt w:val="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Autor" w:initials="A">
    <w:p w14:paraId="06E2E537" w14:textId="77777777" w:rsidR="009461E0" w:rsidRDefault="009461E0">
      <w:pPr>
        <w:pStyle w:val="Textkomente"/>
      </w:pPr>
      <w:r>
        <w:rPr>
          <w:rStyle w:val="Odkaznakoment"/>
        </w:rPr>
        <w:annotationRef/>
      </w:r>
      <w:r>
        <w:t>Zpracovatel uvede</w:t>
      </w:r>
      <w:r w:rsidR="001C290C">
        <w:t xml:space="preserve">, </w:t>
      </w:r>
      <w:r>
        <w:t>zda se jedná o dokument Skupiny ČEZ nebo ČEZ, a.</w:t>
      </w:r>
      <w:r w:rsidR="001C290C">
        <w:t xml:space="preserve"> </w:t>
      </w:r>
      <w:r>
        <w:t>s.</w:t>
      </w:r>
    </w:p>
  </w:comment>
  <w:comment w:id="1" w:author="Autor" w:initials="A">
    <w:p w14:paraId="49802574" w14:textId="77777777" w:rsidR="00E20BEB" w:rsidRDefault="00E20BEB">
      <w:pPr>
        <w:pStyle w:val="Textkomente"/>
      </w:pPr>
      <w:r>
        <w:rPr>
          <w:rStyle w:val="Odkaznakoment"/>
        </w:rPr>
        <w:annotationRef/>
      </w:r>
      <w:r w:rsidR="00E577E0">
        <w:t>Identifikační kód vyplní koordinátor.</w:t>
      </w:r>
    </w:p>
  </w:comment>
  <w:comment w:id="2" w:author="Autor" w:initials="A">
    <w:p w14:paraId="5429AF00" w14:textId="77777777" w:rsidR="00551AC8" w:rsidRDefault="00551AC8">
      <w:pPr>
        <w:pStyle w:val="Textkomente"/>
      </w:pPr>
      <w:r>
        <w:rPr>
          <w:rStyle w:val="Odkaznakoment"/>
        </w:rPr>
        <w:annotationRef/>
      </w:r>
      <w:r w:rsidR="005C0B39">
        <w:t xml:space="preserve">Zpracovatel uvede název dokumentu, který </w:t>
      </w:r>
      <w:r w:rsidR="00A24297">
        <w:t>musí být v souladu</w:t>
      </w:r>
      <w:r w:rsidR="005C0B39">
        <w:t xml:space="preserve"> s</w:t>
      </w:r>
      <w:r w:rsidR="00ED686C">
        <w:t> </w:t>
      </w:r>
      <w:r w:rsidR="005C0B39">
        <w:t>názvem</w:t>
      </w:r>
      <w:r w:rsidR="00ED686C">
        <w:t xml:space="preserve"> procesu. </w:t>
      </w:r>
    </w:p>
  </w:comment>
  <w:comment w:id="3" w:author="Autor" w:initials="A">
    <w:p w14:paraId="5E2B875D" w14:textId="77777777" w:rsidR="00366186" w:rsidRDefault="00366186">
      <w:pPr>
        <w:pStyle w:val="Textkomente"/>
      </w:pPr>
      <w:r>
        <w:rPr>
          <w:rStyle w:val="Odkaznakoment"/>
        </w:rPr>
        <w:annotationRef/>
      </w:r>
      <w:r w:rsidR="009F5E87">
        <w:t>Zpracovate</w:t>
      </w:r>
      <w:r w:rsidR="00A30E47">
        <w:t>l</w:t>
      </w:r>
      <w:r w:rsidR="009F5E87">
        <w:t xml:space="preserve"> uvede číslo a název</w:t>
      </w:r>
      <w:r w:rsidR="00A30E47">
        <w:t xml:space="preserve"> procesu</w:t>
      </w:r>
      <w:r w:rsidR="009F5E87">
        <w:t xml:space="preserve"> ve formátu dle </w:t>
      </w:r>
      <w:hyperlink r:id="rId1" w:history="1">
        <w:r w:rsidR="009F5E87" w:rsidRPr="00B125A2">
          <w:rPr>
            <w:rStyle w:val="Hypertextovodkaz"/>
          </w:rPr>
          <w:t>seznamu procesů</w:t>
        </w:r>
      </w:hyperlink>
      <w:r w:rsidR="009F5E87">
        <w:t>.</w:t>
      </w:r>
    </w:p>
  </w:comment>
  <w:comment w:id="4" w:author="Autor" w:initials="A">
    <w:p w14:paraId="46F4D7FF" w14:textId="77777777" w:rsidR="00FE76EB" w:rsidRDefault="00785DF0">
      <w:pPr>
        <w:pStyle w:val="Textkomente"/>
      </w:pPr>
      <w:r>
        <w:rPr>
          <w:rStyle w:val="Odkaznakoment"/>
        </w:rPr>
        <w:annotationRef/>
      </w:r>
      <w:r>
        <w:t xml:space="preserve">Zpracovatel uvede garanta dokumentu ve formátu: </w:t>
      </w:r>
    </w:p>
    <w:p w14:paraId="3A0F29FA" w14:textId="77777777" w:rsidR="007F2D7A" w:rsidRDefault="007F2D7A">
      <w:pPr>
        <w:pStyle w:val="Textkomente"/>
      </w:pPr>
      <w:r>
        <w:t xml:space="preserve">V případě dokumentu Skupiny ČEZ: </w:t>
      </w:r>
    </w:p>
    <w:p w14:paraId="72CA3B93" w14:textId="77777777" w:rsidR="00785DF0" w:rsidRDefault="00785DF0">
      <w:pPr>
        <w:pStyle w:val="Textkomente"/>
        <w:rPr>
          <w:b/>
          <w:bCs/>
        </w:rPr>
      </w:pPr>
      <w:r w:rsidRPr="00BB55DD">
        <w:rPr>
          <w:b/>
          <w:bCs/>
        </w:rPr>
        <w:t>zkratka společnosti a číslo útvaru – jméno garanta</w:t>
      </w:r>
      <w:r w:rsidR="007F2D7A">
        <w:rPr>
          <w:b/>
          <w:bCs/>
        </w:rPr>
        <w:t>.</w:t>
      </w:r>
    </w:p>
    <w:p w14:paraId="535C7BD9" w14:textId="77777777" w:rsidR="007F2D7A" w:rsidRDefault="007F2D7A">
      <w:pPr>
        <w:pStyle w:val="Textkomente"/>
        <w:rPr>
          <w:b/>
          <w:bCs/>
        </w:rPr>
      </w:pPr>
      <w:r w:rsidRPr="007F2D7A">
        <w:t>V případě dokumentu ČEZ:</w:t>
      </w:r>
      <w:r>
        <w:rPr>
          <w:b/>
          <w:bCs/>
        </w:rPr>
        <w:t xml:space="preserve"> </w:t>
      </w:r>
    </w:p>
    <w:p w14:paraId="1E082101" w14:textId="77777777" w:rsidR="007F2D7A" w:rsidRDefault="007F2D7A">
      <w:pPr>
        <w:pStyle w:val="Textkomente"/>
      </w:pPr>
      <w:r>
        <w:rPr>
          <w:b/>
          <w:bCs/>
        </w:rPr>
        <w:t>číslo útvaru – jméno garanta.</w:t>
      </w:r>
    </w:p>
  </w:comment>
  <w:comment w:id="5" w:author="Autor" w:initials="A">
    <w:p w14:paraId="38E6EFCA" w14:textId="77777777" w:rsidR="00C4166D" w:rsidRDefault="00D11494" w:rsidP="00C4166D">
      <w:pPr>
        <w:pStyle w:val="Textkomente"/>
      </w:pPr>
      <w:r>
        <w:rPr>
          <w:rStyle w:val="Odkaznakoment"/>
        </w:rPr>
        <w:annotationRef/>
      </w:r>
      <w:r w:rsidR="00637F3F">
        <w:t xml:space="preserve">Zpracovatel dokumentu uvede své jméno ve formátu: </w:t>
      </w:r>
      <w:r w:rsidR="00C4166D">
        <w:t xml:space="preserve">V případě dokumentu Skupiny ČEZ: </w:t>
      </w:r>
    </w:p>
    <w:p w14:paraId="0E89FCB7" w14:textId="77777777" w:rsidR="00C4166D" w:rsidRDefault="00C4166D" w:rsidP="00C4166D">
      <w:pPr>
        <w:pStyle w:val="Textkomente"/>
        <w:rPr>
          <w:b/>
          <w:bCs/>
        </w:rPr>
      </w:pPr>
      <w:r w:rsidRPr="00BB55DD">
        <w:rPr>
          <w:b/>
          <w:bCs/>
        </w:rPr>
        <w:t xml:space="preserve">zkratka společnosti a číslo útvaru – jméno </w:t>
      </w:r>
      <w:r>
        <w:rPr>
          <w:b/>
          <w:bCs/>
        </w:rPr>
        <w:t>zpracovatele.</w:t>
      </w:r>
    </w:p>
    <w:p w14:paraId="5EB0B446" w14:textId="77777777" w:rsidR="00C4166D" w:rsidRDefault="00C4166D" w:rsidP="00C4166D">
      <w:pPr>
        <w:pStyle w:val="Textkomente"/>
        <w:rPr>
          <w:b/>
          <w:bCs/>
        </w:rPr>
      </w:pPr>
      <w:r w:rsidRPr="007F2D7A">
        <w:t>V případě dokumentu ČEZ:</w:t>
      </w:r>
      <w:r>
        <w:rPr>
          <w:b/>
          <w:bCs/>
        </w:rPr>
        <w:t xml:space="preserve"> </w:t>
      </w:r>
    </w:p>
    <w:p w14:paraId="3C00B952" w14:textId="77777777" w:rsidR="00D11494" w:rsidRDefault="00C4166D">
      <w:pPr>
        <w:pStyle w:val="Textkomente"/>
      </w:pPr>
      <w:r>
        <w:rPr>
          <w:b/>
          <w:bCs/>
        </w:rPr>
        <w:t>číslo útvaru – jméno zpracovatele.</w:t>
      </w:r>
    </w:p>
  </w:comment>
  <w:comment w:id="6" w:author="Autor" w:initials="A">
    <w:p w14:paraId="02D25B1B" w14:textId="77777777" w:rsidR="00D52D9E" w:rsidRDefault="00D52D9E">
      <w:pPr>
        <w:pStyle w:val="Textkomente"/>
      </w:pPr>
      <w:r>
        <w:rPr>
          <w:rStyle w:val="Odkaznakoment"/>
        </w:rPr>
        <w:annotationRef/>
      </w:r>
      <w:r>
        <w:t>Platnost a účinnost vyplňuje</w:t>
      </w:r>
      <w:r w:rsidR="003E0761">
        <w:t xml:space="preserve"> </w:t>
      </w:r>
      <w:r>
        <w:t>koordinátor po schválení dokumentu. Datum platnosti je zpravidla datum podpisu, a tedy vydání dokumentu, datum účinnosti je plus 15 kalendářních dnů od data pla</w:t>
      </w:r>
      <w:r w:rsidR="00BF4D86">
        <w:t>t</w:t>
      </w:r>
      <w:r>
        <w:t>nosti.</w:t>
      </w:r>
    </w:p>
  </w:comment>
  <w:comment w:id="7" w:author="Autor" w:initials="A">
    <w:p w14:paraId="5AFDC5E4" w14:textId="77777777" w:rsidR="009300A6" w:rsidRDefault="0050012B">
      <w:pPr>
        <w:pStyle w:val="Textkomente"/>
      </w:pPr>
      <w:r>
        <w:rPr>
          <w:rStyle w:val="Odkaznakoment"/>
        </w:rPr>
        <w:annotationRef/>
      </w:r>
      <w:r w:rsidR="00077E93">
        <w:t xml:space="preserve">Zpracovatel uvede schvalovatele dokumentu ve formátu: </w:t>
      </w:r>
    </w:p>
    <w:p w14:paraId="549DA6AD" w14:textId="77777777" w:rsidR="009300A6" w:rsidRDefault="009300A6" w:rsidP="009300A6">
      <w:pPr>
        <w:pStyle w:val="Textkomente"/>
      </w:pPr>
      <w:r>
        <w:t xml:space="preserve">V případě dokumentu Skupiny ČEZ: </w:t>
      </w:r>
    </w:p>
    <w:p w14:paraId="3F102C70" w14:textId="77777777" w:rsidR="009300A6" w:rsidRDefault="00D82AF0" w:rsidP="009300A6">
      <w:pPr>
        <w:pStyle w:val="Textkomente"/>
        <w:rPr>
          <w:b/>
          <w:bCs/>
        </w:rPr>
      </w:pPr>
      <w:r w:rsidRPr="009D6D97">
        <w:rPr>
          <w:b/>
          <w:bCs/>
        </w:rPr>
        <w:t>jméno schvalovatele – funkce (název společnosti)</w:t>
      </w:r>
    </w:p>
    <w:p w14:paraId="6A85AC9C" w14:textId="77777777" w:rsidR="009300A6" w:rsidRDefault="009300A6" w:rsidP="009300A6">
      <w:pPr>
        <w:pStyle w:val="Textkomente"/>
        <w:rPr>
          <w:b/>
          <w:bCs/>
        </w:rPr>
      </w:pPr>
      <w:r w:rsidRPr="007F2D7A">
        <w:t>V případě dokumentu ČEZ:</w:t>
      </w:r>
      <w:r>
        <w:rPr>
          <w:b/>
          <w:bCs/>
        </w:rPr>
        <w:t xml:space="preserve"> </w:t>
      </w:r>
    </w:p>
    <w:p w14:paraId="253BDA67" w14:textId="77777777" w:rsidR="0050012B" w:rsidRDefault="00D82AF0">
      <w:pPr>
        <w:pStyle w:val="Textkomente"/>
      </w:pPr>
      <w:r w:rsidRPr="009D6D97">
        <w:rPr>
          <w:b/>
          <w:bCs/>
        </w:rPr>
        <w:t>jméno schvalovatele – funkce</w:t>
      </w:r>
      <w:r w:rsidR="004E521E">
        <w:rPr>
          <w:b/>
          <w:bCs/>
        </w:rPr>
        <w:t>.</w:t>
      </w:r>
    </w:p>
  </w:comment>
  <w:comment w:id="9" w:author="Autor" w:initials="A">
    <w:p w14:paraId="04367352" w14:textId="77777777" w:rsidR="008730B9" w:rsidRDefault="008730B9">
      <w:pPr>
        <w:pStyle w:val="Textkomente"/>
      </w:pPr>
      <w:r>
        <w:rPr>
          <w:rStyle w:val="Odkaznakoment"/>
        </w:rPr>
        <w:annotationRef/>
      </w:r>
      <w:r w:rsidR="008011C7">
        <w:t>Zpracovatel před odesláním koordinátorovi aktualizuje obsah dokumentu kliknutím pravým tlačítkem myší a výběrem Aktualizovat pole.</w:t>
      </w:r>
    </w:p>
  </w:comment>
  <w:comment w:id="20" w:author="Autor" w:initials="A">
    <w:p w14:paraId="37F2B25C" w14:textId="77777777" w:rsidR="00996D17" w:rsidRPr="00174220" w:rsidRDefault="00AD2502" w:rsidP="00512CC2">
      <w:pPr>
        <w:pStyle w:val="TextdokumentuKurzvaerven"/>
        <w:rPr>
          <w:i w:val="0"/>
          <w:iCs w:val="0"/>
          <w:color w:val="auto"/>
          <w:sz w:val="18"/>
          <w:szCs w:val="18"/>
        </w:rPr>
      </w:pPr>
      <w:r>
        <w:rPr>
          <w:rStyle w:val="Odkaznakoment"/>
        </w:rPr>
        <w:annotationRef/>
      </w:r>
      <w:r w:rsidR="008D1AB6" w:rsidRPr="008D1AB6">
        <w:rPr>
          <w:i w:val="0"/>
          <w:iCs w:val="0"/>
          <w:color w:val="auto"/>
        </w:rPr>
        <w:t xml:space="preserve">Zpracovatel uvede stručně </w:t>
      </w:r>
      <w:r w:rsidR="008D1AB6" w:rsidRPr="008D1AB6">
        <w:rPr>
          <w:i w:val="0"/>
          <w:iCs w:val="0"/>
          <w:color w:val="auto"/>
          <w:sz w:val="18"/>
          <w:szCs w:val="18"/>
        </w:rPr>
        <w:t>co dokument řeší, za jakým účelem se vydává a co je cílem procesu (musí být shodný s cílem definovaným na úrovni směrnice).</w:t>
      </w:r>
    </w:p>
  </w:comment>
  <w:comment w:id="21" w:author="Autor" w:initials="A">
    <w:p w14:paraId="7B2E55D1" w14:textId="77777777" w:rsidR="00726E79" w:rsidRPr="00174220" w:rsidRDefault="00726E79" w:rsidP="00726E79">
      <w:pPr>
        <w:pStyle w:val="TextdokumentuKurzvaerven"/>
        <w:rPr>
          <w:i w:val="0"/>
          <w:color w:val="auto"/>
          <w:sz w:val="18"/>
          <w:szCs w:val="18"/>
        </w:rPr>
      </w:pPr>
      <w:r>
        <w:rPr>
          <w:rStyle w:val="Odkaznakoment"/>
        </w:rPr>
        <w:annotationRef/>
      </w:r>
      <w:r w:rsidRPr="001E4CD2">
        <w:rPr>
          <w:i w:val="0"/>
          <w:iCs w:val="0"/>
          <w:color w:val="auto"/>
        </w:rPr>
        <w:t>Je třeba uvést ID a název dokumentu</w:t>
      </w:r>
      <w:r w:rsidRPr="001E4CD2">
        <w:rPr>
          <w:i w:val="0"/>
          <w:color w:val="auto"/>
          <w:sz w:val="18"/>
          <w:szCs w:val="18"/>
        </w:rPr>
        <w:t>“. (u odvozeného procesu uvést ID a název postupu popisující typový proces a v ostatních případech uvést ID a název směrnice definující popisovaný proces).</w:t>
      </w:r>
    </w:p>
  </w:comment>
  <w:comment w:id="22" w:author="Autor" w:initials="A">
    <w:p w14:paraId="3B9F1D40" w14:textId="77777777" w:rsidR="00726E79" w:rsidRDefault="00726E79" w:rsidP="00726E79">
      <w:pPr>
        <w:pStyle w:val="Textkomente"/>
      </w:pPr>
      <w:r>
        <w:rPr>
          <w:rStyle w:val="Odkaznakoment"/>
        </w:rPr>
        <w:annotationRef/>
      </w:r>
      <w:r w:rsidRPr="007B56FD">
        <w:rPr>
          <w:bCs/>
        </w:rPr>
        <w:t xml:space="preserve">Pokud má dokument formu koncernového nástroje, je třeba uvést </w:t>
      </w:r>
      <w:hyperlink r:id="rId2" w:history="1">
        <w:r w:rsidRPr="00B64390">
          <w:rPr>
            <w:rStyle w:val="Hypertextovodkaz"/>
            <w:bCs/>
          </w:rPr>
          <w:t>koncernový zájem a oblast</w:t>
        </w:r>
      </w:hyperlink>
      <w:r>
        <w:rPr>
          <w:bCs/>
          <w:u w:val="single"/>
        </w:rPr>
        <w:t xml:space="preserve"> </w:t>
      </w:r>
      <w:r w:rsidRPr="007B56FD">
        <w:rPr>
          <w:bCs/>
        </w:rPr>
        <w:t xml:space="preserve">dle příslušných koncernových politik řízení, které jsou </w:t>
      </w:r>
      <w:r w:rsidRPr="007B56FD">
        <w:rPr>
          <w:bCs/>
          <w:u w:val="single"/>
        </w:rPr>
        <w:t>volnými přílohami dokumentu</w:t>
      </w:r>
      <w:r w:rsidRPr="007B56FD">
        <w:rPr>
          <w:bCs/>
        </w:rPr>
        <w:t xml:space="preserve"> </w:t>
      </w:r>
      <w:hyperlink r:id="rId3" w:history="1">
        <w:r w:rsidRPr="007B56FD">
          <w:rPr>
            <w:rStyle w:val="Hypertextovodkaz"/>
            <w:bCs/>
          </w:rPr>
          <w:t>SKČ_PA_0001</w:t>
        </w:r>
      </w:hyperlink>
    </w:p>
  </w:comment>
  <w:comment w:id="23" w:author="Autor" w:initials="A">
    <w:p w14:paraId="6231F07F" w14:textId="77777777" w:rsidR="00726E79" w:rsidRDefault="00726E79" w:rsidP="00726E79">
      <w:pPr>
        <w:pStyle w:val="Textkomente"/>
      </w:pPr>
      <w:r>
        <w:rPr>
          <w:rStyle w:val="Odkaznakoment"/>
        </w:rPr>
        <w:annotationRef/>
      </w:r>
      <w:hyperlink r:id="rId4" w:history="1">
        <w:r w:rsidRPr="00106385">
          <w:rPr>
            <w:rStyle w:val="Hypertextovodkaz"/>
          </w:rPr>
          <w:t>Přehled koncernových zájmů a oblastí pro ČEZd.</w:t>
        </w:r>
      </w:hyperlink>
    </w:p>
  </w:comment>
  <w:comment w:id="24" w:author="Autor" w:initials="A">
    <w:p w14:paraId="30E42695" w14:textId="77777777" w:rsidR="00726E79" w:rsidRDefault="00726E79" w:rsidP="00726E79">
      <w:pPr>
        <w:pStyle w:val="Textkomente"/>
      </w:pPr>
      <w:r>
        <w:rPr>
          <w:rStyle w:val="Odkaznakoment"/>
        </w:rPr>
        <w:annotationRef/>
      </w:r>
      <w:hyperlink r:id="rId5" w:history="1">
        <w:r w:rsidRPr="00103EDA">
          <w:rPr>
            <w:rStyle w:val="Hypertextovodkaz"/>
          </w:rPr>
          <w:t>Přehled koncernových zájmů a oblastí pro ČEZ ES.</w:t>
        </w:r>
      </w:hyperlink>
    </w:p>
  </w:comment>
  <w:comment w:id="32" w:author="Autor" w:initials="A">
    <w:p w14:paraId="6089F53F" w14:textId="77777777" w:rsidR="00B02E0F" w:rsidRDefault="00B02E0F" w:rsidP="00B02E0F">
      <w:pPr>
        <w:pStyle w:val="Textkomente"/>
      </w:pPr>
      <w:r>
        <w:rPr>
          <w:rStyle w:val="Odkaznakoment"/>
        </w:rPr>
        <w:annotationRef/>
      </w:r>
      <w:r>
        <w:t>Zpracovatel uvede, pro jaké s</w:t>
      </w:r>
      <w:r w:rsidRPr="00096A5D">
        <w:rPr>
          <w:u w:val="single"/>
        </w:rPr>
        <w:t xml:space="preserve">kupiny zaměstnanců, procesní role, pracovní místa, oblasti řízení, procesy nebo činnosti je dokument určen </w:t>
      </w:r>
      <w:r>
        <w:t>(kdo je povinen se jím řídit – zaměstnanci, ne útvary).</w:t>
      </w:r>
    </w:p>
    <w:p w14:paraId="27926E1F" w14:textId="77777777" w:rsidR="00B02E0F" w:rsidRPr="00174220" w:rsidRDefault="00B02E0F" w:rsidP="00B02E0F">
      <w:pPr>
        <w:pStyle w:val="Textkomente"/>
      </w:pPr>
      <w:r w:rsidRPr="00096A5D">
        <w:rPr>
          <w:u w:val="single"/>
        </w:rPr>
        <w:t xml:space="preserve">Konkrétní určení adresnosti </w:t>
      </w:r>
      <w:r>
        <w:t xml:space="preserve">je důležité pro správné rozhodování vedoucích o rozsahu seznamování podřízených zaměstnanců. </w:t>
      </w:r>
    </w:p>
  </w:comment>
  <w:comment w:id="33" w:author="Autor" w:initials="A">
    <w:p w14:paraId="379754E2" w14:textId="77777777" w:rsidR="004B16D2" w:rsidRDefault="004B16D2" w:rsidP="004B16D2">
      <w:pPr>
        <w:pStyle w:val="Textkomente"/>
      </w:pPr>
      <w:r>
        <w:rPr>
          <w:rStyle w:val="Odkaznakoment"/>
        </w:rPr>
        <w:annotationRef/>
      </w:r>
      <w:r w:rsidRPr="00613269">
        <w:t>Zpracovatel (garant</w:t>
      </w:r>
      <w:r w:rsidRPr="00276E8D">
        <w:t xml:space="preserve">) dokumentu </w:t>
      </w:r>
      <w:r w:rsidRPr="00276E8D">
        <w:rPr>
          <w:u w:val="single"/>
        </w:rPr>
        <w:t>vyplní</w:t>
      </w:r>
      <w:r w:rsidRPr="00276E8D">
        <w:t xml:space="preserve"> </w:t>
      </w:r>
      <w:hyperlink r:id="rId6" w:history="1">
        <w:r w:rsidRPr="00C93010">
          <w:rPr>
            <w:rStyle w:val="Hypertextovodkaz"/>
          </w:rPr>
          <w:t>Košilku pro administraci dokumentu v ECM ŘD</w:t>
        </w:r>
      </w:hyperlink>
      <w:r w:rsidRPr="00276E8D">
        <w:t xml:space="preserve"> (obsahuje seznam připomínkujících, doporučujících a seznamovaných</w:t>
      </w:r>
      <w:r>
        <w:t xml:space="preserve"> a dále pak </w:t>
      </w:r>
      <w:r w:rsidRPr="004C0EBD">
        <w:t>vazby na dokumenty a příznaky dokumentu</w:t>
      </w:r>
      <w:r w:rsidRPr="00276E8D">
        <w:t>) při zpracování návrhu dokumentu a zašle společně s návrhem dokumentu vydavateli (koordinátorovi).</w:t>
      </w:r>
    </w:p>
  </w:comment>
  <w:comment w:id="39" w:author="Autor" w:initials="A">
    <w:p w14:paraId="43A02FBA" w14:textId="77777777" w:rsidR="00E84A0E" w:rsidRPr="001E26D1" w:rsidRDefault="00450BBA" w:rsidP="00E84A0E">
      <w:pPr>
        <w:pStyle w:val="TextdokumentuKurzvaerven"/>
        <w:spacing w:before="0" w:after="0"/>
        <w:rPr>
          <w:i w:val="0"/>
          <w:color w:val="auto"/>
          <w:sz w:val="20"/>
          <w:szCs w:val="20"/>
        </w:rPr>
      </w:pPr>
      <w:r>
        <w:rPr>
          <w:rStyle w:val="Odkaznakoment"/>
        </w:rPr>
        <w:annotationRef/>
      </w:r>
      <w:r w:rsidR="00E84A0E" w:rsidRPr="001E26D1">
        <w:rPr>
          <w:i w:val="0"/>
          <w:color w:val="auto"/>
          <w:sz w:val="20"/>
          <w:szCs w:val="20"/>
        </w:rPr>
        <w:t xml:space="preserve">Zpracovatel uvede důvod, proč se změna (revize) dokumentu provádí a stručný výčet jednotlivých provedených změn proti předchozí revizi dokumentu (doporučuje se zpracovat do odrážek, ve kterých kapitolách a čeho se změny týkají). </w:t>
      </w:r>
    </w:p>
    <w:p w14:paraId="7353D34D" w14:textId="77777777" w:rsidR="00E84A0E" w:rsidRPr="001E26D1" w:rsidRDefault="00E84A0E" w:rsidP="00E84A0E">
      <w:pPr>
        <w:pStyle w:val="TextdokumentuKurzvaerven"/>
        <w:spacing w:after="0"/>
        <w:rPr>
          <w:i w:val="0"/>
          <w:color w:val="auto"/>
          <w:sz w:val="20"/>
          <w:szCs w:val="20"/>
        </w:rPr>
      </w:pPr>
      <w:r w:rsidRPr="001E26D1">
        <w:rPr>
          <w:i w:val="0"/>
          <w:color w:val="auto"/>
          <w:sz w:val="20"/>
          <w:szCs w:val="20"/>
        </w:rPr>
        <w:t xml:space="preserve">Při </w:t>
      </w:r>
      <w:r w:rsidRPr="001E26D1">
        <w:rPr>
          <w:i w:val="0"/>
          <w:color w:val="auto"/>
          <w:sz w:val="20"/>
          <w:szCs w:val="20"/>
          <w:u w:val="single"/>
        </w:rPr>
        <w:t>revizi dokumentu</w:t>
      </w:r>
      <w:r w:rsidRPr="001E26D1">
        <w:rPr>
          <w:i w:val="0"/>
          <w:color w:val="auto"/>
          <w:sz w:val="20"/>
          <w:szCs w:val="20"/>
        </w:rPr>
        <w:t xml:space="preserve"> se všechny změny textu dokumentu (volných příloh) vyznačí </w:t>
      </w:r>
      <w:r w:rsidRPr="001E26D1">
        <w:rPr>
          <w:i w:val="0"/>
          <w:color w:val="auto"/>
          <w:sz w:val="20"/>
          <w:szCs w:val="20"/>
          <w:highlight w:val="cyan"/>
        </w:rPr>
        <w:t>tyrkysovým</w:t>
      </w:r>
      <w:r w:rsidRPr="001E26D1">
        <w:rPr>
          <w:i w:val="0"/>
          <w:color w:val="auto"/>
          <w:sz w:val="20"/>
          <w:szCs w:val="20"/>
        </w:rPr>
        <w:t xml:space="preserve"> podbarvením. Pokud jsou změny dokumentu příliš rozsáhlé (dokument byl kompletně přepracován) a jejich podbarvení by způsobilo nepřehlednost dokumentu, podbarvení se neprovádí a uvede se věta: „Dokument byl kompletně přepracován, z tohoto důvodu nejsou změny v dokumentu </w:t>
      </w:r>
      <w:r w:rsidRPr="00FE1BE1">
        <w:rPr>
          <w:i w:val="0"/>
          <w:color w:val="auto"/>
          <w:sz w:val="20"/>
          <w:szCs w:val="20"/>
        </w:rPr>
        <w:t>podbarveny</w:t>
      </w:r>
      <w:r w:rsidR="00AE0547" w:rsidRPr="00FE1BE1">
        <w:rPr>
          <w:i w:val="0"/>
          <w:color w:val="auto"/>
          <w:sz w:val="20"/>
          <w:szCs w:val="20"/>
        </w:rPr>
        <w:t xml:space="preserve"> </w:t>
      </w:r>
      <w:r w:rsidR="00D27A12" w:rsidRPr="00FE1BE1">
        <w:rPr>
          <w:i w:val="0"/>
          <w:color w:val="auto"/>
          <w:sz w:val="20"/>
          <w:szCs w:val="20"/>
        </w:rPr>
        <w:t xml:space="preserve">a </w:t>
      </w:r>
      <w:r w:rsidR="00D27A12" w:rsidRPr="00FE1BE1">
        <w:rPr>
          <w:i w:val="0"/>
          <w:iCs w:val="0"/>
          <w:color w:val="auto"/>
        </w:rPr>
        <w:t>jsou výše popsány</w:t>
      </w:r>
      <w:r w:rsidR="00D27A12" w:rsidRPr="00FE1BE1">
        <w:rPr>
          <w:i w:val="0"/>
          <w:color w:val="auto"/>
          <w:sz w:val="20"/>
          <w:szCs w:val="20"/>
        </w:rPr>
        <w:t>.</w:t>
      </w:r>
    </w:p>
    <w:p w14:paraId="71DE1DEA" w14:textId="77777777" w:rsidR="00E84A0E" w:rsidRDefault="00E84A0E" w:rsidP="00E84A0E">
      <w:pPr>
        <w:pStyle w:val="Textkomente"/>
        <w:rPr>
          <w:iCs/>
        </w:rPr>
      </w:pPr>
      <w:r w:rsidRPr="001E26D1">
        <w:rPr>
          <w:iCs/>
        </w:rPr>
        <w:t xml:space="preserve">Při </w:t>
      </w:r>
      <w:r w:rsidRPr="001E26D1">
        <w:rPr>
          <w:iCs/>
          <w:u w:val="single"/>
        </w:rPr>
        <w:t>formální změně dokumentu</w:t>
      </w:r>
      <w:r w:rsidRPr="001E26D1">
        <w:rPr>
          <w:iCs/>
        </w:rPr>
        <w:t xml:space="preserve"> se nový text vyznačí </w:t>
      </w:r>
      <w:r w:rsidRPr="001E26D1">
        <w:rPr>
          <w:iCs/>
          <w:highlight w:val="yellow"/>
        </w:rPr>
        <w:t>žlutým</w:t>
      </w:r>
      <w:r w:rsidRPr="001E26D1">
        <w:rPr>
          <w:iCs/>
        </w:rPr>
        <w:t xml:space="preserve"> podbarvením, příp. se ponechá i přeškrtnutý rušený text. Pokud se jedná o formální změnu, uvede se věta: „Dne xx. xx. 20xx byla provedena formální změna z</w:t>
      </w:r>
      <w:r w:rsidR="00C80E2E">
        <w:rPr>
          <w:iCs/>
        </w:rPr>
        <w:t>x</w:t>
      </w:r>
      <w:r w:rsidRPr="001E26D1">
        <w:rPr>
          <w:iCs/>
        </w:rPr>
        <w:t>, která byla provedena z důvodu…“.</w:t>
      </w:r>
    </w:p>
    <w:p w14:paraId="712E9E67" w14:textId="77777777" w:rsidR="00386F6A" w:rsidRDefault="00386F6A" w:rsidP="00E84A0E">
      <w:pPr>
        <w:pStyle w:val="Textkomente"/>
        <w:rPr>
          <w:iCs/>
        </w:rPr>
      </w:pPr>
    </w:p>
    <w:p w14:paraId="247FD420" w14:textId="77777777" w:rsidR="00386F6A" w:rsidRPr="001E4CD2" w:rsidRDefault="00386F6A" w:rsidP="00386F6A">
      <w:pPr>
        <w:pStyle w:val="TextdokumentuKurzvaerven"/>
        <w:spacing w:before="0" w:after="0"/>
        <w:rPr>
          <w:i w:val="0"/>
          <w:color w:val="auto"/>
          <w:sz w:val="18"/>
          <w:szCs w:val="18"/>
        </w:rPr>
      </w:pPr>
      <w:r w:rsidRPr="001E4CD2">
        <w:rPr>
          <w:i w:val="0"/>
          <w:color w:val="auto"/>
          <w:sz w:val="18"/>
          <w:szCs w:val="18"/>
        </w:rPr>
        <w:t xml:space="preserve">V postupu lze provést formální změnu i v případě vydání nového, změny nebo zrušení dokumentu typu metodika, který je navázán na činnost v postupu. </w:t>
      </w:r>
    </w:p>
    <w:p w14:paraId="56F98918" w14:textId="77777777" w:rsidR="00386F6A" w:rsidRPr="001E4CD2" w:rsidRDefault="00386F6A" w:rsidP="00386F6A">
      <w:pPr>
        <w:rPr>
          <w:sz w:val="18"/>
          <w:szCs w:val="18"/>
        </w:rPr>
      </w:pPr>
    </w:p>
    <w:p w14:paraId="3E0D43C6" w14:textId="77777777" w:rsidR="00386F6A" w:rsidRPr="001E4CD2" w:rsidRDefault="00386F6A" w:rsidP="00386F6A">
      <w:pPr>
        <w:pStyle w:val="Textdokumentu"/>
        <w:rPr>
          <w:rStyle w:val="TextdokumentuKurzvaervenCharChar"/>
          <w:i w:val="0"/>
          <w:color w:val="auto"/>
          <w:sz w:val="18"/>
          <w:szCs w:val="18"/>
        </w:rPr>
      </w:pPr>
      <w:r w:rsidRPr="001E4CD2">
        <w:rPr>
          <w:rStyle w:val="TextdokumentuKurzvaervenCharChar"/>
          <w:i w:val="0"/>
          <w:color w:val="auto"/>
          <w:sz w:val="18"/>
          <w:szCs w:val="18"/>
        </w:rPr>
        <w:t>V novém dokumentu (rev. 00) se uvede důvod a souvislosti vzniku popisu nového procesu.</w:t>
      </w:r>
    </w:p>
    <w:p w14:paraId="1DEDC58B" w14:textId="77777777" w:rsidR="00386F6A" w:rsidRDefault="00386F6A" w:rsidP="00E84A0E">
      <w:pPr>
        <w:pStyle w:val="Textkomente"/>
      </w:pPr>
    </w:p>
    <w:p w14:paraId="45C02B54" w14:textId="77777777" w:rsidR="00450BBA" w:rsidRDefault="00450BBA">
      <w:pPr>
        <w:pStyle w:val="Textkomente"/>
      </w:pPr>
    </w:p>
    <w:p w14:paraId="784B1A71" w14:textId="77777777" w:rsidR="00386F6A" w:rsidRDefault="00386F6A">
      <w:pPr>
        <w:pStyle w:val="Textkomente"/>
      </w:pPr>
    </w:p>
  </w:comment>
  <w:comment w:id="45" w:author="Autor" w:initials="A">
    <w:p w14:paraId="74425496" w14:textId="77777777" w:rsidR="0076554E" w:rsidRDefault="00402520" w:rsidP="0076554E">
      <w:pPr>
        <w:pStyle w:val="Textkomente"/>
        <w:rPr>
          <w:i/>
          <w:iCs/>
        </w:rPr>
      </w:pPr>
      <w:r>
        <w:rPr>
          <w:rStyle w:val="Odkaznakoment"/>
        </w:rPr>
        <w:annotationRef/>
      </w:r>
      <w:r w:rsidR="005F3EC9">
        <w:rPr>
          <w:i/>
          <w:iCs/>
        </w:rPr>
        <w:t xml:space="preserve"> </w:t>
      </w:r>
    </w:p>
    <w:p w14:paraId="2FB4024B" w14:textId="77777777" w:rsidR="00617ECC" w:rsidRPr="00770019" w:rsidRDefault="00386C1B" w:rsidP="00617ECC">
      <w:pPr>
        <w:pStyle w:val="TextdokumentuKurzvaerven"/>
        <w:rPr>
          <w:i w:val="0"/>
          <w:color w:val="auto"/>
          <w:sz w:val="18"/>
          <w:szCs w:val="18"/>
        </w:rPr>
      </w:pPr>
      <w:r w:rsidRPr="00770019">
        <w:rPr>
          <w:i w:val="0"/>
          <w:color w:val="auto"/>
          <w:sz w:val="18"/>
          <w:szCs w:val="18"/>
        </w:rPr>
        <w:t>Zpracovatel u</w:t>
      </w:r>
      <w:r w:rsidR="00617ECC" w:rsidRPr="00770019">
        <w:rPr>
          <w:i w:val="0"/>
          <w:color w:val="auto"/>
          <w:sz w:val="18"/>
          <w:szCs w:val="18"/>
        </w:rPr>
        <w:t>ved</w:t>
      </w:r>
      <w:r w:rsidRPr="00770019">
        <w:rPr>
          <w:i w:val="0"/>
          <w:color w:val="auto"/>
          <w:sz w:val="18"/>
          <w:szCs w:val="18"/>
        </w:rPr>
        <w:t>e</w:t>
      </w:r>
      <w:r w:rsidR="00617ECC" w:rsidRPr="00770019">
        <w:rPr>
          <w:i w:val="0"/>
          <w:color w:val="auto"/>
          <w:sz w:val="18"/>
          <w:szCs w:val="18"/>
        </w:rPr>
        <w:t xml:space="preserve"> </w:t>
      </w:r>
      <w:r w:rsidR="00770019" w:rsidRPr="00770019">
        <w:rPr>
          <w:i w:val="0"/>
          <w:iCs w:val="0"/>
          <w:color w:val="auto"/>
          <w:u w:val="single"/>
        </w:rPr>
        <w:t>odpovědnosti, povinnosti a pravomoci</w:t>
      </w:r>
      <w:r w:rsidR="00617ECC" w:rsidRPr="00770019">
        <w:rPr>
          <w:i w:val="0"/>
          <w:iCs w:val="0"/>
          <w:color w:val="auto"/>
          <w:sz w:val="18"/>
          <w:szCs w:val="18"/>
        </w:rPr>
        <w:t xml:space="preserve"> </w:t>
      </w:r>
      <w:r w:rsidR="00617ECC" w:rsidRPr="00770019">
        <w:rPr>
          <w:i w:val="0"/>
          <w:color w:val="auto"/>
          <w:sz w:val="18"/>
          <w:szCs w:val="18"/>
        </w:rPr>
        <w:t>organizačních jednotek, pracovních míst nebo procesních rolí, případně další zainteresované strany, které jsou spojeny s daným procesem.</w:t>
      </w:r>
      <w:r w:rsidR="004301F2" w:rsidRPr="00770019">
        <w:rPr>
          <w:i w:val="0"/>
          <w:color w:val="auto"/>
          <w:sz w:val="18"/>
          <w:szCs w:val="18"/>
        </w:rPr>
        <w:t xml:space="preserve"> </w:t>
      </w:r>
      <w:r w:rsidR="004301F2" w:rsidRPr="00770019">
        <w:rPr>
          <w:color w:val="auto"/>
        </w:rPr>
        <w:t>Odpovědnosti, povinnosti a pravomoci se vztahují vždy k lidem, nikoliv k útvarům Například: Zaměstnanci (vedoucí) útvaru řízení dokumentace mají povinnost…</w:t>
      </w:r>
      <w:r w:rsidR="004301F2" w:rsidRPr="00770019">
        <w:rPr>
          <w:rStyle w:val="Odkaznakoment"/>
          <w:color w:val="auto"/>
        </w:rPr>
        <w:annotationRef/>
      </w:r>
    </w:p>
    <w:p w14:paraId="27C8BE34" w14:textId="77777777" w:rsidR="00617ECC" w:rsidRPr="00770019" w:rsidRDefault="00617ECC" w:rsidP="00617ECC">
      <w:pPr>
        <w:pStyle w:val="TextdokumentuKurzvaerven"/>
        <w:rPr>
          <w:i w:val="0"/>
          <w:color w:val="auto"/>
          <w:sz w:val="18"/>
          <w:szCs w:val="18"/>
        </w:rPr>
      </w:pPr>
      <w:r w:rsidRPr="00770019">
        <w:rPr>
          <w:i w:val="0"/>
          <w:color w:val="auto"/>
          <w:sz w:val="18"/>
          <w:szCs w:val="18"/>
        </w:rPr>
        <w:t>U odpovědností, povinností a pravomocí spojených s kap. 4 se uvede odkaz na konkrétní číslo kap. (např. viz kap. 4.1)</w:t>
      </w:r>
    </w:p>
    <w:p w14:paraId="5B35AB41" w14:textId="77777777" w:rsidR="00617ECC" w:rsidRPr="00770019" w:rsidRDefault="00617ECC" w:rsidP="0076554E">
      <w:pPr>
        <w:pStyle w:val="Textkomente"/>
        <w:rPr>
          <w:i/>
          <w:iCs/>
        </w:rPr>
      </w:pPr>
    </w:p>
    <w:p w14:paraId="34F7B8B3" w14:textId="77777777" w:rsidR="00402520" w:rsidRDefault="0076554E" w:rsidP="0076554E">
      <w:pPr>
        <w:pStyle w:val="Textkomente"/>
      </w:pPr>
      <w:r w:rsidRPr="00E72A98">
        <w:rPr>
          <w:iCs/>
        </w:rPr>
        <w:t>Je nepřípustné uvádět zde větu „Odpovědnosti, povinnosti a pravomoci jsou uvedeny v kapitole 4.</w:t>
      </w:r>
    </w:p>
  </w:comment>
  <w:comment w:id="56" w:author="Autor" w:initials="A">
    <w:p w14:paraId="1E758DEF" w14:textId="77777777" w:rsidR="00A05A83" w:rsidRPr="008015FF" w:rsidRDefault="00736162" w:rsidP="00A05A83">
      <w:pPr>
        <w:pStyle w:val="TextdokumentuKurzvaerven"/>
        <w:keepNext/>
        <w:spacing w:after="0"/>
        <w:rPr>
          <w:rFonts w:eastAsiaTheme="minorHAnsi"/>
          <w:i w:val="0"/>
          <w:iCs w:val="0"/>
          <w:color w:val="auto"/>
          <w:sz w:val="20"/>
          <w:szCs w:val="20"/>
        </w:rPr>
      </w:pPr>
      <w:r>
        <w:rPr>
          <w:rStyle w:val="Odkaznakoment"/>
        </w:rPr>
        <w:annotationRef/>
      </w:r>
      <w:r w:rsidR="00A05A83">
        <w:rPr>
          <w:rStyle w:val="Odkaznakoment"/>
        </w:rPr>
        <w:annotationRef/>
      </w:r>
      <w:r w:rsidR="00257DAB">
        <w:rPr>
          <w:i w:val="0"/>
          <w:iCs w:val="0"/>
          <w:color w:val="auto"/>
          <w:sz w:val="20"/>
          <w:szCs w:val="20"/>
        </w:rPr>
        <w:t>Zpracovatel definuje</w:t>
      </w:r>
      <w:r w:rsidR="00A05A83" w:rsidRPr="008015FF">
        <w:rPr>
          <w:i w:val="0"/>
          <w:iCs w:val="0"/>
          <w:color w:val="auto"/>
          <w:sz w:val="20"/>
          <w:szCs w:val="20"/>
        </w:rPr>
        <w:t xml:space="preserve"> základní pojmy. Je-li základní pojem již závazně definován a uveden na intranetu v ČEZ Slovníčku, uvádí se </w:t>
      </w:r>
      <w:r w:rsidR="00A05A83" w:rsidRPr="008015FF">
        <w:rPr>
          <w:i w:val="0"/>
          <w:iCs w:val="0"/>
          <w:color w:val="auto"/>
          <w:sz w:val="20"/>
          <w:szCs w:val="20"/>
          <w:u w:val="single"/>
        </w:rPr>
        <w:t>hypertextový odkaz</w:t>
      </w:r>
      <w:r w:rsidR="00A05A83" w:rsidRPr="008015FF">
        <w:rPr>
          <w:i w:val="0"/>
          <w:iCs w:val="0"/>
          <w:color w:val="auto"/>
          <w:sz w:val="20"/>
          <w:szCs w:val="20"/>
        </w:rPr>
        <w:t xml:space="preserve"> na tento pojem do ČEZ Slovníčku. </w:t>
      </w:r>
    </w:p>
    <w:p w14:paraId="1ED2DAAD" w14:textId="77777777" w:rsidR="00A05A83" w:rsidRPr="008015FF" w:rsidRDefault="00A05A83" w:rsidP="00A05A83">
      <w:pPr>
        <w:pStyle w:val="TextdokumentuKurzvaerven"/>
        <w:keepNext/>
        <w:spacing w:after="0"/>
        <w:rPr>
          <w:i w:val="0"/>
          <w:iCs w:val="0"/>
          <w:color w:val="auto"/>
          <w:sz w:val="20"/>
          <w:szCs w:val="20"/>
        </w:rPr>
      </w:pPr>
      <w:r w:rsidRPr="008015FF">
        <w:rPr>
          <w:i w:val="0"/>
          <w:iCs w:val="0"/>
          <w:color w:val="auto"/>
          <w:sz w:val="20"/>
          <w:szCs w:val="20"/>
        </w:rPr>
        <w:t xml:space="preserve">V případě, že je dokument určen i pro dodavatele, nebo pro společnosti, které nemají přístup do ČEZ Slovníčku na intranetu (např. Severočeské doly a.s., MARTIA, a.s., Energetické centrum, s.r.o…. a další), je třeba v dokumentu ponechat definici pojmu. </w:t>
      </w:r>
    </w:p>
    <w:p w14:paraId="1A1BD1F4" w14:textId="77777777" w:rsidR="00A05A83" w:rsidRPr="00AC1D22" w:rsidRDefault="00C00423" w:rsidP="00A05A83">
      <w:pPr>
        <w:pStyle w:val="TextdokumentuKurzvaerven"/>
        <w:keepNext/>
        <w:spacing w:after="0"/>
        <w:rPr>
          <w:i w:val="0"/>
          <w:iCs w:val="0"/>
          <w:color w:val="auto"/>
          <w:sz w:val="20"/>
          <w:szCs w:val="20"/>
        </w:rPr>
      </w:pPr>
      <w:r w:rsidRPr="00D35538">
        <w:rPr>
          <w:i w:val="0"/>
          <w:iCs w:val="0"/>
          <w:color w:val="auto"/>
          <w:sz w:val="20"/>
          <w:szCs w:val="20"/>
        </w:rPr>
        <w:t>Procesní role, funkční místa a organizační jednotky uvedené v příloze č. 1 se v této kapitole neuvádí.</w:t>
      </w:r>
    </w:p>
    <w:p w14:paraId="38522C79" w14:textId="77777777" w:rsidR="00A05A83" w:rsidRDefault="00A05A83" w:rsidP="00A05A83">
      <w:pPr>
        <w:pStyle w:val="Textkomente"/>
      </w:pPr>
      <w:r w:rsidRPr="008015FF">
        <w:t>Dále se definují specifické pojmy, jejichž výklad je nezbytný pro srozumitelnost a jednoznačnost textu dokumentu.</w:t>
      </w:r>
    </w:p>
    <w:p w14:paraId="4380E597" w14:textId="77777777" w:rsidR="00736162" w:rsidRDefault="00736162">
      <w:pPr>
        <w:pStyle w:val="Textkomente"/>
      </w:pPr>
    </w:p>
  </w:comment>
  <w:comment w:id="62" w:author="Autor" w:initials="A">
    <w:p w14:paraId="42F49E35" w14:textId="77777777" w:rsidR="00B83C0B" w:rsidRDefault="00B83C0B" w:rsidP="00B83C0B">
      <w:pPr>
        <w:pStyle w:val="Textkomente"/>
      </w:pPr>
      <w:r>
        <w:rPr>
          <w:rStyle w:val="Odkaznakoment"/>
        </w:rPr>
        <w:annotationRef/>
      </w:r>
      <w:r w:rsidRPr="00871CC8">
        <w:t xml:space="preserve">Zpracovatel uvede zkratky použité v dokumentu. Zkratky se zavádějí pouze </w:t>
      </w:r>
      <w:r w:rsidRPr="00871CC8">
        <w:rPr>
          <w:u w:val="single"/>
        </w:rPr>
        <w:t xml:space="preserve">pro vícekrát se opakující výrazy </w:t>
      </w:r>
      <w:r w:rsidRPr="00871CC8">
        <w:t>(dvakrát a více), v jiném případě bude výraz v dokumentu uveden v rozepsané formě.</w:t>
      </w:r>
    </w:p>
    <w:p w14:paraId="3D66349D" w14:textId="77777777" w:rsidR="00B83C0B" w:rsidRDefault="00B83C0B">
      <w:pPr>
        <w:pStyle w:val="Textkomente"/>
      </w:pPr>
      <w:r>
        <w:t xml:space="preserve">Zkratky se řadí </w:t>
      </w:r>
      <w:r w:rsidRPr="005F12EB">
        <w:rPr>
          <w:u w:val="single"/>
        </w:rPr>
        <w:t>abecedně</w:t>
      </w:r>
      <w:r>
        <w:t>.</w:t>
      </w:r>
    </w:p>
  </w:comment>
  <w:comment w:id="70" w:author="Autor" w:initials="A">
    <w:p w14:paraId="1B0A81F1" w14:textId="77777777" w:rsidR="00FE4794" w:rsidRPr="00174220" w:rsidRDefault="00FE4794" w:rsidP="00FE4794">
      <w:pPr>
        <w:pStyle w:val="TextdokumentuKurzvaerven"/>
        <w:rPr>
          <w:i w:val="0"/>
          <w:color w:val="auto"/>
          <w:sz w:val="18"/>
          <w:szCs w:val="18"/>
        </w:rPr>
      </w:pPr>
      <w:r>
        <w:rPr>
          <w:rStyle w:val="Odkaznakoment"/>
        </w:rPr>
        <w:annotationRef/>
      </w:r>
      <w:r w:rsidRPr="004259DE">
        <w:rPr>
          <w:i w:val="0"/>
          <w:color w:val="auto"/>
          <w:sz w:val="18"/>
          <w:szCs w:val="18"/>
        </w:rPr>
        <w:t>Ukazatel odvozeného procesu se uvádí na konci kapitoly 4. T</w:t>
      </w:r>
      <w:r>
        <w:rPr>
          <w:i w:val="0"/>
          <w:color w:val="auto"/>
          <w:sz w:val="18"/>
          <w:szCs w:val="18"/>
        </w:rPr>
        <w:t>yto</w:t>
      </w:r>
      <w:r w:rsidRPr="004259DE">
        <w:rPr>
          <w:i w:val="0"/>
          <w:color w:val="auto"/>
          <w:sz w:val="18"/>
          <w:szCs w:val="18"/>
        </w:rPr>
        <w:t xml:space="preserve"> ukazatel</w:t>
      </w:r>
      <w:r>
        <w:rPr>
          <w:i w:val="0"/>
          <w:color w:val="auto"/>
          <w:sz w:val="18"/>
          <w:szCs w:val="18"/>
        </w:rPr>
        <w:t>e</w:t>
      </w:r>
      <w:r w:rsidRPr="004259DE">
        <w:rPr>
          <w:i w:val="0"/>
          <w:color w:val="auto"/>
          <w:sz w:val="18"/>
          <w:szCs w:val="18"/>
        </w:rPr>
        <w:t xml:space="preserve"> se uvádí pouze v případě, že j</w:t>
      </w:r>
      <w:r>
        <w:rPr>
          <w:i w:val="0"/>
          <w:color w:val="auto"/>
          <w:sz w:val="18"/>
          <w:szCs w:val="18"/>
        </w:rPr>
        <w:t>sou</w:t>
      </w:r>
      <w:r w:rsidRPr="004259DE">
        <w:rPr>
          <w:i w:val="0"/>
          <w:color w:val="auto"/>
          <w:sz w:val="18"/>
          <w:szCs w:val="18"/>
        </w:rPr>
        <w:t xml:space="preserve"> odlišn</w:t>
      </w:r>
      <w:r>
        <w:rPr>
          <w:i w:val="0"/>
          <w:color w:val="auto"/>
          <w:sz w:val="18"/>
          <w:szCs w:val="18"/>
        </w:rPr>
        <w:t>é</w:t>
      </w:r>
      <w:r w:rsidRPr="004259DE">
        <w:rPr>
          <w:i w:val="0"/>
          <w:color w:val="auto"/>
          <w:sz w:val="18"/>
          <w:szCs w:val="18"/>
        </w:rPr>
        <w:t xml:space="preserve"> od ukazatel</w:t>
      </w:r>
      <w:r>
        <w:rPr>
          <w:i w:val="0"/>
          <w:color w:val="auto"/>
          <w:sz w:val="18"/>
          <w:szCs w:val="18"/>
        </w:rPr>
        <w:t>ů</w:t>
      </w:r>
      <w:r w:rsidRPr="004259DE">
        <w:rPr>
          <w:i w:val="0"/>
          <w:color w:val="auto"/>
          <w:sz w:val="18"/>
          <w:szCs w:val="18"/>
        </w:rPr>
        <w:t xml:space="preserve"> typového procesu.</w:t>
      </w:r>
    </w:p>
  </w:comment>
  <w:comment w:id="75" w:author="Autor" w:initials="A">
    <w:p w14:paraId="6CF89AD9" w14:textId="77777777" w:rsidR="00D50318" w:rsidRDefault="00D50318">
      <w:pPr>
        <w:pStyle w:val="Textkomente"/>
      </w:pPr>
      <w:r>
        <w:rPr>
          <w:rStyle w:val="Odkaznakoment"/>
        </w:rPr>
        <w:annotationRef/>
      </w:r>
      <w:r w:rsidR="00191C70" w:rsidRPr="00DB6066">
        <w:t>Platné právní předpisy, jiné vnější předpisy a specifické pracovní dokumenty (neevidované v ECM ŘD), které nějakým způsobem souvisí s vydávaným dokumentem. Zpravidla je na tyto předpisy v textu odkaz.</w:t>
      </w:r>
    </w:p>
  </w:comment>
  <w:comment w:id="99" w:author="Autor" w:initials="A">
    <w:p w14:paraId="18595BC4" w14:textId="77777777" w:rsidR="00704085" w:rsidRDefault="00362CA5" w:rsidP="00704085">
      <w:pPr>
        <w:pStyle w:val="Textkomente"/>
      </w:pPr>
      <w:r>
        <w:rPr>
          <w:rStyle w:val="Odkaznakoment"/>
        </w:rPr>
        <w:annotationRef/>
      </w:r>
      <w:r w:rsidR="00704085" w:rsidRPr="00D70896">
        <w:t xml:space="preserve">Všechny dokumenty charakteru řízených záznamů (viz </w:t>
      </w:r>
      <w:hyperlink r:id="rId7" w:history="1">
        <w:r w:rsidR="00704085" w:rsidRPr="00D70896">
          <w:rPr>
            <w:rStyle w:val="Hypertextovodkaz"/>
          </w:rPr>
          <w:t>SKČ_ST_0019</w:t>
        </w:r>
      </w:hyperlink>
      <w:r w:rsidR="00704085" w:rsidRPr="00D70896">
        <w:t>, kapitola 3.9) musí být definovány v následující tabulce.</w:t>
      </w:r>
    </w:p>
    <w:p w14:paraId="37222C05" w14:textId="77777777" w:rsidR="00704085" w:rsidRPr="000C78F3" w:rsidRDefault="00704085" w:rsidP="00704085">
      <w:pPr>
        <w:pStyle w:val="TextdokumentuKurzvaerven"/>
        <w:spacing w:after="60"/>
        <w:rPr>
          <w:i w:val="0"/>
          <w:color w:val="auto"/>
          <w:sz w:val="20"/>
          <w:szCs w:val="20"/>
        </w:rPr>
      </w:pPr>
      <w:r w:rsidRPr="000C78F3">
        <w:rPr>
          <w:b/>
          <w:i w:val="0"/>
          <w:color w:val="auto"/>
          <w:sz w:val="20"/>
          <w:szCs w:val="20"/>
        </w:rPr>
        <w:t>Kód záznamu:</w:t>
      </w:r>
      <w:r w:rsidRPr="000C78F3">
        <w:rPr>
          <w:i w:val="0"/>
          <w:color w:val="auto"/>
          <w:sz w:val="20"/>
          <w:szCs w:val="20"/>
        </w:rPr>
        <w:t xml:space="preserve"> Skládá se z pořadového čísla evidovaného záznamu v rámci dokumentu a kódu podoby záznamu (tištěný „T“ nebo elektronický „E“) - např. 02T. </w:t>
      </w:r>
    </w:p>
    <w:p w14:paraId="34FF9009" w14:textId="77777777" w:rsidR="00704085" w:rsidRPr="000C78F3" w:rsidRDefault="00704085" w:rsidP="00704085">
      <w:pPr>
        <w:pStyle w:val="TextdokumentuKurzvaerven"/>
        <w:spacing w:before="60" w:after="60"/>
        <w:rPr>
          <w:i w:val="0"/>
          <w:strike/>
          <w:color w:val="auto"/>
          <w:sz w:val="20"/>
          <w:szCs w:val="20"/>
        </w:rPr>
      </w:pPr>
      <w:r w:rsidRPr="000C78F3">
        <w:rPr>
          <w:b/>
          <w:i w:val="0"/>
          <w:color w:val="auto"/>
          <w:sz w:val="20"/>
          <w:szCs w:val="20"/>
        </w:rPr>
        <w:t>Název záznamu:</w:t>
      </w:r>
      <w:r w:rsidRPr="000C78F3">
        <w:rPr>
          <w:i w:val="0"/>
          <w:color w:val="auto"/>
          <w:sz w:val="20"/>
          <w:szCs w:val="20"/>
        </w:rPr>
        <w:t xml:space="preserve"> Srozumitelný a jednoznačný název záznamu.</w:t>
      </w:r>
    </w:p>
    <w:p w14:paraId="4B458967" w14:textId="77777777" w:rsidR="00704085" w:rsidRPr="000C78F3" w:rsidRDefault="00704085" w:rsidP="00704085">
      <w:pPr>
        <w:spacing w:before="60" w:after="60"/>
        <w:rPr>
          <w:iCs/>
          <w:sz w:val="20"/>
          <w:szCs w:val="20"/>
        </w:rPr>
      </w:pPr>
      <w:r w:rsidRPr="000C78F3">
        <w:rPr>
          <w:b/>
          <w:iCs/>
          <w:sz w:val="20"/>
          <w:szCs w:val="20"/>
        </w:rPr>
        <w:t>Stupeň důvěrnosti:</w:t>
      </w:r>
      <w:r w:rsidRPr="000C78F3">
        <w:rPr>
          <w:iCs/>
          <w:sz w:val="20"/>
          <w:szCs w:val="20"/>
        </w:rPr>
        <w:t xml:space="preserve"> Označení důvěrnosti dle </w:t>
      </w:r>
      <w:hyperlink r:id="rId8" w:history="1">
        <w:r w:rsidRPr="000C78F3">
          <w:rPr>
            <w:rStyle w:val="Hypertextovodkaz"/>
            <w:iCs/>
            <w:sz w:val="20"/>
            <w:szCs w:val="20"/>
          </w:rPr>
          <w:t>SKČ_ME_0152</w:t>
        </w:r>
      </w:hyperlink>
      <w:r w:rsidRPr="000C78F3">
        <w:rPr>
          <w:iCs/>
          <w:color w:val="FF0000"/>
          <w:sz w:val="20"/>
          <w:szCs w:val="20"/>
        </w:rPr>
        <w:t xml:space="preserve"> </w:t>
      </w:r>
      <w:r w:rsidRPr="000C78F3">
        <w:rPr>
          <w:iCs/>
          <w:sz w:val="20"/>
          <w:szCs w:val="20"/>
        </w:rPr>
        <w:t xml:space="preserve">(veřejný, interní, chráněný a vysoce chráněný). Stupeň důvěrnosti určuje příslušný garant dokumentu nebo jiný k tomu určený zaměstnanec. </w:t>
      </w:r>
    </w:p>
    <w:p w14:paraId="45B50FFB" w14:textId="77777777" w:rsidR="00704085" w:rsidRPr="000C78F3" w:rsidRDefault="00704085" w:rsidP="00704085">
      <w:pPr>
        <w:pStyle w:val="TextdokumentuKurzvaerven"/>
        <w:spacing w:before="60" w:after="60"/>
        <w:rPr>
          <w:i w:val="0"/>
          <w:color w:val="auto"/>
          <w:sz w:val="20"/>
          <w:szCs w:val="20"/>
        </w:rPr>
      </w:pPr>
      <w:r w:rsidRPr="000C78F3">
        <w:rPr>
          <w:b/>
          <w:i w:val="0"/>
          <w:color w:val="auto"/>
          <w:sz w:val="20"/>
          <w:szCs w:val="20"/>
        </w:rPr>
        <w:t>Skartační znak/lhůta:</w:t>
      </w:r>
      <w:r w:rsidRPr="000C78F3">
        <w:rPr>
          <w:i w:val="0"/>
          <w:color w:val="auto"/>
          <w:sz w:val="20"/>
          <w:szCs w:val="20"/>
        </w:rPr>
        <w:t xml:space="preserve"> Skartační znak dle </w:t>
      </w:r>
      <w:hyperlink r:id="rId9" w:history="1">
        <w:r w:rsidRPr="000C78F3">
          <w:rPr>
            <w:rStyle w:val="Hypertextovodkaz"/>
            <w:i w:val="0"/>
            <w:sz w:val="20"/>
            <w:szCs w:val="20"/>
          </w:rPr>
          <w:t>SKČ_ST_0022</w:t>
        </w:r>
      </w:hyperlink>
      <w:r w:rsidRPr="000C78F3">
        <w:rPr>
          <w:i w:val="0"/>
          <w:sz w:val="20"/>
          <w:szCs w:val="20"/>
        </w:rPr>
        <w:t xml:space="preserve"> </w:t>
      </w:r>
      <w:r w:rsidRPr="000C78F3">
        <w:rPr>
          <w:i w:val="0"/>
          <w:color w:val="auto"/>
          <w:sz w:val="20"/>
          <w:szCs w:val="20"/>
        </w:rPr>
        <w:t>– Spisový a skartační řád Skupiny ČEZ (A, S nebo V) a doba požadovaného uložení záznamu v letech. Např. S/5 znamená, že po 5 letech bude záznam skartován.</w:t>
      </w:r>
    </w:p>
    <w:p w14:paraId="4E32E8AC" w14:textId="77777777" w:rsidR="00704085" w:rsidRPr="000C78F3" w:rsidRDefault="00704085" w:rsidP="00704085">
      <w:pPr>
        <w:pStyle w:val="TextdokumentuKurzvaerven"/>
        <w:spacing w:before="60" w:after="60"/>
        <w:rPr>
          <w:i w:val="0"/>
          <w:sz w:val="20"/>
          <w:szCs w:val="20"/>
        </w:rPr>
      </w:pPr>
      <w:r w:rsidRPr="000C78F3">
        <w:rPr>
          <w:b/>
          <w:i w:val="0"/>
          <w:color w:val="auto"/>
          <w:sz w:val="20"/>
          <w:szCs w:val="20"/>
        </w:rPr>
        <w:t>Místo uložení záznamu:</w:t>
      </w:r>
      <w:r w:rsidRPr="000C78F3">
        <w:rPr>
          <w:i w:val="0"/>
          <w:color w:val="auto"/>
          <w:sz w:val="20"/>
          <w:szCs w:val="20"/>
        </w:rPr>
        <w:t xml:space="preserve"> Určení spisovny, kde je tištěný záznam uložen. Ukládání v rámci útvaru v souladu s volnou přílohou A dokumentu </w:t>
      </w:r>
      <w:hyperlink r:id="rId10" w:history="1">
        <w:r w:rsidRPr="000C78F3">
          <w:rPr>
            <w:rStyle w:val="Hypertextovodkaz"/>
            <w:i w:val="0"/>
            <w:sz w:val="20"/>
            <w:szCs w:val="20"/>
          </w:rPr>
          <w:t>SKČ_ST_0022</w:t>
        </w:r>
      </w:hyperlink>
      <w:r w:rsidRPr="000C78F3">
        <w:rPr>
          <w:i w:val="0"/>
          <w:color w:val="auto"/>
          <w:sz w:val="20"/>
          <w:szCs w:val="20"/>
        </w:rPr>
        <w:t xml:space="preserve"> – Spisový a skartační řád Skupiny ČEZ. Uvede se i dočasné místo uložení a případně i doba dočasného uložení záznamu v příruční registratuře útvaru/pracoviště. U elektronického záznamu se uvede místo jeho uložení nebo způsob dostupnosti (např. aplikace, disk, intranet, aktivní odkaz apod.). V případě dokumentů DJE se ukládání řídí dle volné přílohy A a B dokumentu </w:t>
      </w:r>
      <w:hyperlink r:id="rId11" w:history="1">
        <w:r w:rsidRPr="000C78F3">
          <w:rPr>
            <w:rStyle w:val="Hypertextovodkaz"/>
            <w:i w:val="0"/>
            <w:sz w:val="20"/>
            <w:szCs w:val="20"/>
          </w:rPr>
          <w:t>ČEZ_ME_1182</w:t>
        </w:r>
      </w:hyperlink>
      <w:r w:rsidRPr="000C78F3">
        <w:rPr>
          <w:i w:val="0"/>
          <w:sz w:val="20"/>
          <w:szCs w:val="20"/>
        </w:rPr>
        <w:t xml:space="preserve"> </w:t>
      </w:r>
      <w:r w:rsidRPr="000C78F3">
        <w:rPr>
          <w:i w:val="0"/>
          <w:color w:val="auto"/>
          <w:sz w:val="20"/>
          <w:szCs w:val="20"/>
        </w:rPr>
        <w:t>– Evidence, vydávání, distribuce, používání a ukládání dokumentů v DJE.</w:t>
      </w:r>
    </w:p>
    <w:p w14:paraId="1214FC2F" w14:textId="77777777" w:rsidR="00362CA5" w:rsidRDefault="00704085">
      <w:pPr>
        <w:pStyle w:val="Textkomente"/>
      </w:pPr>
      <w:r w:rsidRPr="000C78F3">
        <w:rPr>
          <w:b/>
          <w:iCs/>
        </w:rPr>
        <w:t xml:space="preserve">Poznámka: </w:t>
      </w:r>
      <w:r w:rsidRPr="000C78F3">
        <w:rPr>
          <w:iCs/>
        </w:rPr>
        <w:t>Uvede se případný doplňující komentář, a pokud je záznam evidován v systému Asset Suite nebo ECM/DM-DI, je třeba uvést i typ a podtyp dokumentu dle příslušného číselníku. Nejsou-li žádné poznámky, sloupec se odstraní.</w:t>
      </w:r>
    </w:p>
  </w:comment>
  <w:comment w:id="105" w:author="Autor" w:initials="A">
    <w:p w14:paraId="4A1B478D" w14:textId="77777777" w:rsidR="006E3D64" w:rsidRDefault="0025124C" w:rsidP="006E3D64">
      <w:pPr>
        <w:pStyle w:val="Textkomente"/>
      </w:pPr>
      <w:r>
        <w:rPr>
          <w:rStyle w:val="Odkaznakoment"/>
        </w:rPr>
        <w:annotationRef/>
      </w:r>
      <w:r w:rsidR="006E3D64">
        <w:t>V případě dokumentu ČEZ</w:t>
      </w:r>
      <w:r w:rsidR="006E3D64" w:rsidRPr="00365E04">
        <w:t xml:space="preserve"> </w:t>
      </w:r>
      <w:r w:rsidR="006E3D64">
        <w:t>se neuvádí věta o implementaci dokumentu do systému řízení.</w:t>
      </w:r>
    </w:p>
    <w:p w14:paraId="1394DA12" w14:textId="77777777" w:rsidR="00945497" w:rsidRDefault="006E3D64" w:rsidP="006E3D64">
      <w:pPr>
        <w:pStyle w:val="Textkomente"/>
      </w:pPr>
      <w:r w:rsidRPr="00A072E5">
        <w:t>Pokud je nereálný standardní termín implementace dokumentu v rámci dotčených právních subjektů Skupiny ČEZ (max. 2 měsíce od jeho předání zástupci statutárního orgánu pro implementaci koncernových nástrojů k seznámení), je třeba uvést delší termín implementace</w:t>
      </w:r>
      <w:r>
        <w:t>.</w:t>
      </w:r>
    </w:p>
  </w:comment>
  <w:comment w:id="106" w:author="Autor" w:initials="A">
    <w:p w14:paraId="507EA2F4" w14:textId="77777777" w:rsidR="00B6020E" w:rsidRDefault="002303B3" w:rsidP="00B6020E">
      <w:pPr>
        <w:pStyle w:val="Textkomente"/>
      </w:pPr>
      <w:r>
        <w:rPr>
          <w:rStyle w:val="Odkaznakoment"/>
        </w:rPr>
        <w:annotationRef/>
      </w:r>
      <w:r w:rsidR="00B6020E" w:rsidRPr="00A072E5">
        <w:t>Následující text se uvede pouze v případě, že má dokument volné přílohy nebo formuláře</w:t>
      </w:r>
      <w:r w:rsidR="00174220">
        <w:t>.</w:t>
      </w:r>
    </w:p>
    <w:p w14:paraId="253E503F" w14:textId="77777777" w:rsidR="002303B3" w:rsidRDefault="00B6020E" w:rsidP="00B6020E">
      <w:pPr>
        <w:pStyle w:val="Textkomente"/>
      </w:pPr>
      <w:r>
        <w:rPr>
          <w:rStyle w:val="Odkaznakoment"/>
        </w:rPr>
        <w:annotationRef/>
      </w:r>
    </w:p>
  </w:comment>
  <w:comment w:id="107" w:author="Autor" w:initials="A">
    <w:p w14:paraId="6299400D" w14:textId="77777777" w:rsidR="00F858F3" w:rsidRDefault="00F858F3">
      <w:pPr>
        <w:pStyle w:val="Textkomente"/>
        <w:rPr>
          <w:u w:val="single"/>
        </w:rPr>
      </w:pPr>
      <w:r>
        <w:rPr>
          <w:rStyle w:val="Odkaznakoment"/>
        </w:rPr>
        <w:annotationRef/>
      </w:r>
      <w:r w:rsidR="005E704A">
        <w:t>N</w:t>
      </w:r>
      <w:r w:rsidR="005E704A" w:rsidRPr="00C53575">
        <w:t xml:space="preserve">ázev shodný s názvem volné přílohy, v příloze </w:t>
      </w:r>
      <w:r w:rsidR="005E704A">
        <w:t>zpracovatel uvede</w:t>
      </w:r>
      <w:r w:rsidR="005E704A" w:rsidRPr="00C53575">
        <w:t xml:space="preserve"> jméno </w:t>
      </w:r>
      <w:r w:rsidR="005E704A">
        <w:t xml:space="preserve">skutečného </w:t>
      </w:r>
      <w:r w:rsidR="005E704A" w:rsidRPr="000A483C">
        <w:rPr>
          <w:u w:val="single"/>
        </w:rPr>
        <w:t>zpracovatele včetně profese a datum zpracování, příp. datum aktualizace, a je třeba oklasifikovat stupněm důvěrnosti – interní nebo veřejný.</w:t>
      </w:r>
    </w:p>
    <w:p w14:paraId="2C3B1149" w14:textId="77777777" w:rsidR="00DA075A" w:rsidRDefault="00555CA9">
      <w:pPr>
        <w:pStyle w:val="Textkomente"/>
      </w:pPr>
      <w:r w:rsidRPr="00225FAC">
        <w:t xml:space="preserve">V případě, </w:t>
      </w:r>
      <w:r w:rsidR="006C7FD5">
        <w:t>že</w:t>
      </w:r>
      <w:r w:rsidR="00BA08C8" w:rsidRPr="004259DE">
        <w:rPr>
          <w:sz w:val="18"/>
          <w:szCs w:val="18"/>
        </w:rPr>
        <w:t xml:space="preserve"> ukazatele </w:t>
      </w:r>
      <w:r w:rsidR="006C7FD5">
        <w:rPr>
          <w:sz w:val="18"/>
          <w:szCs w:val="18"/>
        </w:rPr>
        <w:t xml:space="preserve">odvozeného procesu jsou odlišné od ukazatelů </w:t>
      </w:r>
      <w:r w:rsidR="00BA08C8" w:rsidRPr="004259DE">
        <w:rPr>
          <w:sz w:val="18"/>
          <w:szCs w:val="18"/>
        </w:rPr>
        <w:t>typového procesu</w:t>
      </w:r>
      <w:r w:rsidRPr="00225FAC">
        <w:t xml:space="preserve"> je potřeba vyplnit pro tyto </w:t>
      </w:r>
      <w:r w:rsidR="006C7FD5">
        <w:t>ukazatele</w:t>
      </w:r>
      <w:r w:rsidRPr="00225FAC">
        <w:t xml:space="preserve"> další povinné atributy uvedené ve volné příloze </w:t>
      </w:r>
      <w:r w:rsidR="006C7FD5">
        <w:t>postupu</w:t>
      </w:r>
      <w:r w:rsidRPr="00225FAC">
        <w:t>.</w:t>
      </w:r>
      <w:r>
        <w:t xml:space="preserve"> Název volné přílohy je ve formátu VP X – </w:t>
      </w:r>
      <w:r w:rsidRPr="00FA66DE">
        <w:t xml:space="preserve">Atributy ukazatelů </w:t>
      </w:r>
      <w:r w:rsidR="0098360D">
        <w:t xml:space="preserve">odvozeného </w:t>
      </w:r>
      <w:r w:rsidRPr="00FA66DE">
        <w:t>proces</w:t>
      </w:r>
      <w:r w:rsidR="006962F7">
        <w:t>u</w:t>
      </w:r>
      <w:r w:rsidRPr="00FA66DE">
        <w:t xml:space="preserve"> </w:t>
      </w:r>
      <w:r w:rsidR="0098360D">
        <w:t>„</w:t>
      </w:r>
      <w:r>
        <w:t>kód a název</w:t>
      </w:r>
      <w:r w:rsidR="00785831" w:rsidRPr="00785831">
        <w:t xml:space="preserve"> </w:t>
      </w:r>
      <w:r w:rsidR="00785831">
        <w:t>procesu</w:t>
      </w:r>
      <w:r w:rsidR="0098360D">
        <w:t>“</w:t>
      </w:r>
      <w:r>
        <w:t xml:space="preserve"> (viz titulní strana). Povinné atributy a struktura volné přílohy je součástí VP A </w:t>
      </w:r>
      <w:r w:rsidR="00FB3CA8">
        <w:t>–</w:t>
      </w:r>
      <w:r>
        <w:t xml:space="preserve"> </w:t>
      </w:r>
      <w:r w:rsidRPr="00FA66DE">
        <w:t xml:space="preserve">Atributy </w:t>
      </w:r>
      <w:r w:rsidR="00F25A31">
        <w:t xml:space="preserve">ukazatelů </w:t>
      </w:r>
      <w:r w:rsidR="008E06C1">
        <w:t>odvozeného procesu</w:t>
      </w:r>
      <w:r w:rsidRPr="00FA66DE">
        <w:t xml:space="preserve"> </w:t>
      </w:r>
      <w:r w:rsidR="008E06C1">
        <w:t>„</w:t>
      </w:r>
      <w:r>
        <w:t>kód a název</w:t>
      </w:r>
      <w:r w:rsidR="00374432">
        <w:t xml:space="preserve"> procesu</w:t>
      </w:r>
      <w:r w:rsidR="008E06C1">
        <w:t>“</w:t>
      </w:r>
      <w:r>
        <w:t>.</w:t>
      </w:r>
    </w:p>
  </w:comment>
  <w:comment w:id="110" w:author="Autor" w:initials="A">
    <w:p w14:paraId="7112D9D6" w14:textId="77777777" w:rsidR="00600B23" w:rsidRPr="00F71EA3" w:rsidRDefault="00DE6F45" w:rsidP="00DE6F45">
      <w:pPr>
        <w:pStyle w:val="TextdokumentuKurzvaerven"/>
        <w:rPr>
          <w:i w:val="0"/>
          <w:color w:val="auto"/>
          <w:sz w:val="18"/>
          <w:szCs w:val="18"/>
        </w:rPr>
      </w:pPr>
      <w:r>
        <w:rPr>
          <w:rStyle w:val="Odkaznakoment"/>
        </w:rPr>
        <w:annotationRef/>
      </w:r>
      <w:r w:rsidR="008A075A" w:rsidRPr="00F71EA3">
        <w:rPr>
          <w:i w:val="0"/>
          <w:color w:val="auto"/>
          <w:sz w:val="18"/>
          <w:szCs w:val="18"/>
        </w:rPr>
        <w:t xml:space="preserve">Zpracovatel vyplní tabulku v </w:t>
      </w:r>
      <w:r w:rsidRPr="00F71EA3">
        <w:rPr>
          <w:i w:val="0"/>
          <w:color w:val="auto"/>
          <w:sz w:val="18"/>
          <w:szCs w:val="18"/>
        </w:rPr>
        <w:t>Příloze č. 1</w:t>
      </w:r>
      <w:r w:rsidR="00446A70">
        <w:rPr>
          <w:i w:val="0"/>
          <w:color w:val="auto"/>
          <w:sz w:val="18"/>
          <w:szCs w:val="18"/>
        </w:rPr>
        <w:t xml:space="preserve"> v souladu s VPA – </w:t>
      </w:r>
      <w:r w:rsidR="00446A70" w:rsidRPr="00E060A6">
        <w:rPr>
          <w:i w:val="0"/>
          <w:color w:val="auto"/>
          <w:sz w:val="18"/>
          <w:szCs w:val="18"/>
        </w:rPr>
        <w:t>Konvence modelování v aplikaci ARIS (</w:t>
      </w:r>
      <w:hyperlink r:id="rId12" w:history="1">
        <w:r w:rsidR="00446A70" w:rsidRPr="0079208C">
          <w:rPr>
            <w:rStyle w:val="Hypertextovodkaz"/>
            <w:i w:val="0"/>
            <w:sz w:val="18"/>
            <w:szCs w:val="18"/>
          </w:rPr>
          <w:t>SKČ_PP_0144</w:t>
        </w:r>
      </w:hyperlink>
      <w:r w:rsidR="00446A70" w:rsidRPr="00E060A6">
        <w:rPr>
          <w:i w:val="0"/>
          <w:color w:val="auto"/>
          <w:sz w:val="18"/>
          <w:szCs w:val="18"/>
        </w:rPr>
        <w:t xml:space="preserve"> a </w:t>
      </w:r>
      <w:hyperlink r:id="rId13" w:history="1">
        <w:r w:rsidR="00446A70" w:rsidRPr="0060500C">
          <w:rPr>
            <w:rStyle w:val="Hypertextovodkaz"/>
            <w:i w:val="0"/>
            <w:sz w:val="18"/>
            <w:szCs w:val="18"/>
          </w:rPr>
          <w:t>ČEZ_PP_0361</w:t>
        </w:r>
      </w:hyperlink>
      <w:r w:rsidR="00446A70" w:rsidRPr="00E060A6">
        <w:rPr>
          <w:i w:val="0"/>
          <w:color w:val="auto"/>
          <w:sz w:val="18"/>
          <w:szCs w:val="18"/>
        </w:rPr>
        <w:t>)</w:t>
      </w:r>
      <w:r w:rsidR="00446A70">
        <w:rPr>
          <w:i w:val="0"/>
          <w:color w:val="auto"/>
          <w:sz w:val="18"/>
          <w:szCs w:val="18"/>
        </w:rPr>
        <w:t>.</w:t>
      </w:r>
      <w:r w:rsidR="00705F0F">
        <w:rPr>
          <w:i w:val="0"/>
          <w:color w:val="auto"/>
          <w:sz w:val="18"/>
          <w:szCs w:val="18"/>
        </w:rPr>
        <w:t xml:space="preserve"> </w:t>
      </w:r>
      <w:r w:rsidR="00446A70">
        <w:rPr>
          <w:i w:val="0"/>
          <w:color w:val="auto"/>
          <w:sz w:val="18"/>
          <w:szCs w:val="18"/>
        </w:rPr>
        <w:t>K</w:t>
      </w:r>
      <w:r w:rsidR="00A74990" w:rsidRPr="00F71EA3">
        <w:rPr>
          <w:i w:val="0"/>
          <w:color w:val="auto"/>
          <w:sz w:val="18"/>
          <w:szCs w:val="18"/>
        </w:rPr>
        <w:t>oordinátor</w:t>
      </w:r>
      <w:r w:rsidR="00705F0F">
        <w:rPr>
          <w:i w:val="0"/>
          <w:color w:val="auto"/>
          <w:sz w:val="18"/>
          <w:szCs w:val="18"/>
        </w:rPr>
        <w:t xml:space="preserve"> </w:t>
      </w:r>
      <w:r w:rsidR="006B7B79" w:rsidRPr="00F71EA3">
        <w:rPr>
          <w:i w:val="0"/>
          <w:color w:val="auto"/>
          <w:sz w:val="18"/>
          <w:szCs w:val="18"/>
        </w:rPr>
        <w:t>zanese do aplikace ARIS a vygeneruje.</w:t>
      </w:r>
      <w:r w:rsidR="00FF2E35" w:rsidRPr="00F71EA3">
        <w:rPr>
          <w:i w:val="0"/>
          <w:color w:val="auto"/>
          <w:sz w:val="18"/>
          <w:szCs w:val="18"/>
        </w:rPr>
        <w:t xml:space="preserve"> </w:t>
      </w:r>
    </w:p>
    <w:p w14:paraId="7B3BC90B" w14:textId="77777777" w:rsidR="00DE6F45" w:rsidRPr="00F71EA3" w:rsidRDefault="00FF2E35" w:rsidP="00DE6F45">
      <w:pPr>
        <w:pStyle w:val="TextdokumentuKurzvaerven"/>
        <w:rPr>
          <w:i w:val="0"/>
          <w:color w:val="auto"/>
          <w:sz w:val="18"/>
          <w:szCs w:val="18"/>
        </w:rPr>
      </w:pPr>
      <w:r w:rsidRPr="00F71EA3">
        <w:rPr>
          <w:i w:val="0"/>
          <w:color w:val="auto"/>
          <w:sz w:val="18"/>
          <w:szCs w:val="18"/>
        </w:rPr>
        <w:t xml:space="preserve">V Příloze č. 1 </w:t>
      </w:r>
      <w:r w:rsidR="00DE6F45" w:rsidRPr="00F71EA3">
        <w:rPr>
          <w:i w:val="0"/>
          <w:color w:val="auto"/>
          <w:sz w:val="18"/>
          <w:szCs w:val="18"/>
        </w:rPr>
        <w:t xml:space="preserve">se uvádí Seznam rolí, funkčních míst, organizačních jednotek a jejich </w:t>
      </w:r>
      <w:r w:rsidR="00EE69EB" w:rsidRPr="00F71EA3">
        <w:rPr>
          <w:i w:val="0"/>
          <w:color w:val="auto"/>
          <w:sz w:val="18"/>
          <w:szCs w:val="18"/>
        </w:rPr>
        <w:t>identifikac</w:t>
      </w:r>
      <w:r w:rsidR="00446A70">
        <w:rPr>
          <w:i w:val="0"/>
          <w:color w:val="auto"/>
          <w:sz w:val="18"/>
          <w:szCs w:val="18"/>
        </w:rPr>
        <w:t>e</w:t>
      </w:r>
      <w:r w:rsidR="00EE69EB" w:rsidRPr="00F71EA3">
        <w:rPr>
          <w:i w:val="0"/>
          <w:color w:val="auto"/>
          <w:sz w:val="18"/>
          <w:szCs w:val="18"/>
        </w:rPr>
        <w:t xml:space="preserve">. </w:t>
      </w:r>
      <w:r w:rsidR="00DE6F45" w:rsidRPr="00F71EA3">
        <w:rPr>
          <w:i w:val="0"/>
          <w:color w:val="auto"/>
          <w:sz w:val="18"/>
          <w:szCs w:val="18"/>
        </w:rPr>
        <w:t>Nelze doplňovat další procesní role nad rámec kap. 4.</w:t>
      </w:r>
    </w:p>
    <w:p w14:paraId="3F9CB730" w14:textId="77777777" w:rsidR="00DE6F45" w:rsidRPr="00F71EA3" w:rsidRDefault="00DE6F45" w:rsidP="00F71EA3">
      <w:pPr>
        <w:pStyle w:val="TextdokumentuKurzvaerven"/>
        <w:rPr>
          <w:i w:val="0"/>
          <w:color w:val="auto"/>
          <w:sz w:val="18"/>
          <w:szCs w:val="18"/>
        </w:rPr>
      </w:pPr>
      <w:r w:rsidRPr="00F71EA3">
        <w:rPr>
          <w:i w:val="0"/>
          <w:color w:val="auto"/>
          <w:sz w:val="18"/>
          <w:szCs w:val="18"/>
        </w:rPr>
        <w:t>V podrobném popisu se neuvádí, jaké činnosti role vykonává nebo jaké má pravomoci, odpovědnosti a povinnosti. Viz. tabulka</w:t>
      </w:r>
      <w:r w:rsidR="00C42358" w:rsidRPr="00F71EA3">
        <w:rPr>
          <w:i w:val="0"/>
          <w:color w:val="auto"/>
          <w:sz w:val="18"/>
          <w:szCs w:val="18"/>
        </w:rP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06E2E537" w15:done="0"/>
  <w15:commentEx w15:paraId="49802574" w15:done="0"/>
  <w15:commentEx w15:paraId="5429AF00" w15:done="0"/>
  <w15:commentEx w15:paraId="5E2B875D" w15:done="0"/>
  <w15:commentEx w15:paraId="1E082101" w15:done="0"/>
  <w15:commentEx w15:paraId="3C00B952" w15:done="0"/>
  <w15:commentEx w15:paraId="02D25B1B" w15:done="0"/>
  <w15:commentEx w15:paraId="253BDA67" w15:done="0"/>
  <w15:commentEx w15:paraId="04367352" w15:done="0"/>
  <w15:commentEx w15:paraId="37F2B25C" w15:done="0"/>
  <w15:commentEx w15:paraId="7B2E55D1" w15:done="0"/>
  <w15:commentEx w15:paraId="3B9F1D40" w15:done="0"/>
  <w15:commentEx w15:paraId="6231F07F" w15:done="0"/>
  <w15:commentEx w15:paraId="30E42695" w15:done="0"/>
  <w15:commentEx w15:paraId="27926E1F" w15:done="0"/>
  <w15:commentEx w15:paraId="379754E2" w15:done="0"/>
  <w15:commentEx w15:paraId="784B1A71" w15:done="0"/>
  <w15:commentEx w15:paraId="34F7B8B3" w15:done="0"/>
  <w15:commentEx w15:paraId="4380E597" w15:done="0"/>
  <w15:commentEx w15:paraId="3D66349D" w15:done="0"/>
  <w15:commentEx w15:paraId="1B0A81F1" w15:done="0"/>
  <w15:commentEx w15:paraId="6CF89AD9" w15:done="0"/>
  <w15:commentEx w15:paraId="1214FC2F" w15:done="0"/>
  <w15:commentEx w15:paraId="1394DA12" w15:done="0"/>
  <w15:commentEx w15:paraId="253E503F" w15:done="0"/>
  <w15:commentEx w15:paraId="2C3B1149" w15:done="0"/>
  <w15:commentEx w15:paraId="3F9CB73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06E2E537" w16cid:durableId="25E56ADE"/>
  <w16cid:commentId w16cid:paraId="49802574" w16cid:durableId="25E30B6F"/>
  <w16cid:commentId w16cid:paraId="5429AF00" w16cid:durableId="25E30B95"/>
  <w16cid:commentId w16cid:paraId="5E2B875D" w16cid:durableId="25E30DFC"/>
  <w16cid:commentId w16cid:paraId="1E082101" w16cid:durableId="25E30E26"/>
  <w16cid:commentId w16cid:paraId="3C00B952" w16cid:durableId="25E30E49"/>
  <w16cid:commentId w16cid:paraId="02D25B1B" w16cid:durableId="25E30E74"/>
  <w16cid:commentId w16cid:paraId="253BDA67" w16cid:durableId="25E30E8F"/>
  <w16cid:commentId w16cid:paraId="04367352" w16cid:durableId="25E30EEC"/>
  <w16cid:commentId w16cid:paraId="37F2B25C" w16cid:durableId="25E31003"/>
  <w16cid:commentId w16cid:paraId="7B2E55D1" w16cid:durableId="25E3110E"/>
  <w16cid:commentId w16cid:paraId="3B9F1D40" w16cid:durableId="25DC2324"/>
  <w16cid:commentId w16cid:paraId="6231F07F" w16cid:durableId="26127116"/>
  <w16cid:commentId w16cid:paraId="30E42695" w16cid:durableId="26127122"/>
  <w16cid:commentId w16cid:paraId="27926E1F" w16cid:durableId="25E2BC5D"/>
  <w16cid:commentId w16cid:paraId="379754E2" w16cid:durableId="25DB2712"/>
  <w16cid:commentId w16cid:paraId="784B1A71" w16cid:durableId="25E314A2"/>
  <w16cid:commentId w16cid:paraId="34F7B8B3" w16cid:durableId="25E31675"/>
  <w16cid:commentId w16cid:paraId="4380E597" w16cid:durableId="25E40E3B"/>
  <w16cid:commentId w16cid:paraId="3D66349D" w16cid:durableId="25E40E5F"/>
  <w16cid:commentId w16cid:paraId="1B0A81F1" w16cid:durableId="25E57564"/>
  <w16cid:commentId w16cid:paraId="6CF89AD9" w16cid:durableId="25E40EFC"/>
  <w16cid:commentId w16cid:paraId="1214FC2F" w16cid:durableId="25E40FAC"/>
  <w16cid:commentId w16cid:paraId="1394DA12" w16cid:durableId="25E41039"/>
  <w16cid:commentId w16cid:paraId="253E503F" w16cid:durableId="25E410EE"/>
  <w16cid:commentId w16cid:paraId="2C3B1149" w16cid:durableId="26123D67"/>
  <w16cid:commentId w16cid:paraId="3F9CB730" w16cid:durableId="25E575F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D3F97F" w14:textId="77777777" w:rsidR="000A175E" w:rsidRDefault="000A175E">
      <w:r>
        <w:separator/>
      </w:r>
    </w:p>
    <w:p w14:paraId="64175F84" w14:textId="77777777" w:rsidR="000A175E" w:rsidRDefault="000A175E"/>
    <w:p w14:paraId="6FB837BF" w14:textId="77777777" w:rsidR="000A175E" w:rsidRDefault="000A175E"/>
  </w:endnote>
  <w:endnote w:type="continuationSeparator" w:id="0">
    <w:p w14:paraId="669EF5AC" w14:textId="77777777" w:rsidR="000A175E" w:rsidRDefault="000A175E">
      <w:r>
        <w:continuationSeparator/>
      </w:r>
    </w:p>
    <w:p w14:paraId="7B43AEBB" w14:textId="77777777" w:rsidR="000A175E" w:rsidRDefault="000A175E"/>
    <w:p w14:paraId="6E9347AC" w14:textId="77777777" w:rsidR="000A175E" w:rsidRDefault="000A175E"/>
  </w:endnote>
  <w:endnote w:type="continuationNotice" w:id="1">
    <w:p w14:paraId="3E502E76" w14:textId="77777777" w:rsidR="000A175E" w:rsidRDefault="000A17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07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1488"/>
      <w:gridCol w:w="5953"/>
      <w:gridCol w:w="1629"/>
    </w:tblGrid>
    <w:tr w:rsidR="00073C22" w:rsidRPr="00305BF0" w14:paraId="17E60356" w14:textId="77777777" w:rsidTr="001B010A">
      <w:tc>
        <w:tcPr>
          <w:tcW w:w="1488" w:type="dxa"/>
        </w:tcPr>
        <w:p w14:paraId="7866735A" w14:textId="77777777" w:rsidR="00073C22" w:rsidRPr="00305BF0" w:rsidRDefault="00073C22" w:rsidP="001B010A">
          <w:pPr>
            <w:pStyle w:val="Zpat"/>
            <w:tabs>
              <w:tab w:val="left" w:pos="7088"/>
            </w:tabs>
            <w:spacing w:before="120"/>
            <w:jc w:val="center"/>
            <w:rPr>
              <w:bCs/>
              <w:sz w:val="20"/>
            </w:rPr>
          </w:pPr>
          <w:r>
            <w:rPr>
              <w:bCs/>
              <w:sz w:val="20"/>
            </w:rPr>
            <w:t>Skupina ČEZ</w:t>
          </w:r>
          <w:r w:rsidR="00D15494">
            <w:rPr>
              <w:bCs/>
              <w:sz w:val="20"/>
            </w:rPr>
            <w:t xml:space="preserve"> </w:t>
          </w:r>
          <w:r w:rsidR="00D15494" w:rsidRPr="00E67BDA">
            <w:rPr>
              <w:bCs/>
              <w:i/>
              <w:iCs/>
              <w:color w:val="BFBFBF" w:themeColor="background1" w:themeShade="BF"/>
              <w:sz w:val="20"/>
            </w:rPr>
            <w:t>nebo</w:t>
          </w:r>
          <w:r w:rsidR="00D15494">
            <w:rPr>
              <w:bCs/>
              <w:sz w:val="20"/>
            </w:rPr>
            <w:t xml:space="preserve"> ČEZ</w:t>
          </w:r>
        </w:p>
      </w:tc>
      <w:tc>
        <w:tcPr>
          <w:tcW w:w="5953" w:type="dxa"/>
        </w:tcPr>
        <w:p w14:paraId="0D6448B2" w14:textId="29FA1EB1" w:rsidR="00073C22" w:rsidRPr="00305BF0" w:rsidRDefault="005E39DB" w:rsidP="001B010A">
          <w:pPr>
            <w:pStyle w:val="Zpat"/>
            <w:tabs>
              <w:tab w:val="left" w:pos="7088"/>
            </w:tabs>
            <w:spacing w:before="120"/>
            <w:jc w:val="center"/>
            <w:rPr>
              <w:bCs/>
              <w:sz w:val="20"/>
            </w:rPr>
          </w:pPr>
          <w:r>
            <w:rPr>
              <w:bCs/>
              <w:sz w:val="20"/>
            </w:rPr>
            <w:t>Identifikační kód</w:t>
          </w:r>
        </w:p>
      </w:tc>
      <w:tc>
        <w:tcPr>
          <w:tcW w:w="1629" w:type="dxa"/>
        </w:tcPr>
        <w:p w14:paraId="5B459806" w14:textId="77777777" w:rsidR="00073C22" w:rsidRPr="00305BF0" w:rsidRDefault="00073C22" w:rsidP="001B010A">
          <w:pPr>
            <w:pStyle w:val="Zpat"/>
            <w:tabs>
              <w:tab w:val="left" w:pos="7088"/>
            </w:tabs>
            <w:spacing w:before="120"/>
            <w:jc w:val="center"/>
            <w:rPr>
              <w:bCs/>
              <w:sz w:val="20"/>
            </w:rPr>
          </w:pPr>
          <w:r w:rsidRPr="00305BF0">
            <w:rPr>
              <w:bCs/>
              <w:sz w:val="20"/>
            </w:rPr>
            <w:t xml:space="preserve">strana </w:t>
          </w:r>
          <w:r w:rsidRPr="00305BF0">
            <w:rPr>
              <w:bCs/>
              <w:sz w:val="20"/>
            </w:rPr>
            <w:fldChar w:fldCharType="begin"/>
          </w:r>
          <w:r w:rsidRPr="00305BF0">
            <w:rPr>
              <w:bCs/>
              <w:sz w:val="20"/>
            </w:rPr>
            <w:instrText xml:space="preserve"> PAGE   \* MERGEFORMAT </w:instrText>
          </w:r>
          <w:r w:rsidRPr="00305BF0">
            <w:rPr>
              <w:bCs/>
              <w:sz w:val="20"/>
            </w:rPr>
            <w:fldChar w:fldCharType="separate"/>
          </w:r>
          <w:r>
            <w:rPr>
              <w:bCs/>
              <w:noProof/>
              <w:sz w:val="20"/>
            </w:rPr>
            <w:t>2</w:t>
          </w:r>
          <w:r w:rsidRPr="00305BF0">
            <w:rPr>
              <w:bCs/>
              <w:sz w:val="20"/>
            </w:rPr>
            <w:fldChar w:fldCharType="end"/>
          </w:r>
          <w:r w:rsidRPr="00305BF0">
            <w:rPr>
              <w:bCs/>
              <w:sz w:val="20"/>
            </w:rPr>
            <w:t>/</w:t>
          </w:r>
          <w:r w:rsidRPr="00F026AE">
            <w:rPr>
              <w:rStyle w:val="slostrnky"/>
              <w:sz w:val="20"/>
              <w:szCs w:val="20"/>
            </w:rPr>
            <w:fldChar w:fldCharType="begin"/>
          </w:r>
          <w:r w:rsidRPr="00F026AE">
            <w:rPr>
              <w:rStyle w:val="slostrnky"/>
              <w:sz w:val="20"/>
              <w:szCs w:val="20"/>
            </w:rPr>
            <w:instrText xml:space="preserve"> NUMPAGES </w:instrText>
          </w:r>
          <w:r w:rsidRPr="00F026AE">
            <w:rPr>
              <w:rStyle w:val="slostrnky"/>
              <w:sz w:val="20"/>
              <w:szCs w:val="20"/>
            </w:rPr>
            <w:fldChar w:fldCharType="separate"/>
          </w:r>
          <w:r>
            <w:rPr>
              <w:rStyle w:val="slostrnky"/>
              <w:noProof/>
              <w:sz w:val="20"/>
              <w:szCs w:val="20"/>
            </w:rPr>
            <w:t>9</w:t>
          </w:r>
          <w:r w:rsidRPr="00F026A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6E1AB5F5" w14:textId="77777777" w:rsidR="00073C22" w:rsidRPr="00886D6D" w:rsidRDefault="00073C22" w:rsidP="00886D6D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43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430"/>
    </w:tblGrid>
    <w:tr w:rsidR="00073C22" w:rsidRPr="001F6E9E" w14:paraId="5D161034" w14:textId="77777777" w:rsidTr="00332676">
      <w:tc>
        <w:tcPr>
          <w:tcW w:w="9430" w:type="dxa"/>
        </w:tcPr>
        <w:p w14:paraId="4AA2A80E" w14:textId="77777777" w:rsidR="00073C22" w:rsidRPr="00943DD5" w:rsidRDefault="00F14A68" w:rsidP="00F14A68">
          <w:pPr>
            <w:pStyle w:val="Zpat"/>
            <w:tabs>
              <w:tab w:val="left" w:pos="7088"/>
              <w:tab w:val="right" w:pos="9214"/>
            </w:tabs>
            <w:spacing w:before="120"/>
            <w:rPr>
              <w:rStyle w:val="slostrnky"/>
            </w:rPr>
          </w:pPr>
          <w:r>
            <w:rPr>
              <w:bCs/>
              <w:sz w:val="20"/>
              <w:szCs w:val="20"/>
            </w:rPr>
            <w:tab/>
          </w:r>
          <w:r>
            <w:rPr>
              <w:bCs/>
              <w:sz w:val="20"/>
              <w:szCs w:val="20"/>
            </w:rPr>
            <w:tab/>
          </w:r>
          <w:r>
            <w:rPr>
              <w:bCs/>
              <w:sz w:val="20"/>
              <w:szCs w:val="20"/>
            </w:rPr>
            <w:tab/>
          </w:r>
          <w:r w:rsidR="00073C22" w:rsidRPr="001F6E9E">
            <w:rPr>
              <w:bCs/>
              <w:sz w:val="20"/>
              <w:szCs w:val="20"/>
            </w:rPr>
            <w:t xml:space="preserve">strana </w:t>
          </w:r>
          <w:r w:rsidR="00073C22" w:rsidRPr="001F6E9E">
            <w:rPr>
              <w:bCs/>
              <w:sz w:val="20"/>
              <w:szCs w:val="20"/>
            </w:rPr>
            <w:fldChar w:fldCharType="begin"/>
          </w:r>
          <w:r w:rsidR="00073C22" w:rsidRPr="001F6E9E">
            <w:rPr>
              <w:bCs/>
              <w:sz w:val="20"/>
              <w:szCs w:val="20"/>
            </w:rPr>
            <w:instrText xml:space="preserve"> PAGE   \* MERGEFORMAT </w:instrText>
          </w:r>
          <w:r w:rsidR="00073C22" w:rsidRPr="001F6E9E">
            <w:rPr>
              <w:bCs/>
              <w:sz w:val="20"/>
              <w:szCs w:val="20"/>
            </w:rPr>
            <w:fldChar w:fldCharType="separate"/>
          </w:r>
          <w:r w:rsidR="00073C22">
            <w:rPr>
              <w:bCs/>
              <w:noProof/>
              <w:sz w:val="20"/>
              <w:szCs w:val="20"/>
            </w:rPr>
            <w:t>1</w:t>
          </w:r>
          <w:r w:rsidR="00073C22" w:rsidRPr="001F6E9E">
            <w:rPr>
              <w:bCs/>
              <w:sz w:val="20"/>
              <w:szCs w:val="20"/>
            </w:rPr>
            <w:fldChar w:fldCharType="end"/>
          </w:r>
          <w:r w:rsidR="00073C22" w:rsidRPr="001F6E9E">
            <w:rPr>
              <w:bCs/>
              <w:sz w:val="20"/>
              <w:szCs w:val="20"/>
            </w:rPr>
            <w:t>/</w:t>
          </w:r>
          <w:r w:rsidR="00073C22" w:rsidRPr="001F6E9E">
            <w:rPr>
              <w:bCs/>
            </w:rPr>
            <w:fldChar w:fldCharType="begin"/>
          </w:r>
          <w:r w:rsidR="00073C22"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="00073C22" w:rsidRPr="001F6E9E">
            <w:rPr>
              <w:rStyle w:val="slostrnky"/>
              <w:sz w:val="20"/>
              <w:szCs w:val="20"/>
            </w:rPr>
            <w:fldChar w:fldCharType="separate"/>
          </w:r>
          <w:r w:rsidR="00073C22">
            <w:rPr>
              <w:rStyle w:val="slostrnky"/>
              <w:noProof/>
              <w:sz w:val="20"/>
              <w:szCs w:val="20"/>
            </w:rPr>
            <w:t>9</w:t>
          </w:r>
          <w:r w:rsidR="00073C22"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3278830B" w14:textId="77777777" w:rsidR="00073C22" w:rsidRDefault="00F14A68" w:rsidP="00F14A68">
    <w:pPr>
      <w:pStyle w:val="Zpat"/>
      <w:tabs>
        <w:tab w:val="clear" w:pos="4536"/>
        <w:tab w:val="clear" w:pos="9072"/>
        <w:tab w:val="left" w:pos="1095"/>
      </w:tabs>
    </w:pPr>
    <w: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250" w:type="dxa"/>
      <w:tblInd w:w="38" w:type="dxa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9250"/>
    </w:tblGrid>
    <w:tr w:rsidR="00073C22" w:rsidRPr="001F6E9E" w14:paraId="7610BC01" w14:textId="77777777">
      <w:tc>
        <w:tcPr>
          <w:tcW w:w="9250" w:type="dxa"/>
        </w:tcPr>
        <w:p w14:paraId="62FF4541" w14:textId="77777777" w:rsidR="00073C22" w:rsidRPr="001F6E9E" w:rsidRDefault="00073C22" w:rsidP="00E1794C">
          <w:pPr>
            <w:pStyle w:val="Zpat"/>
            <w:tabs>
              <w:tab w:val="left" w:pos="7088"/>
            </w:tabs>
            <w:spacing w:before="120"/>
            <w:jc w:val="right"/>
            <w:rPr>
              <w:bCs/>
              <w:sz w:val="20"/>
              <w:szCs w:val="20"/>
            </w:rPr>
          </w:pPr>
          <w:r w:rsidRPr="001F6E9E">
            <w:rPr>
              <w:bCs/>
              <w:sz w:val="20"/>
              <w:szCs w:val="20"/>
            </w:rPr>
            <w:t xml:space="preserve">strana </w:t>
          </w:r>
          <w:r w:rsidRPr="001F6E9E">
            <w:rPr>
              <w:bCs/>
              <w:sz w:val="20"/>
              <w:szCs w:val="20"/>
            </w:rPr>
            <w:fldChar w:fldCharType="begin"/>
          </w:r>
          <w:r w:rsidRPr="001F6E9E">
            <w:rPr>
              <w:bCs/>
              <w:sz w:val="20"/>
              <w:szCs w:val="20"/>
            </w:rPr>
            <w:instrText xml:space="preserve"> PAGE   \* MERGEFORMAT </w:instrText>
          </w:r>
          <w:r w:rsidRPr="001F6E9E">
            <w:rPr>
              <w:bCs/>
              <w:sz w:val="20"/>
              <w:szCs w:val="20"/>
            </w:rPr>
            <w:fldChar w:fldCharType="separate"/>
          </w:r>
          <w:r>
            <w:rPr>
              <w:bCs/>
              <w:noProof/>
              <w:sz w:val="20"/>
              <w:szCs w:val="20"/>
            </w:rPr>
            <w:t>3</w:t>
          </w:r>
          <w:r w:rsidRPr="001F6E9E">
            <w:rPr>
              <w:bCs/>
              <w:sz w:val="20"/>
              <w:szCs w:val="20"/>
            </w:rPr>
            <w:fldChar w:fldCharType="end"/>
          </w:r>
          <w:r w:rsidRPr="001F6E9E">
            <w:rPr>
              <w:bCs/>
              <w:sz w:val="20"/>
              <w:szCs w:val="20"/>
            </w:rPr>
            <w:t>/</w:t>
          </w:r>
          <w:r w:rsidRPr="001F6E9E">
            <w:rPr>
              <w:rStyle w:val="slostrnky"/>
              <w:sz w:val="20"/>
              <w:szCs w:val="20"/>
            </w:rPr>
            <w:fldChar w:fldCharType="begin"/>
          </w:r>
          <w:r w:rsidRPr="001F6E9E">
            <w:rPr>
              <w:rStyle w:val="slostrnky"/>
              <w:sz w:val="20"/>
              <w:szCs w:val="20"/>
            </w:rPr>
            <w:instrText xml:space="preserve"> NUMPAGES </w:instrText>
          </w:r>
          <w:r w:rsidRPr="001F6E9E">
            <w:rPr>
              <w:rStyle w:val="slostrnky"/>
              <w:sz w:val="20"/>
              <w:szCs w:val="20"/>
            </w:rPr>
            <w:fldChar w:fldCharType="separate"/>
          </w:r>
          <w:r>
            <w:rPr>
              <w:rStyle w:val="slostrnky"/>
              <w:noProof/>
              <w:sz w:val="20"/>
              <w:szCs w:val="20"/>
            </w:rPr>
            <w:t>4</w:t>
          </w:r>
          <w:r w:rsidRPr="001F6E9E">
            <w:rPr>
              <w:rStyle w:val="slostrnky"/>
              <w:sz w:val="20"/>
              <w:szCs w:val="20"/>
            </w:rPr>
            <w:fldChar w:fldCharType="end"/>
          </w:r>
        </w:p>
      </w:tc>
    </w:tr>
  </w:tbl>
  <w:p w14:paraId="7B097A0E" w14:textId="77777777" w:rsidR="00073C22" w:rsidRDefault="00073C22">
    <w:pPr>
      <w:pStyle w:val="Zpat"/>
    </w:pPr>
  </w:p>
  <w:p w14:paraId="359C697E" w14:textId="77777777" w:rsidR="00073C22" w:rsidRDefault="00073C22"/>
  <w:p w14:paraId="4C87CABC" w14:textId="77777777" w:rsidR="00073C22" w:rsidRDefault="00073C2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D459367" w14:textId="77777777" w:rsidR="000A175E" w:rsidRDefault="000A175E">
      <w:r>
        <w:separator/>
      </w:r>
    </w:p>
    <w:p w14:paraId="11348507" w14:textId="77777777" w:rsidR="000A175E" w:rsidRDefault="000A175E"/>
    <w:p w14:paraId="26E01045" w14:textId="77777777" w:rsidR="000A175E" w:rsidRDefault="000A175E"/>
  </w:footnote>
  <w:footnote w:type="continuationSeparator" w:id="0">
    <w:p w14:paraId="454D77E5" w14:textId="77777777" w:rsidR="000A175E" w:rsidRDefault="000A175E">
      <w:r>
        <w:continuationSeparator/>
      </w:r>
    </w:p>
    <w:p w14:paraId="47FD56BF" w14:textId="77777777" w:rsidR="000A175E" w:rsidRDefault="000A175E"/>
    <w:p w14:paraId="5CF5ACF6" w14:textId="77777777" w:rsidR="000A175E" w:rsidRDefault="000A175E"/>
  </w:footnote>
  <w:footnote w:type="continuationNotice" w:id="1">
    <w:p w14:paraId="0D9E9065" w14:textId="77777777" w:rsidR="000A175E" w:rsidRDefault="000A175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084924" w14:textId="77777777" w:rsidR="00073C22" w:rsidRDefault="00927836">
    <w:pPr>
      <w:pStyle w:val="Zhlav"/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0" allowOverlap="1" wp14:anchorId="36AACB76" wp14:editId="514C3220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4" name="MSIPCMd2f14ef5a7510c1fc6387b6d" descr="{&quot;HashCode&quot;:-1649102963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6504CFD0" w14:textId="77777777" w:rsidR="00927836" w:rsidRPr="00927836" w:rsidRDefault="00856ECD" w:rsidP="00927836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Interní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6AACB76" id="_x0000_t202" coordsize="21600,21600" o:spt="202" path="m,l,21600r21600,l21600,xe">
              <v:stroke joinstyle="miter"/>
              <v:path gradientshapeok="t" o:connecttype="rect"/>
            </v:shapetype>
            <v:shape id="MSIPCMd2f14ef5a7510c1fc6387b6d" o:spid="_x0000_s1026" type="#_x0000_t202" alt="{&quot;HashCode&quot;:-1649102963,&quot;Height&quot;:841.0,&quot;Width&quot;:595.0,&quot;Placement&quot;:&quot;Header&quot;,&quot;Index&quot;:&quot;Primary&quot;,&quot;Section&quot;:1,&quot;Top&quot;:0.0,&quot;Left&quot;:0.0}" style="position:absolute;margin-left:0;margin-top:25pt;width:595.3pt;height:21.5pt;z-index:25165619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" o:allowincell="f" filled="f" stroked="f" strokeweight=".5pt">
              <v:textbox inset=",0,30pt,0">
                <w:txbxContent>
                  <w:p w14:paraId="6504CFD0" w14:textId="77777777" w:rsidR="00927836" w:rsidRPr="00927836" w:rsidRDefault="00856ECD" w:rsidP="00927836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Interní / </w:t>
                    </w:r>
                    <w:proofErr w:type="spellStart"/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okmarkStart w:id="8" w:name="_Hlk61420835"/>
  <w:p w14:paraId="11914A52" w14:textId="77777777" w:rsidR="00272044" w:rsidRDefault="00927836" w:rsidP="00272044">
    <w:pPr>
      <w:pStyle w:val="TextdokumentuKurzvaerven"/>
      <w:spacing w:before="60" w:after="60"/>
      <w:rPr>
        <w:b/>
        <w:i w:val="0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0" allowOverlap="1" wp14:anchorId="732BE1AB" wp14:editId="757D5A79">
              <wp:simplePos x="0" y="0"/>
              <wp:positionH relativeFrom="page">
                <wp:posOffset>0</wp:posOffset>
              </wp:positionH>
              <wp:positionV relativeFrom="page">
                <wp:posOffset>317500</wp:posOffset>
              </wp:positionV>
              <wp:extent cx="7560310" cy="273050"/>
              <wp:effectExtent l="0" t="0" r="0" b="12700"/>
              <wp:wrapNone/>
              <wp:docPr id="5" name="MSIPCM21f14bd998cb51f8f29388e4" descr="{&quot;HashCode&quot;:-1649102963,&quot;Height&quot;:841.0,&quot;Width&quot;:595.0,&quot;Placement&quot;:&quot;Header&quot;,&quot;Index&quot;:&quot;FirstPage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2E74847" w14:textId="77777777" w:rsidR="00927836" w:rsidRPr="00927836" w:rsidRDefault="00856ECD" w:rsidP="00927836">
                          <w:pPr>
                            <w:jc w:val="right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Interní /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38100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2BE1AB" id="_x0000_t202" coordsize="21600,21600" o:spt="202" path="m,l,21600r21600,l21600,xe">
              <v:stroke joinstyle="miter"/>
              <v:path gradientshapeok="t" o:connecttype="rect"/>
            </v:shapetype>
            <v:shape id="MSIPCM21f14bd998cb51f8f29388e4" o:spid="_x0000_s1027" type="#_x0000_t202" alt="{&quot;HashCode&quot;:-1649102963,&quot;Height&quot;:841.0,&quot;Width&quot;:595.0,&quot;Placement&quot;:&quot;Header&quot;,&quot;Index&quot;:&quot;FirstPage&quot;,&quot;Section&quot;:1,&quot;Top&quot;:0.0,&quot;Left&quot;:0.0}" style="position:absolute;margin-left:0;margin-top:2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" o:allowincell="f" filled="f" stroked="f" strokeweight=".5pt">
              <v:textbox inset=",0,30pt,0">
                <w:txbxContent>
                  <w:p w14:paraId="52E74847" w14:textId="77777777" w:rsidR="00927836" w:rsidRPr="00927836" w:rsidRDefault="00856ECD" w:rsidP="00927836">
                    <w:pPr>
                      <w:jc w:val="right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 xml:space="preserve">Interní / </w:t>
                    </w:r>
                    <w:proofErr w:type="spellStart"/>
                    <w:r>
                      <w:rPr>
                        <w:rFonts w:ascii="Calibri" w:hAnsi="Calibri" w:cs="Calibri"/>
                        <w:color w:val="000000"/>
                        <w:sz w:val="20"/>
                      </w:rPr>
                      <w:t>Internal</w:t>
                    </w:r>
                    <w:proofErr w:type="spellEnd"/>
                  </w:p>
                </w:txbxContent>
              </v:textbox>
              <w10:wrap anchorx="page" anchory="page"/>
            </v:shape>
          </w:pict>
        </mc:Fallback>
      </mc:AlternateContent>
    </w:r>
  </w:p>
  <w:bookmarkEnd w:id="8"/>
  <w:p w14:paraId="0DDCD680" w14:textId="77777777" w:rsidR="00073C22" w:rsidRDefault="00073C22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A443D0" w14:textId="77777777" w:rsidR="00073C22" w:rsidRDefault="00073C22"/>
  <w:p w14:paraId="5DCA71FB" w14:textId="77777777" w:rsidR="00073C22" w:rsidRDefault="00073C2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5356A48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2DEAB17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FB"/>
    <w:multiLevelType w:val="multilevel"/>
    <w:tmpl w:val="D4208D4C"/>
    <w:lvl w:ilvl="0">
      <w:start w:val="1"/>
      <w:numFmt w:val="decimal"/>
      <w:pStyle w:val="Nadpis1"/>
      <w:lvlText w:val="%1"/>
      <w:lvlJc w:val="left"/>
      <w:pPr>
        <w:tabs>
          <w:tab w:val="num" w:pos="34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pStyle w:val="Nadpis2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color w:val="auto"/>
        <w:sz w:val="24"/>
        <w:szCs w:val="24"/>
        <w:u w:val="none"/>
      </w:rPr>
    </w:lvl>
    <w:lvl w:ilvl="2">
      <w:start w:val="1"/>
      <w:numFmt w:val="decimal"/>
      <w:pStyle w:val="Nadpis3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pStyle w:val="Nadpis4"/>
      <w:lvlText w:val="%1.%2.%3.%4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pStyle w:val="Nadpis5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pStyle w:val="Nadpis6"/>
      <w:lvlText w:val="%1.%2.%3.%4.%5.%6"/>
      <w:lvlJc w:val="left"/>
      <w:pPr>
        <w:tabs>
          <w:tab w:val="num" w:pos="147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pStyle w:val="Nadpis7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pStyle w:val="Nadpis8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pStyle w:val="Nadpis9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3" w15:restartNumberingAfterBreak="0">
    <w:nsid w:val="08281BB7"/>
    <w:multiLevelType w:val="multilevel"/>
    <w:tmpl w:val="4426EB0C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4" w15:restartNumberingAfterBreak="0">
    <w:nsid w:val="127258BE"/>
    <w:multiLevelType w:val="multilevel"/>
    <w:tmpl w:val="C534E17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5" w15:restartNumberingAfterBreak="0">
    <w:nsid w:val="12C71F53"/>
    <w:multiLevelType w:val="multilevel"/>
    <w:tmpl w:val="7CD6C14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6" w15:restartNumberingAfterBreak="0">
    <w:nsid w:val="162F372C"/>
    <w:multiLevelType w:val="multilevel"/>
    <w:tmpl w:val="F9EEA13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7" w15:restartNumberingAfterBreak="0">
    <w:nsid w:val="205C2B1C"/>
    <w:multiLevelType w:val="hybridMultilevel"/>
    <w:tmpl w:val="F25E7FE4"/>
    <w:lvl w:ilvl="0" w:tplc="0405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4D4EA5"/>
    <w:multiLevelType w:val="multilevel"/>
    <w:tmpl w:val="F764568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9" w15:restartNumberingAfterBreak="0">
    <w:nsid w:val="2F022859"/>
    <w:multiLevelType w:val="multilevel"/>
    <w:tmpl w:val="7CD6C14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0" w15:restartNumberingAfterBreak="0">
    <w:nsid w:val="38623431"/>
    <w:multiLevelType w:val="multilevel"/>
    <w:tmpl w:val="C534E17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1" w15:restartNumberingAfterBreak="0">
    <w:nsid w:val="3E5B797A"/>
    <w:multiLevelType w:val="multilevel"/>
    <w:tmpl w:val="E370BAD6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2" w15:restartNumberingAfterBreak="0">
    <w:nsid w:val="3F1952CB"/>
    <w:multiLevelType w:val="multilevel"/>
    <w:tmpl w:val="37AC200A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7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3" w15:restartNumberingAfterBreak="0">
    <w:nsid w:val="40164B0C"/>
    <w:multiLevelType w:val="hybridMultilevel"/>
    <w:tmpl w:val="B62AEBA0"/>
    <w:lvl w:ilvl="0" w:tplc="04050005">
      <w:start w:val="1"/>
      <w:numFmt w:val="bullet"/>
      <w:lvlText w:val=""/>
      <w:lvlJc w:val="left"/>
      <w:pPr>
        <w:tabs>
          <w:tab w:val="num" w:pos="890"/>
        </w:tabs>
        <w:ind w:left="890" w:hanging="360"/>
      </w:pPr>
      <w:rPr>
        <w:rFonts w:ascii="Wingdings" w:hAnsi="Wingdings" w:hint="default"/>
      </w:rPr>
    </w:lvl>
    <w:lvl w:ilvl="1" w:tplc="04050003">
      <w:start w:val="1"/>
      <w:numFmt w:val="bullet"/>
      <w:lvlText w:val="o"/>
      <w:lvlJc w:val="left"/>
      <w:pPr>
        <w:tabs>
          <w:tab w:val="num" w:pos="1610"/>
        </w:tabs>
        <w:ind w:left="161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tabs>
          <w:tab w:val="num" w:pos="2330"/>
        </w:tabs>
        <w:ind w:left="233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tabs>
          <w:tab w:val="num" w:pos="3050"/>
        </w:tabs>
        <w:ind w:left="305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tabs>
          <w:tab w:val="num" w:pos="3770"/>
        </w:tabs>
        <w:ind w:left="377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tabs>
          <w:tab w:val="num" w:pos="4490"/>
        </w:tabs>
        <w:ind w:left="449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tabs>
          <w:tab w:val="num" w:pos="5210"/>
        </w:tabs>
        <w:ind w:left="521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tabs>
          <w:tab w:val="num" w:pos="5930"/>
        </w:tabs>
        <w:ind w:left="593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tabs>
          <w:tab w:val="num" w:pos="6650"/>
        </w:tabs>
        <w:ind w:left="6650" w:hanging="360"/>
      </w:pPr>
      <w:rPr>
        <w:rFonts w:ascii="Wingdings" w:hAnsi="Wingdings" w:hint="default"/>
      </w:rPr>
    </w:lvl>
  </w:abstractNum>
  <w:abstractNum w:abstractNumId="14" w15:restartNumberingAfterBreak="0">
    <w:nsid w:val="411D3612"/>
    <w:multiLevelType w:val="hybridMultilevel"/>
    <w:tmpl w:val="A116513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707EE9"/>
    <w:multiLevelType w:val="multilevel"/>
    <w:tmpl w:val="A6161606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6" w15:restartNumberingAfterBreak="0">
    <w:nsid w:val="4AE279E2"/>
    <w:multiLevelType w:val="multilevel"/>
    <w:tmpl w:val="F670EB4E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7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7" w15:restartNumberingAfterBreak="0">
    <w:nsid w:val="4C790BF1"/>
    <w:multiLevelType w:val="multilevel"/>
    <w:tmpl w:val="2C6EEAD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45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18" w15:restartNumberingAfterBreak="0">
    <w:nsid w:val="51D815DF"/>
    <w:multiLevelType w:val="hybridMultilevel"/>
    <w:tmpl w:val="E2709B90"/>
    <w:lvl w:ilvl="0" w:tplc="CD363A4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524A07"/>
    <w:multiLevelType w:val="multilevel"/>
    <w:tmpl w:val="1990034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20" w15:restartNumberingAfterBreak="0">
    <w:nsid w:val="5E8D0C71"/>
    <w:multiLevelType w:val="multilevel"/>
    <w:tmpl w:val="D8420DE6"/>
    <w:lvl w:ilvl="0">
      <w:start w:val="1"/>
      <w:numFmt w:val="decimal"/>
      <w:lvlText w:val="%1"/>
      <w:lvlJc w:val="left"/>
      <w:pPr>
        <w:tabs>
          <w:tab w:val="num" w:pos="34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47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21" w15:restartNumberingAfterBreak="0">
    <w:nsid w:val="60EC7D97"/>
    <w:multiLevelType w:val="multilevel"/>
    <w:tmpl w:val="7CD6C14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22" w15:restartNumberingAfterBreak="0">
    <w:nsid w:val="692D206A"/>
    <w:multiLevelType w:val="hybridMultilevel"/>
    <w:tmpl w:val="6E5AFE90"/>
    <w:lvl w:ilvl="0" w:tplc="04050017">
      <w:start w:val="1"/>
      <w:numFmt w:val="lowerLetter"/>
      <w:lvlText w:val="%1)"/>
      <w:lvlJc w:val="left"/>
      <w:pPr>
        <w:ind w:left="360" w:hanging="360"/>
      </w:pPr>
    </w:lvl>
    <w:lvl w:ilvl="1" w:tplc="04050019" w:tentative="1">
      <w:start w:val="1"/>
      <w:numFmt w:val="lowerLetter"/>
      <w:lvlText w:val="%2."/>
      <w:lvlJc w:val="left"/>
      <w:pPr>
        <w:ind w:left="1080" w:hanging="360"/>
      </w:pPr>
    </w:lvl>
    <w:lvl w:ilvl="2" w:tplc="0405001B" w:tentative="1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93E4162"/>
    <w:multiLevelType w:val="multilevel"/>
    <w:tmpl w:val="E370BAD6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24" w15:restartNumberingAfterBreak="0">
    <w:nsid w:val="70163DFA"/>
    <w:multiLevelType w:val="multilevel"/>
    <w:tmpl w:val="F9EEA138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680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25" w15:restartNumberingAfterBreak="0">
    <w:nsid w:val="73682537"/>
    <w:multiLevelType w:val="multilevel"/>
    <w:tmpl w:val="7CD6C140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247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suff w:val="space"/>
      <w:lvlText w:val="Příloha č."/>
      <w:lvlJc w:val="left"/>
      <w:pPr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26" w15:restartNumberingAfterBreak="0">
    <w:nsid w:val="75272B41"/>
    <w:multiLevelType w:val="multilevel"/>
    <w:tmpl w:val="3780BBEE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907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27" w15:restartNumberingAfterBreak="0">
    <w:nsid w:val="77054139"/>
    <w:multiLevelType w:val="multilevel"/>
    <w:tmpl w:val="9FF85422"/>
    <w:lvl w:ilvl="0">
      <w:start w:val="1"/>
      <w:numFmt w:val="decimal"/>
      <w:lvlText w:val="%1"/>
      <w:lvlJc w:val="left"/>
      <w:pPr>
        <w:tabs>
          <w:tab w:val="num" w:pos="284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1">
      <w:start w:val="1"/>
      <w:numFmt w:val="decimal"/>
      <w:lvlText w:val="%1.%2"/>
      <w:lvlJc w:val="left"/>
      <w:pPr>
        <w:tabs>
          <w:tab w:val="num" w:pos="454"/>
        </w:tabs>
        <w:ind w:left="0" w:firstLine="0"/>
      </w:pPr>
      <w:rPr>
        <w:rFonts w:ascii="Arial" w:hAnsi="Arial" w:cs="Arial" w:hint="default"/>
        <w:b/>
        <w:i w:val="0"/>
        <w:sz w:val="24"/>
        <w:szCs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68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1174"/>
        </w:tabs>
        <w:ind w:left="720" w:firstLine="0"/>
      </w:pPr>
      <w:rPr>
        <w:rFonts w:ascii="Arial" w:hAnsi="Arial" w:hint="default"/>
        <w:b/>
        <w:i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4"/>
        </w:tabs>
        <w:ind w:left="0" w:firstLine="0"/>
      </w:pPr>
      <w:rPr>
        <w:rFonts w:ascii="Arial" w:hAnsi="Arial" w:hint="default"/>
        <w:b/>
        <w:i w:val="0"/>
        <w:sz w:val="24"/>
        <w:szCs w:val="24"/>
      </w:rPr>
    </w:lvl>
    <w:lvl w:ilvl="8">
      <w:start w:val="1"/>
      <w:numFmt w:val="none"/>
      <w:lvlText w:val="Příloha č."/>
      <w:lvlJc w:val="left"/>
      <w:pPr>
        <w:tabs>
          <w:tab w:val="num" w:pos="0"/>
        </w:tabs>
        <w:ind w:left="0" w:firstLine="0"/>
      </w:pPr>
      <w:rPr>
        <w:rFonts w:ascii="Arial" w:hAnsi="Arial" w:cs="Times New Roman" w:hint="default"/>
        <w:b/>
        <w:i w:val="0"/>
        <w:sz w:val="24"/>
        <w:szCs w:val="24"/>
        <w:u w:val="none"/>
      </w:rPr>
    </w:lvl>
  </w:abstractNum>
  <w:abstractNum w:abstractNumId="28" w15:restartNumberingAfterBreak="0">
    <w:nsid w:val="7D894883"/>
    <w:multiLevelType w:val="hybridMultilevel"/>
    <w:tmpl w:val="080C0A10"/>
    <w:lvl w:ilvl="0" w:tplc="04050017">
      <w:start w:val="1"/>
      <w:numFmt w:val="lowerLetter"/>
      <w:lvlText w:val="%1)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17"/>
  </w:num>
  <w:num w:numId="10">
    <w:abstractNumId w:val="27"/>
  </w:num>
  <w:num w:numId="11">
    <w:abstractNumId w:val="8"/>
  </w:num>
  <w:num w:numId="12">
    <w:abstractNumId w:val="15"/>
  </w:num>
  <w:num w:numId="13">
    <w:abstractNumId w:val="6"/>
  </w:num>
  <w:num w:numId="14">
    <w:abstractNumId w:val="24"/>
  </w:num>
  <w:num w:numId="15">
    <w:abstractNumId w:val="11"/>
  </w:num>
  <w:num w:numId="16">
    <w:abstractNumId w:val="23"/>
  </w:num>
  <w:num w:numId="17">
    <w:abstractNumId w:val="26"/>
  </w:num>
  <w:num w:numId="18">
    <w:abstractNumId w:val="3"/>
  </w:num>
  <w:num w:numId="19">
    <w:abstractNumId w:val="2"/>
  </w:num>
  <w:num w:numId="20">
    <w:abstractNumId w:val="4"/>
  </w:num>
  <w:num w:numId="21">
    <w:abstractNumId w:val="10"/>
  </w:num>
  <w:num w:numId="22">
    <w:abstractNumId w:val="19"/>
  </w:num>
  <w:num w:numId="23">
    <w:abstractNumId w:val="25"/>
  </w:num>
  <w:num w:numId="24">
    <w:abstractNumId w:val="9"/>
  </w:num>
  <w:num w:numId="25">
    <w:abstractNumId w:val="2"/>
  </w:num>
  <w:num w:numId="26">
    <w:abstractNumId w:val="5"/>
  </w:num>
  <w:num w:numId="27">
    <w:abstractNumId w:val="21"/>
  </w:num>
  <w:num w:numId="28">
    <w:abstractNumId w:val="16"/>
  </w:num>
  <w:num w:numId="29">
    <w:abstractNumId w:val="12"/>
  </w:num>
  <w:num w:numId="30">
    <w:abstractNumId w:val="20"/>
  </w:num>
  <w:num w:numId="31">
    <w:abstractNumId w:val="1"/>
  </w:num>
  <w:num w:numId="32">
    <w:abstractNumId w:val="0"/>
  </w:num>
  <w:num w:numId="33">
    <w:abstractNumId w:val="13"/>
  </w:num>
  <w:num w:numId="34">
    <w:abstractNumId w:val="22"/>
  </w:num>
  <w:num w:numId="35">
    <w:abstractNumId w:val="28"/>
  </w:num>
  <w:num w:numId="36">
    <w:abstractNumId w:val="7"/>
  </w:num>
  <w:num w:numId="37">
    <w:abstractNumId w:val="14"/>
  </w:num>
  <w:num w:numId="38">
    <w:abstractNumId w:val="18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cumentProtection w:edit="forms" w:formatting="1" w:enforcement="0"/>
  <w:autoFormatOverride/>
  <w:defaultTabStop w:val="170"/>
  <w:hyphenationZone w:val="425"/>
  <w:noPunctuationKerning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D70"/>
    <w:rsid w:val="0000171B"/>
    <w:rsid w:val="00002607"/>
    <w:rsid w:val="00006150"/>
    <w:rsid w:val="0000782E"/>
    <w:rsid w:val="0001143D"/>
    <w:rsid w:val="00013ADB"/>
    <w:rsid w:val="00013BE8"/>
    <w:rsid w:val="000149EF"/>
    <w:rsid w:val="00014E5D"/>
    <w:rsid w:val="000201D5"/>
    <w:rsid w:val="000240A0"/>
    <w:rsid w:val="00024C84"/>
    <w:rsid w:val="000260DB"/>
    <w:rsid w:val="0002637A"/>
    <w:rsid w:val="00027C39"/>
    <w:rsid w:val="00030795"/>
    <w:rsid w:val="000308DE"/>
    <w:rsid w:val="00030E7F"/>
    <w:rsid w:val="000363D1"/>
    <w:rsid w:val="00037BC0"/>
    <w:rsid w:val="00040438"/>
    <w:rsid w:val="00044193"/>
    <w:rsid w:val="00047CEB"/>
    <w:rsid w:val="0005268E"/>
    <w:rsid w:val="000529D9"/>
    <w:rsid w:val="00056986"/>
    <w:rsid w:val="00061060"/>
    <w:rsid w:val="000631E5"/>
    <w:rsid w:val="000636BA"/>
    <w:rsid w:val="00064C3D"/>
    <w:rsid w:val="00065452"/>
    <w:rsid w:val="000661B0"/>
    <w:rsid w:val="0006672D"/>
    <w:rsid w:val="00070720"/>
    <w:rsid w:val="000737D7"/>
    <w:rsid w:val="00073C22"/>
    <w:rsid w:val="00077AAE"/>
    <w:rsid w:val="00077E93"/>
    <w:rsid w:val="00084ED2"/>
    <w:rsid w:val="000865FC"/>
    <w:rsid w:val="00086BC0"/>
    <w:rsid w:val="00086C07"/>
    <w:rsid w:val="00092428"/>
    <w:rsid w:val="000931BA"/>
    <w:rsid w:val="000940EF"/>
    <w:rsid w:val="00095826"/>
    <w:rsid w:val="000974AD"/>
    <w:rsid w:val="00097546"/>
    <w:rsid w:val="000A00A0"/>
    <w:rsid w:val="000A137F"/>
    <w:rsid w:val="000A175E"/>
    <w:rsid w:val="000A4ED4"/>
    <w:rsid w:val="000A6205"/>
    <w:rsid w:val="000B026C"/>
    <w:rsid w:val="000C1396"/>
    <w:rsid w:val="000C40C3"/>
    <w:rsid w:val="000C4DB6"/>
    <w:rsid w:val="000C5ABA"/>
    <w:rsid w:val="000C6C64"/>
    <w:rsid w:val="000D1925"/>
    <w:rsid w:val="000D1F10"/>
    <w:rsid w:val="000D3A14"/>
    <w:rsid w:val="000E1C71"/>
    <w:rsid w:val="000E3D6D"/>
    <w:rsid w:val="000E41FD"/>
    <w:rsid w:val="000E46EF"/>
    <w:rsid w:val="000E6087"/>
    <w:rsid w:val="000E6234"/>
    <w:rsid w:val="000E7752"/>
    <w:rsid w:val="000E7ED8"/>
    <w:rsid w:val="000F11E1"/>
    <w:rsid w:val="000F1612"/>
    <w:rsid w:val="000F1E14"/>
    <w:rsid w:val="000F2B24"/>
    <w:rsid w:val="000F43EA"/>
    <w:rsid w:val="000F7C95"/>
    <w:rsid w:val="000F7CCE"/>
    <w:rsid w:val="00100519"/>
    <w:rsid w:val="00101568"/>
    <w:rsid w:val="0010183B"/>
    <w:rsid w:val="00104181"/>
    <w:rsid w:val="001041AC"/>
    <w:rsid w:val="0010436A"/>
    <w:rsid w:val="001043D3"/>
    <w:rsid w:val="00110117"/>
    <w:rsid w:val="0011384E"/>
    <w:rsid w:val="00117543"/>
    <w:rsid w:val="00121871"/>
    <w:rsid w:val="00121B25"/>
    <w:rsid w:val="00126189"/>
    <w:rsid w:val="001262CB"/>
    <w:rsid w:val="00126D39"/>
    <w:rsid w:val="00131238"/>
    <w:rsid w:val="00132742"/>
    <w:rsid w:val="00137B2E"/>
    <w:rsid w:val="00141A4D"/>
    <w:rsid w:val="00142AE6"/>
    <w:rsid w:val="001448D1"/>
    <w:rsid w:val="00146A65"/>
    <w:rsid w:val="001518FB"/>
    <w:rsid w:val="001554FF"/>
    <w:rsid w:val="001556B0"/>
    <w:rsid w:val="00155AE0"/>
    <w:rsid w:val="00155BC5"/>
    <w:rsid w:val="001574DA"/>
    <w:rsid w:val="00157E79"/>
    <w:rsid w:val="0016093B"/>
    <w:rsid w:val="0016145D"/>
    <w:rsid w:val="00161B5A"/>
    <w:rsid w:val="001621F3"/>
    <w:rsid w:val="00162C06"/>
    <w:rsid w:val="00162C8F"/>
    <w:rsid w:val="00162CAE"/>
    <w:rsid w:val="00162ECC"/>
    <w:rsid w:val="00164AA4"/>
    <w:rsid w:val="001650D8"/>
    <w:rsid w:val="00165F6D"/>
    <w:rsid w:val="00167CEC"/>
    <w:rsid w:val="00170968"/>
    <w:rsid w:val="00173D4F"/>
    <w:rsid w:val="00174220"/>
    <w:rsid w:val="00174461"/>
    <w:rsid w:val="00176468"/>
    <w:rsid w:val="00176AE6"/>
    <w:rsid w:val="001839C8"/>
    <w:rsid w:val="00183BB3"/>
    <w:rsid w:val="00186958"/>
    <w:rsid w:val="00186D03"/>
    <w:rsid w:val="00187AA9"/>
    <w:rsid w:val="00191C70"/>
    <w:rsid w:val="00191DFC"/>
    <w:rsid w:val="001923F0"/>
    <w:rsid w:val="001959DB"/>
    <w:rsid w:val="00196B7E"/>
    <w:rsid w:val="001A23B8"/>
    <w:rsid w:val="001A5829"/>
    <w:rsid w:val="001A65F5"/>
    <w:rsid w:val="001A6D7E"/>
    <w:rsid w:val="001B010A"/>
    <w:rsid w:val="001B09F6"/>
    <w:rsid w:val="001B20A2"/>
    <w:rsid w:val="001B37C2"/>
    <w:rsid w:val="001B3873"/>
    <w:rsid w:val="001B4069"/>
    <w:rsid w:val="001B46E4"/>
    <w:rsid w:val="001B473A"/>
    <w:rsid w:val="001B59E8"/>
    <w:rsid w:val="001B6A42"/>
    <w:rsid w:val="001B774F"/>
    <w:rsid w:val="001C290C"/>
    <w:rsid w:val="001C3563"/>
    <w:rsid w:val="001C3594"/>
    <w:rsid w:val="001C3CD1"/>
    <w:rsid w:val="001C40DD"/>
    <w:rsid w:val="001C4144"/>
    <w:rsid w:val="001C446F"/>
    <w:rsid w:val="001C69EF"/>
    <w:rsid w:val="001C7BE8"/>
    <w:rsid w:val="001D0560"/>
    <w:rsid w:val="001D0B90"/>
    <w:rsid w:val="001D119D"/>
    <w:rsid w:val="001D6514"/>
    <w:rsid w:val="001E1291"/>
    <w:rsid w:val="001E15DB"/>
    <w:rsid w:val="001E3D60"/>
    <w:rsid w:val="001E4651"/>
    <w:rsid w:val="001E4CD2"/>
    <w:rsid w:val="001E4D85"/>
    <w:rsid w:val="001E58EC"/>
    <w:rsid w:val="001E6540"/>
    <w:rsid w:val="001E7704"/>
    <w:rsid w:val="001F0130"/>
    <w:rsid w:val="001F2485"/>
    <w:rsid w:val="001F6ED6"/>
    <w:rsid w:val="00200EB9"/>
    <w:rsid w:val="002027D9"/>
    <w:rsid w:val="002071C8"/>
    <w:rsid w:val="002078D4"/>
    <w:rsid w:val="00207C60"/>
    <w:rsid w:val="00210B27"/>
    <w:rsid w:val="002115C5"/>
    <w:rsid w:val="00212CCC"/>
    <w:rsid w:val="0021380D"/>
    <w:rsid w:val="00213D70"/>
    <w:rsid w:val="002146B3"/>
    <w:rsid w:val="00214C4C"/>
    <w:rsid w:val="00214FEC"/>
    <w:rsid w:val="0021583C"/>
    <w:rsid w:val="00216B66"/>
    <w:rsid w:val="002201D2"/>
    <w:rsid w:val="00220EA0"/>
    <w:rsid w:val="002217F2"/>
    <w:rsid w:val="0022264B"/>
    <w:rsid w:val="002303B3"/>
    <w:rsid w:val="00230831"/>
    <w:rsid w:val="00232FFC"/>
    <w:rsid w:val="0023319F"/>
    <w:rsid w:val="00233632"/>
    <w:rsid w:val="00234B2E"/>
    <w:rsid w:val="00236EE7"/>
    <w:rsid w:val="00237036"/>
    <w:rsid w:val="00241C8F"/>
    <w:rsid w:val="00241E63"/>
    <w:rsid w:val="002442D5"/>
    <w:rsid w:val="00244646"/>
    <w:rsid w:val="00245062"/>
    <w:rsid w:val="00250E31"/>
    <w:rsid w:val="0025124C"/>
    <w:rsid w:val="002513DF"/>
    <w:rsid w:val="002515E6"/>
    <w:rsid w:val="002537E4"/>
    <w:rsid w:val="00254E16"/>
    <w:rsid w:val="002553F6"/>
    <w:rsid w:val="00255B66"/>
    <w:rsid w:val="00255ED7"/>
    <w:rsid w:val="00257DAB"/>
    <w:rsid w:val="002609D5"/>
    <w:rsid w:val="00261DE2"/>
    <w:rsid w:val="00263E3E"/>
    <w:rsid w:val="002646FE"/>
    <w:rsid w:val="00265B8A"/>
    <w:rsid w:val="002704CD"/>
    <w:rsid w:val="00271B13"/>
    <w:rsid w:val="00272044"/>
    <w:rsid w:val="002759E5"/>
    <w:rsid w:val="00275C82"/>
    <w:rsid w:val="00276118"/>
    <w:rsid w:val="0027655C"/>
    <w:rsid w:val="00276A2B"/>
    <w:rsid w:val="002777FB"/>
    <w:rsid w:val="00277CEF"/>
    <w:rsid w:val="00280E78"/>
    <w:rsid w:val="00282002"/>
    <w:rsid w:val="00285C56"/>
    <w:rsid w:val="002866A8"/>
    <w:rsid w:val="002915BC"/>
    <w:rsid w:val="002920C8"/>
    <w:rsid w:val="00292731"/>
    <w:rsid w:val="002948B6"/>
    <w:rsid w:val="00294E6D"/>
    <w:rsid w:val="002A3BFC"/>
    <w:rsid w:val="002A45F7"/>
    <w:rsid w:val="002A54F8"/>
    <w:rsid w:val="002A73C5"/>
    <w:rsid w:val="002B3B3E"/>
    <w:rsid w:val="002B45B0"/>
    <w:rsid w:val="002B57A8"/>
    <w:rsid w:val="002B695E"/>
    <w:rsid w:val="002C01B4"/>
    <w:rsid w:val="002C0FC6"/>
    <w:rsid w:val="002C11FB"/>
    <w:rsid w:val="002C23E6"/>
    <w:rsid w:val="002C240A"/>
    <w:rsid w:val="002C4755"/>
    <w:rsid w:val="002C73AD"/>
    <w:rsid w:val="002C77FC"/>
    <w:rsid w:val="002C7A08"/>
    <w:rsid w:val="002D02F8"/>
    <w:rsid w:val="002D0B7F"/>
    <w:rsid w:val="002D2372"/>
    <w:rsid w:val="002D38D1"/>
    <w:rsid w:val="002D3D94"/>
    <w:rsid w:val="002D5CF8"/>
    <w:rsid w:val="002D621B"/>
    <w:rsid w:val="002E0D0D"/>
    <w:rsid w:val="002E142F"/>
    <w:rsid w:val="002E3561"/>
    <w:rsid w:val="002E3876"/>
    <w:rsid w:val="002E7A82"/>
    <w:rsid w:val="002F270D"/>
    <w:rsid w:val="002F525A"/>
    <w:rsid w:val="002F7197"/>
    <w:rsid w:val="002F7D63"/>
    <w:rsid w:val="0030018C"/>
    <w:rsid w:val="00301326"/>
    <w:rsid w:val="00301C05"/>
    <w:rsid w:val="0030204B"/>
    <w:rsid w:val="00303367"/>
    <w:rsid w:val="003072B6"/>
    <w:rsid w:val="00307CB3"/>
    <w:rsid w:val="00307E41"/>
    <w:rsid w:val="00310D79"/>
    <w:rsid w:val="0031363D"/>
    <w:rsid w:val="00317F75"/>
    <w:rsid w:val="00320F36"/>
    <w:rsid w:val="0032261A"/>
    <w:rsid w:val="00324B3F"/>
    <w:rsid w:val="0032788A"/>
    <w:rsid w:val="00331654"/>
    <w:rsid w:val="00331D19"/>
    <w:rsid w:val="00332676"/>
    <w:rsid w:val="0033425D"/>
    <w:rsid w:val="0034091F"/>
    <w:rsid w:val="003434E4"/>
    <w:rsid w:val="003442B6"/>
    <w:rsid w:val="003447CD"/>
    <w:rsid w:val="0034620E"/>
    <w:rsid w:val="00347EF9"/>
    <w:rsid w:val="00350325"/>
    <w:rsid w:val="003509D3"/>
    <w:rsid w:val="003605B7"/>
    <w:rsid w:val="00362CA5"/>
    <w:rsid w:val="003647E9"/>
    <w:rsid w:val="00364AA2"/>
    <w:rsid w:val="00364DF4"/>
    <w:rsid w:val="00365E85"/>
    <w:rsid w:val="00365FAA"/>
    <w:rsid w:val="00366186"/>
    <w:rsid w:val="00370D27"/>
    <w:rsid w:val="0037134D"/>
    <w:rsid w:val="003737A8"/>
    <w:rsid w:val="00374432"/>
    <w:rsid w:val="00374B7D"/>
    <w:rsid w:val="003767B2"/>
    <w:rsid w:val="00380D78"/>
    <w:rsid w:val="0038120E"/>
    <w:rsid w:val="00382465"/>
    <w:rsid w:val="003838FF"/>
    <w:rsid w:val="00384242"/>
    <w:rsid w:val="00385A59"/>
    <w:rsid w:val="003860A4"/>
    <w:rsid w:val="00386AEC"/>
    <w:rsid w:val="00386C1B"/>
    <w:rsid w:val="00386F6A"/>
    <w:rsid w:val="00390473"/>
    <w:rsid w:val="003950EA"/>
    <w:rsid w:val="003A1109"/>
    <w:rsid w:val="003A2E5C"/>
    <w:rsid w:val="003A40C0"/>
    <w:rsid w:val="003A5161"/>
    <w:rsid w:val="003A56F4"/>
    <w:rsid w:val="003A590D"/>
    <w:rsid w:val="003A6192"/>
    <w:rsid w:val="003B4142"/>
    <w:rsid w:val="003B7998"/>
    <w:rsid w:val="003C12A9"/>
    <w:rsid w:val="003C2F21"/>
    <w:rsid w:val="003C75D1"/>
    <w:rsid w:val="003D0CE8"/>
    <w:rsid w:val="003D2353"/>
    <w:rsid w:val="003D7E8A"/>
    <w:rsid w:val="003E0761"/>
    <w:rsid w:val="003E1A06"/>
    <w:rsid w:val="003E21FF"/>
    <w:rsid w:val="003E4564"/>
    <w:rsid w:val="003E6E78"/>
    <w:rsid w:val="003E7291"/>
    <w:rsid w:val="003E7ECE"/>
    <w:rsid w:val="003F322F"/>
    <w:rsid w:val="003F561B"/>
    <w:rsid w:val="003F7AC1"/>
    <w:rsid w:val="00402520"/>
    <w:rsid w:val="0040256F"/>
    <w:rsid w:val="00402571"/>
    <w:rsid w:val="00402D65"/>
    <w:rsid w:val="00403B3B"/>
    <w:rsid w:val="00404DF8"/>
    <w:rsid w:val="00412F4B"/>
    <w:rsid w:val="00414673"/>
    <w:rsid w:val="00415901"/>
    <w:rsid w:val="00415E5C"/>
    <w:rsid w:val="00420EB6"/>
    <w:rsid w:val="004222BA"/>
    <w:rsid w:val="00422BA1"/>
    <w:rsid w:val="00423B57"/>
    <w:rsid w:val="00424CEA"/>
    <w:rsid w:val="004259DE"/>
    <w:rsid w:val="00427153"/>
    <w:rsid w:val="004301F2"/>
    <w:rsid w:val="00431116"/>
    <w:rsid w:val="00432665"/>
    <w:rsid w:val="0043326F"/>
    <w:rsid w:val="00444DD4"/>
    <w:rsid w:val="00446789"/>
    <w:rsid w:val="00446A70"/>
    <w:rsid w:val="00450759"/>
    <w:rsid w:val="00450BBA"/>
    <w:rsid w:val="004522E3"/>
    <w:rsid w:val="00452E52"/>
    <w:rsid w:val="00453D15"/>
    <w:rsid w:val="00456B4E"/>
    <w:rsid w:val="00456CC6"/>
    <w:rsid w:val="00457439"/>
    <w:rsid w:val="004676D0"/>
    <w:rsid w:val="00470D12"/>
    <w:rsid w:val="00471EA8"/>
    <w:rsid w:val="00473644"/>
    <w:rsid w:val="00473D40"/>
    <w:rsid w:val="0047465F"/>
    <w:rsid w:val="00474C53"/>
    <w:rsid w:val="004816CE"/>
    <w:rsid w:val="00483C2F"/>
    <w:rsid w:val="00483CCA"/>
    <w:rsid w:val="00485DBB"/>
    <w:rsid w:val="00485DC3"/>
    <w:rsid w:val="00491429"/>
    <w:rsid w:val="00491E2B"/>
    <w:rsid w:val="00493B1C"/>
    <w:rsid w:val="00493F81"/>
    <w:rsid w:val="0049567F"/>
    <w:rsid w:val="00496171"/>
    <w:rsid w:val="004B03B3"/>
    <w:rsid w:val="004B0E71"/>
    <w:rsid w:val="004B16D2"/>
    <w:rsid w:val="004B1EA6"/>
    <w:rsid w:val="004B246B"/>
    <w:rsid w:val="004B3ECF"/>
    <w:rsid w:val="004B501E"/>
    <w:rsid w:val="004B515D"/>
    <w:rsid w:val="004C13E1"/>
    <w:rsid w:val="004C28FD"/>
    <w:rsid w:val="004C2FC1"/>
    <w:rsid w:val="004C44F7"/>
    <w:rsid w:val="004C6A3B"/>
    <w:rsid w:val="004D1038"/>
    <w:rsid w:val="004D18A0"/>
    <w:rsid w:val="004D727E"/>
    <w:rsid w:val="004D7536"/>
    <w:rsid w:val="004D76F1"/>
    <w:rsid w:val="004D79C8"/>
    <w:rsid w:val="004E0953"/>
    <w:rsid w:val="004E0C0E"/>
    <w:rsid w:val="004E23A0"/>
    <w:rsid w:val="004E3188"/>
    <w:rsid w:val="004E521E"/>
    <w:rsid w:val="004E576D"/>
    <w:rsid w:val="004E5E3B"/>
    <w:rsid w:val="004F26D0"/>
    <w:rsid w:val="004F4D34"/>
    <w:rsid w:val="0050012B"/>
    <w:rsid w:val="00500AE1"/>
    <w:rsid w:val="00500E89"/>
    <w:rsid w:val="0050128C"/>
    <w:rsid w:val="00503944"/>
    <w:rsid w:val="00504ADF"/>
    <w:rsid w:val="00505CD0"/>
    <w:rsid w:val="005061F8"/>
    <w:rsid w:val="005067C8"/>
    <w:rsid w:val="005070AD"/>
    <w:rsid w:val="00510D9C"/>
    <w:rsid w:val="00511010"/>
    <w:rsid w:val="005121C8"/>
    <w:rsid w:val="00512CC2"/>
    <w:rsid w:val="00514907"/>
    <w:rsid w:val="00514D9D"/>
    <w:rsid w:val="00515071"/>
    <w:rsid w:val="00515D54"/>
    <w:rsid w:val="00516B81"/>
    <w:rsid w:val="00517536"/>
    <w:rsid w:val="0051780D"/>
    <w:rsid w:val="005208B1"/>
    <w:rsid w:val="00520A4A"/>
    <w:rsid w:val="00524999"/>
    <w:rsid w:val="00527F30"/>
    <w:rsid w:val="00530C88"/>
    <w:rsid w:val="005367BC"/>
    <w:rsid w:val="00537723"/>
    <w:rsid w:val="00540297"/>
    <w:rsid w:val="0054037C"/>
    <w:rsid w:val="00541AAE"/>
    <w:rsid w:val="00542E66"/>
    <w:rsid w:val="00545B78"/>
    <w:rsid w:val="00547286"/>
    <w:rsid w:val="00550547"/>
    <w:rsid w:val="00551AC8"/>
    <w:rsid w:val="00552DE9"/>
    <w:rsid w:val="00555CA9"/>
    <w:rsid w:val="00557968"/>
    <w:rsid w:val="00560A5D"/>
    <w:rsid w:val="005617D1"/>
    <w:rsid w:val="005659B2"/>
    <w:rsid w:val="00565A7D"/>
    <w:rsid w:val="00567686"/>
    <w:rsid w:val="005676D9"/>
    <w:rsid w:val="00570D00"/>
    <w:rsid w:val="00571AEC"/>
    <w:rsid w:val="005722C6"/>
    <w:rsid w:val="00574519"/>
    <w:rsid w:val="00574761"/>
    <w:rsid w:val="00574B09"/>
    <w:rsid w:val="005755E3"/>
    <w:rsid w:val="00576772"/>
    <w:rsid w:val="00581530"/>
    <w:rsid w:val="00582817"/>
    <w:rsid w:val="00590117"/>
    <w:rsid w:val="0059116A"/>
    <w:rsid w:val="00595089"/>
    <w:rsid w:val="0059556D"/>
    <w:rsid w:val="00596095"/>
    <w:rsid w:val="005961B5"/>
    <w:rsid w:val="0059797E"/>
    <w:rsid w:val="00597CCB"/>
    <w:rsid w:val="005A0F8A"/>
    <w:rsid w:val="005A1B07"/>
    <w:rsid w:val="005A4B6A"/>
    <w:rsid w:val="005A51AD"/>
    <w:rsid w:val="005A6471"/>
    <w:rsid w:val="005B0264"/>
    <w:rsid w:val="005B0447"/>
    <w:rsid w:val="005B10D2"/>
    <w:rsid w:val="005B1590"/>
    <w:rsid w:val="005B21EE"/>
    <w:rsid w:val="005B38DA"/>
    <w:rsid w:val="005B55C5"/>
    <w:rsid w:val="005C0014"/>
    <w:rsid w:val="005C0524"/>
    <w:rsid w:val="005C0B39"/>
    <w:rsid w:val="005C29E8"/>
    <w:rsid w:val="005C3BAC"/>
    <w:rsid w:val="005C3BFE"/>
    <w:rsid w:val="005C44DD"/>
    <w:rsid w:val="005C46AB"/>
    <w:rsid w:val="005D135E"/>
    <w:rsid w:val="005D3F9E"/>
    <w:rsid w:val="005D4555"/>
    <w:rsid w:val="005D5C1E"/>
    <w:rsid w:val="005D5E47"/>
    <w:rsid w:val="005D71C5"/>
    <w:rsid w:val="005D73DA"/>
    <w:rsid w:val="005E08EC"/>
    <w:rsid w:val="005E22D8"/>
    <w:rsid w:val="005E2DF8"/>
    <w:rsid w:val="005E3950"/>
    <w:rsid w:val="005E39DB"/>
    <w:rsid w:val="005E5A28"/>
    <w:rsid w:val="005E616D"/>
    <w:rsid w:val="005E704A"/>
    <w:rsid w:val="005E7FF8"/>
    <w:rsid w:val="005F16D7"/>
    <w:rsid w:val="005F3DDB"/>
    <w:rsid w:val="005F3EC9"/>
    <w:rsid w:val="005F40FA"/>
    <w:rsid w:val="005F65C8"/>
    <w:rsid w:val="00600B23"/>
    <w:rsid w:val="00601A60"/>
    <w:rsid w:val="006027FE"/>
    <w:rsid w:val="0060484E"/>
    <w:rsid w:val="00604FCF"/>
    <w:rsid w:val="0060500C"/>
    <w:rsid w:val="0060620D"/>
    <w:rsid w:val="00606756"/>
    <w:rsid w:val="00606D6E"/>
    <w:rsid w:val="00607C13"/>
    <w:rsid w:val="00612200"/>
    <w:rsid w:val="006133CB"/>
    <w:rsid w:val="00617ECC"/>
    <w:rsid w:val="00621669"/>
    <w:rsid w:val="00623C98"/>
    <w:rsid w:val="006260A9"/>
    <w:rsid w:val="00626377"/>
    <w:rsid w:val="00627653"/>
    <w:rsid w:val="0062784B"/>
    <w:rsid w:val="00627E9A"/>
    <w:rsid w:val="0063051E"/>
    <w:rsid w:val="006346E6"/>
    <w:rsid w:val="00636E72"/>
    <w:rsid w:val="00637F3F"/>
    <w:rsid w:val="0064061A"/>
    <w:rsid w:val="0064196C"/>
    <w:rsid w:val="006429CD"/>
    <w:rsid w:val="00642BED"/>
    <w:rsid w:val="0064320E"/>
    <w:rsid w:val="00643903"/>
    <w:rsid w:val="00650770"/>
    <w:rsid w:val="00650887"/>
    <w:rsid w:val="00650933"/>
    <w:rsid w:val="00651DFB"/>
    <w:rsid w:val="00652C1E"/>
    <w:rsid w:val="006532FD"/>
    <w:rsid w:val="0065663C"/>
    <w:rsid w:val="00656FCB"/>
    <w:rsid w:val="00660B35"/>
    <w:rsid w:val="00661F3D"/>
    <w:rsid w:val="006640CF"/>
    <w:rsid w:val="00667F3A"/>
    <w:rsid w:val="0067008A"/>
    <w:rsid w:val="0067141F"/>
    <w:rsid w:val="00673027"/>
    <w:rsid w:val="0067440C"/>
    <w:rsid w:val="0067462E"/>
    <w:rsid w:val="00676C45"/>
    <w:rsid w:val="00680FD0"/>
    <w:rsid w:val="00681DFC"/>
    <w:rsid w:val="006852D5"/>
    <w:rsid w:val="00685ADF"/>
    <w:rsid w:val="0068763D"/>
    <w:rsid w:val="00691795"/>
    <w:rsid w:val="00693F45"/>
    <w:rsid w:val="00695490"/>
    <w:rsid w:val="006962F7"/>
    <w:rsid w:val="006968DF"/>
    <w:rsid w:val="006A009C"/>
    <w:rsid w:val="006A436D"/>
    <w:rsid w:val="006A6DBC"/>
    <w:rsid w:val="006A74A9"/>
    <w:rsid w:val="006B31BC"/>
    <w:rsid w:val="006B3D42"/>
    <w:rsid w:val="006B4DBC"/>
    <w:rsid w:val="006B4E7E"/>
    <w:rsid w:val="006B4E9D"/>
    <w:rsid w:val="006B6CF9"/>
    <w:rsid w:val="006B79DC"/>
    <w:rsid w:val="006B7B79"/>
    <w:rsid w:val="006C1299"/>
    <w:rsid w:val="006C374C"/>
    <w:rsid w:val="006C515D"/>
    <w:rsid w:val="006C72EE"/>
    <w:rsid w:val="006C7FD5"/>
    <w:rsid w:val="006D03D4"/>
    <w:rsid w:val="006D3029"/>
    <w:rsid w:val="006D5286"/>
    <w:rsid w:val="006D53D4"/>
    <w:rsid w:val="006D7BEE"/>
    <w:rsid w:val="006E39F7"/>
    <w:rsid w:val="006E3D64"/>
    <w:rsid w:val="006E410E"/>
    <w:rsid w:val="006E6BF2"/>
    <w:rsid w:val="006E734E"/>
    <w:rsid w:val="006F326E"/>
    <w:rsid w:val="006F43E8"/>
    <w:rsid w:val="00702773"/>
    <w:rsid w:val="00703B85"/>
    <w:rsid w:val="00703D83"/>
    <w:rsid w:val="00704085"/>
    <w:rsid w:val="00704B4E"/>
    <w:rsid w:val="00705806"/>
    <w:rsid w:val="00705F0F"/>
    <w:rsid w:val="00706327"/>
    <w:rsid w:val="0070669A"/>
    <w:rsid w:val="00706ED7"/>
    <w:rsid w:val="00712124"/>
    <w:rsid w:val="00713912"/>
    <w:rsid w:val="007162B0"/>
    <w:rsid w:val="00716794"/>
    <w:rsid w:val="00717FB6"/>
    <w:rsid w:val="007245D4"/>
    <w:rsid w:val="0072495C"/>
    <w:rsid w:val="00725E3A"/>
    <w:rsid w:val="0072678B"/>
    <w:rsid w:val="00726E79"/>
    <w:rsid w:val="007272BA"/>
    <w:rsid w:val="00731E2C"/>
    <w:rsid w:val="0073417D"/>
    <w:rsid w:val="00734A5E"/>
    <w:rsid w:val="00734BFD"/>
    <w:rsid w:val="00734C03"/>
    <w:rsid w:val="00735CE9"/>
    <w:rsid w:val="00735E3D"/>
    <w:rsid w:val="00736162"/>
    <w:rsid w:val="00736473"/>
    <w:rsid w:val="007378F6"/>
    <w:rsid w:val="00737D14"/>
    <w:rsid w:val="00741912"/>
    <w:rsid w:val="0074342A"/>
    <w:rsid w:val="00745C2F"/>
    <w:rsid w:val="007463D6"/>
    <w:rsid w:val="007470EE"/>
    <w:rsid w:val="00752BC5"/>
    <w:rsid w:val="0075339C"/>
    <w:rsid w:val="0075360F"/>
    <w:rsid w:val="00755137"/>
    <w:rsid w:val="00755431"/>
    <w:rsid w:val="007562C3"/>
    <w:rsid w:val="0076554E"/>
    <w:rsid w:val="00770019"/>
    <w:rsid w:val="00776149"/>
    <w:rsid w:val="0077643D"/>
    <w:rsid w:val="007764B4"/>
    <w:rsid w:val="00776AA3"/>
    <w:rsid w:val="0077757C"/>
    <w:rsid w:val="00782B44"/>
    <w:rsid w:val="00784D1E"/>
    <w:rsid w:val="00785831"/>
    <w:rsid w:val="00785DF0"/>
    <w:rsid w:val="007902EA"/>
    <w:rsid w:val="00790A17"/>
    <w:rsid w:val="0079208C"/>
    <w:rsid w:val="00793911"/>
    <w:rsid w:val="007939D6"/>
    <w:rsid w:val="007946A6"/>
    <w:rsid w:val="00795866"/>
    <w:rsid w:val="00796C7D"/>
    <w:rsid w:val="00796E25"/>
    <w:rsid w:val="007A02B9"/>
    <w:rsid w:val="007A1BF0"/>
    <w:rsid w:val="007A4C2C"/>
    <w:rsid w:val="007A4DEB"/>
    <w:rsid w:val="007A5777"/>
    <w:rsid w:val="007A75CA"/>
    <w:rsid w:val="007A76FF"/>
    <w:rsid w:val="007B08AD"/>
    <w:rsid w:val="007B3470"/>
    <w:rsid w:val="007C00EE"/>
    <w:rsid w:val="007C01A1"/>
    <w:rsid w:val="007C0638"/>
    <w:rsid w:val="007C197E"/>
    <w:rsid w:val="007C1EC9"/>
    <w:rsid w:val="007C33F4"/>
    <w:rsid w:val="007C3FCF"/>
    <w:rsid w:val="007C4760"/>
    <w:rsid w:val="007C60D0"/>
    <w:rsid w:val="007C658B"/>
    <w:rsid w:val="007C6E74"/>
    <w:rsid w:val="007D0EE7"/>
    <w:rsid w:val="007D11E1"/>
    <w:rsid w:val="007D1370"/>
    <w:rsid w:val="007D2C39"/>
    <w:rsid w:val="007D4A03"/>
    <w:rsid w:val="007D4FF0"/>
    <w:rsid w:val="007D58BC"/>
    <w:rsid w:val="007D627D"/>
    <w:rsid w:val="007E03D2"/>
    <w:rsid w:val="007E4125"/>
    <w:rsid w:val="007E54B0"/>
    <w:rsid w:val="007E5CC9"/>
    <w:rsid w:val="007E5E65"/>
    <w:rsid w:val="007F2D7A"/>
    <w:rsid w:val="007F3CDE"/>
    <w:rsid w:val="007F3D01"/>
    <w:rsid w:val="007F64D4"/>
    <w:rsid w:val="007F7AD5"/>
    <w:rsid w:val="008010F3"/>
    <w:rsid w:val="008011C7"/>
    <w:rsid w:val="00801CD6"/>
    <w:rsid w:val="0080435E"/>
    <w:rsid w:val="0080482A"/>
    <w:rsid w:val="00806344"/>
    <w:rsid w:val="0080647D"/>
    <w:rsid w:val="008078F6"/>
    <w:rsid w:val="00811065"/>
    <w:rsid w:val="0081106C"/>
    <w:rsid w:val="008115C8"/>
    <w:rsid w:val="00812E58"/>
    <w:rsid w:val="008146AF"/>
    <w:rsid w:val="00816FCB"/>
    <w:rsid w:val="00817916"/>
    <w:rsid w:val="008208C9"/>
    <w:rsid w:val="008228B5"/>
    <w:rsid w:val="00823D11"/>
    <w:rsid w:val="00825764"/>
    <w:rsid w:val="008265C7"/>
    <w:rsid w:val="0082670B"/>
    <w:rsid w:val="00830EAA"/>
    <w:rsid w:val="00833E11"/>
    <w:rsid w:val="0083474A"/>
    <w:rsid w:val="008374AD"/>
    <w:rsid w:val="008376A2"/>
    <w:rsid w:val="0084367A"/>
    <w:rsid w:val="0084410B"/>
    <w:rsid w:val="008444C1"/>
    <w:rsid w:val="00847C01"/>
    <w:rsid w:val="0085215F"/>
    <w:rsid w:val="00853C30"/>
    <w:rsid w:val="008546EE"/>
    <w:rsid w:val="008547AC"/>
    <w:rsid w:val="00856C4D"/>
    <w:rsid w:val="00856ECD"/>
    <w:rsid w:val="00860E28"/>
    <w:rsid w:val="0086125F"/>
    <w:rsid w:val="00861EBB"/>
    <w:rsid w:val="00863313"/>
    <w:rsid w:val="00864414"/>
    <w:rsid w:val="00864953"/>
    <w:rsid w:val="00865F02"/>
    <w:rsid w:val="00870062"/>
    <w:rsid w:val="008703E5"/>
    <w:rsid w:val="008726BD"/>
    <w:rsid w:val="008730B9"/>
    <w:rsid w:val="00876471"/>
    <w:rsid w:val="00880442"/>
    <w:rsid w:val="00880C73"/>
    <w:rsid w:val="00882108"/>
    <w:rsid w:val="008829B4"/>
    <w:rsid w:val="00882AF1"/>
    <w:rsid w:val="0088306F"/>
    <w:rsid w:val="00884C45"/>
    <w:rsid w:val="0088557B"/>
    <w:rsid w:val="00885609"/>
    <w:rsid w:val="00886D6D"/>
    <w:rsid w:val="008876AE"/>
    <w:rsid w:val="0089238C"/>
    <w:rsid w:val="0089593E"/>
    <w:rsid w:val="00895C29"/>
    <w:rsid w:val="00895D28"/>
    <w:rsid w:val="00896066"/>
    <w:rsid w:val="00896318"/>
    <w:rsid w:val="00896891"/>
    <w:rsid w:val="008978B3"/>
    <w:rsid w:val="008A075A"/>
    <w:rsid w:val="008A106A"/>
    <w:rsid w:val="008A14CD"/>
    <w:rsid w:val="008A2864"/>
    <w:rsid w:val="008A2BBB"/>
    <w:rsid w:val="008A5F85"/>
    <w:rsid w:val="008A6AE1"/>
    <w:rsid w:val="008A7CD9"/>
    <w:rsid w:val="008B3E05"/>
    <w:rsid w:val="008B4981"/>
    <w:rsid w:val="008B5863"/>
    <w:rsid w:val="008B6D09"/>
    <w:rsid w:val="008B7003"/>
    <w:rsid w:val="008C1071"/>
    <w:rsid w:val="008C32E3"/>
    <w:rsid w:val="008C38DA"/>
    <w:rsid w:val="008C3968"/>
    <w:rsid w:val="008C4142"/>
    <w:rsid w:val="008C57E7"/>
    <w:rsid w:val="008C62DA"/>
    <w:rsid w:val="008C6A85"/>
    <w:rsid w:val="008D041A"/>
    <w:rsid w:val="008D1AB6"/>
    <w:rsid w:val="008D6A08"/>
    <w:rsid w:val="008D7B42"/>
    <w:rsid w:val="008E06C1"/>
    <w:rsid w:val="008E1864"/>
    <w:rsid w:val="008E1EF0"/>
    <w:rsid w:val="008E2DF6"/>
    <w:rsid w:val="008F123A"/>
    <w:rsid w:val="008F220C"/>
    <w:rsid w:val="008F2314"/>
    <w:rsid w:val="008F28B7"/>
    <w:rsid w:val="008F3740"/>
    <w:rsid w:val="008F4F8E"/>
    <w:rsid w:val="008F622C"/>
    <w:rsid w:val="008F719E"/>
    <w:rsid w:val="008F76A3"/>
    <w:rsid w:val="0090226B"/>
    <w:rsid w:val="00902563"/>
    <w:rsid w:val="009031E7"/>
    <w:rsid w:val="0090462C"/>
    <w:rsid w:val="00905669"/>
    <w:rsid w:val="009069F7"/>
    <w:rsid w:val="00910549"/>
    <w:rsid w:val="00912D35"/>
    <w:rsid w:val="00913C0C"/>
    <w:rsid w:val="00914A09"/>
    <w:rsid w:val="009161DC"/>
    <w:rsid w:val="0091637F"/>
    <w:rsid w:val="0091787B"/>
    <w:rsid w:val="00920188"/>
    <w:rsid w:val="009238B4"/>
    <w:rsid w:val="00923A18"/>
    <w:rsid w:val="009248BE"/>
    <w:rsid w:val="009257A6"/>
    <w:rsid w:val="00927836"/>
    <w:rsid w:val="009300A6"/>
    <w:rsid w:val="00931F43"/>
    <w:rsid w:val="00935692"/>
    <w:rsid w:val="009359D1"/>
    <w:rsid w:val="00936B38"/>
    <w:rsid w:val="00936E43"/>
    <w:rsid w:val="009404A5"/>
    <w:rsid w:val="00941B05"/>
    <w:rsid w:val="0094238B"/>
    <w:rsid w:val="00943827"/>
    <w:rsid w:val="00943DD5"/>
    <w:rsid w:val="00945497"/>
    <w:rsid w:val="009461E0"/>
    <w:rsid w:val="00951011"/>
    <w:rsid w:val="009523C4"/>
    <w:rsid w:val="00952C89"/>
    <w:rsid w:val="00956471"/>
    <w:rsid w:val="00956ED0"/>
    <w:rsid w:val="00957AF4"/>
    <w:rsid w:val="00957C4A"/>
    <w:rsid w:val="009601E3"/>
    <w:rsid w:val="00962057"/>
    <w:rsid w:val="0096467E"/>
    <w:rsid w:val="009646AB"/>
    <w:rsid w:val="0096626D"/>
    <w:rsid w:val="00967930"/>
    <w:rsid w:val="00967F26"/>
    <w:rsid w:val="00970369"/>
    <w:rsid w:val="00970E65"/>
    <w:rsid w:val="0097118A"/>
    <w:rsid w:val="0097246F"/>
    <w:rsid w:val="009746BC"/>
    <w:rsid w:val="009756B8"/>
    <w:rsid w:val="00975D1F"/>
    <w:rsid w:val="009808C7"/>
    <w:rsid w:val="00983375"/>
    <w:rsid w:val="0098360D"/>
    <w:rsid w:val="00984F6B"/>
    <w:rsid w:val="00995E7A"/>
    <w:rsid w:val="0099664A"/>
    <w:rsid w:val="00996D17"/>
    <w:rsid w:val="00996E1D"/>
    <w:rsid w:val="009A043F"/>
    <w:rsid w:val="009A2A65"/>
    <w:rsid w:val="009A2F82"/>
    <w:rsid w:val="009A2FB9"/>
    <w:rsid w:val="009A3D62"/>
    <w:rsid w:val="009A45CE"/>
    <w:rsid w:val="009A5D22"/>
    <w:rsid w:val="009A6B26"/>
    <w:rsid w:val="009A7356"/>
    <w:rsid w:val="009B1B0B"/>
    <w:rsid w:val="009B27FC"/>
    <w:rsid w:val="009B3B4F"/>
    <w:rsid w:val="009B5101"/>
    <w:rsid w:val="009B57DF"/>
    <w:rsid w:val="009B7045"/>
    <w:rsid w:val="009C0618"/>
    <w:rsid w:val="009C5026"/>
    <w:rsid w:val="009C7D41"/>
    <w:rsid w:val="009D2636"/>
    <w:rsid w:val="009D4B03"/>
    <w:rsid w:val="009D6231"/>
    <w:rsid w:val="009E15C3"/>
    <w:rsid w:val="009E218A"/>
    <w:rsid w:val="009E263B"/>
    <w:rsid w:val="009E2B09"/>
    <w:rsid w:val="009E4319"/>
    <w:rsid w:val="009E47CD"/>
    <w:rsid w:val="009E5287"/>
    <w:rsid w:val="009E572E"/>
    <w:rsid w:val="009E634E"/>
    <w:rsid w:val="009E789E"/>
    <w:rsid w:val="009F0E65"/>
    <w:rsid w:val="009F19F0"/>
    <w:rsid w:val="009F5E87"/>
    <w:rsid w:val="00A00CCB"/>
    <w:rsid w:val="00A02DD4"/>
    <w:rsid w:val="00A05A83"/>
    <w:rsid w:val="00A05C2C"/>
    <w:rsid w:val="00A06BA3"/>
    <w:rsid w:val="00A110DC"/>
    <w:rsid w:val="00A13E71"/>
    <w:rsid w:val="00A176E2"/>
    <w:rsid w:val="00A20D1D"/>
    <w:rsid w:val="00A24297"/>
    <w:rsid w:val="00A244AA"/>
    <w:rsid w:val="00A24A08"/>
    <w:rsid w:val="00A30E47"/>
    <w:rsid w:val="00A322B6"/>
    <w:rsid w:val="00A32DEE"/>
    <w:rsid w:val="00A33974"/>
    <w:rsid w:val="00A363B4"/>
    <w:rsid w:val="00A36839"/>
    <w:rsid w:val="00A42CC2"/>
    <w:rsid w:val="00A4545A"/>
    <w:rsid w:val="00A46366"/>
    <w:rsid w:val="00A47F90"/>
    <w:rsid w:val="00A52A1B"/>
    <w:rsid w:val="00A53523"/>
    <w:rsid w:val="00A537DE"/>
    <w:rsid w:val="00A540F6"/>
    <w:rsid w:val="00A5486E"/>
    <w:rsid w:val="00A55B82"/>
    <w:rsid w:val="00A57D09"/>
    <w:rsid w:val="00A60E94"/>
    <w:rsid w:val="00A641D6"/>
    <w:rsid w:val="00A6424B"/>
    <w:rsid w:val="00A66A90"/>
    <w:rsid w:val="00A67295"/>
    <w:rsid w:val="00A678D8"/>
    <w:rsid w:val="00A7138B"/>
    <w:rsid w:val="00A738A9"/>
    <w:rsid w:val="00A74990"/>
    <w:rsid w:val="00A74E57"/>
    <w:rsid w:val="00A7507D"/>
    <w:rsid w:val="00A80F7D"/>
    <w:rsid w:val="00A82AC4"/>
    <w:rsid w:val="00A82B8F"/>
    <w:rsid w:val="00A82C4C"/>
    <w:rsid w:val="00A82ED9"/>
    <w:rsid w:val="00A8540A"/>
    <w:rsid w:val="00A85CFE"/>
    <w:rsid w:val="00A8790A"/>
    <w:rsid w:val="00A900C9"/>
    <w:rsid w:val="00A90C15"/>
    <w:rsid w:val="00A9252A"/>
    <w:rsid w:val="00A9712F"/>
    <w:rsid w:val="00AA25F9"/>
    <w:rsid w:val="00AA461B"/>
    <w:rsid w:val="00AA49CE"/>
    <w:rsid w:val="00AB07FB"/>
    <w:rsid w:val="00AB08B1"/>
    <w:rsid w:val="00AB200D"/>
    <w:rsid w:val="00AB5C80"/>
    <w:rsid w:val="00AB60B0"/>
    <w:rsid w:val="00AC03C1"/>
    <w:rsid w:val="00AC1D22"/>
    <w:rsid w:val="00AC26BF"/>
    <w:rsid w:val="00AC2728"/>
    <w:rsid w:val="00AC4097"/>
    <w:rsid w:val="00AC53C4"/>
    <w:rsid w:val="00AC5FFB"/>
    <w:rsid w:val="00AC6C6E"/>
    <w:rsid w:val="00AC7CBA"/>
    <w:rsid w:val="00AD00C9"/>
    <w:rsid w:val="00AD03E6"/>
    <w:rsid w:val="00AD1C15"/>
    <w:rsid w:val="00AD236F"/>
    <w:rsid w:val="00AD2502"/>
    <w:rsid w:val="00AD2D66"/>
    <w:rsid w:val="00AD2D6A"/>
    <w:rsid w:val="00AD4F86"/>
    <w:rsid w:val="00AD5F80"/>
    <w:rsid w:val="00AD63E6"/>
    <w:rsid w:val="00AD6E84"/>
    <w:rsid w:val="00AD7FD8"/>
    <w:rsid w:val="00AE0547"/>
    <w:rsid w:val="00AE0C94"/>
    <w:rsid w:val="00AE113E"/>
    <w:rsid w:val="00AE1806"/>
    <w:rsid w:val="00AE20C9"/>
    <w:rsid w:val="00AE23C9"/>
    <w:rsid w:val="00AE618D"/>
    <w:rsid w:val="00AE7E7D"/>
    <w:rsid w:val="00AF35BC"/>
    <w:rsid w:val="00AF363B"/>
    <w:rsid w:val="00B02E0F"/>
    <w:rsid w:val="00B03045"/>
    <w:rsid w:val="00B03060"/>
    <w:rsid w:val="00B07382"/>
    <w:rsid w:val="00B10562"/>
    <w:rsid w:val="00B10F8C"/>
    <w:rsid w:val="00B133B7"/>
    <w:rsid w:val="00B141DF"/>
    <w:rsid w:val="00B147D8"/>
    <w:rsid w:val="00B159F6"/>
    <w:rsid w:val="00B17AAD"/>
    <w:rsid w:val="00B20A96"/>
    <w:rsid w:val="00B21D58"/>
    <w:rsid w:val="00B221B2"/>
    <w:rsid w:val="00B22D4D"/>
    <w:rsid w:val="00B237B3"/>
    <w:rsid w:val="00B26AAA"/>
    <w:rsid w:val="00B271E8"/>
    <w:rsid w:val="00B27B7B"/>
    <w:rsid w:val="00B302E3"/>
    <w:rsid w:val="00B35840"/>
    <w:rsid w:val="00B35DC0"/>
    <w:rsid w:val="00B40C46"/>
    <w:rsid w:val="00B431CE"/>
    <w:rsid w:val="00B43281"/>
    <w:rsid w:val="00B44AE0"/>
    <w:rsid w:val="00B5316E"/>
    <w:rsid w:val="00B5699F"/>
    <w:rsid w:val="00B56C97"/>
    <w:rsid w:val="00B6020E"/>
    <w:rsid w:val="00B60815"/>
    <w:rsid w:val="00B619D3"/>
    <w:rsid w:val="00B61FC0"/>
    <w:rsid w:val="00B6404D"/>
    <w:rsid w:val="00B64409"/>
    <w:rsid w:val="00B6442A"/>
    <w:rsid w:val="00B6462F"/>
    <w:rsid w:val="00B658DD"/>
    <w:rsid w:val="00B67A54"/>
    <w:rsid w:val="00B73076"/>
    <w:rsid w:val="00B73656"/>
    <w:rsid w:val="00B7449D"/>
    <w:rsid w:val="00B7528F"/>
    <w:rsid w:val="00B811E0"/>
    <w:rsid w:val="00B81DEE"/>
    <w:rsid w:val="00B82A88"/>
    <w:rsid w:val="00B83687"/>
    <w:rsid w:val="00B837F0"/>
    <w:rsid w:val="00B83C0B"/>
    <w:rsid w:val="00B84E96"/>
    <w:rsid w:val="00B864D9"/>
    <w:rsid w:val="00B8672E"/>
    <w:rsid w:val="00B87EC6"/>
    <w:rsid w:val="00B900C1"/>
    <w:rsid w:val="00B91ECD"/>
    <w:rsid w:val="00B95128"/>
    <w:rsid w:val="00B9691C"/>
    <w:rsid w:val="00BA08C8"/>
    <w:rsid w:val="00BA182D"/>
    <w:rsid w:val="00BA7449"/>
    <w:rsid w:val="00BA76C3"/>
    <w:rsid w:val="00BA79A6"/>
    <w:rsid w:val="00BB019F"/>
    <w:rsid w:val="00BB0304"/>
    <w:rsid w:val="00BB04C6"/>
    <w:rsid w:val="00BB106A"/>
    <w:rsid w:val="00BB18B7"/>
    <w:rsid w:val="00BB48B1"/>
    <w:rsid w:val="00BB52AE"/>
    <w:rsid w:val="00BB52B2"/>
    <w:rsid w:val="00BC12ED"/>
    <w:rsid w:val="00BC17F7"/>
    <w:rsid w:val="00BC2F6A"/>
    <w:rsid w:val="00BC30CA"/>
    <w:rsid w:val="00BC4ABA"/>
    <w:rsid w:val="00BC5CF4"/>
    <w:rsid w:val="00BC74FA"/>
    <w:rsid w:val="00BD0EAC"/>
    <w:rsid w:val="00BD1414"/>
    <w:rsid w:val="00BD2ED0"/>
    <w:rsid w:val="00BD2F92"/>
    <w:rsid w:val="00BD4041"/>
    <w:rsid w:val="00BD6584"/>
    <w:rsid w:val="00BD7305"/>
    <w:rsid w:val="00BD76B5"/>
    <w:rsid w:val="00BE06C1"/>
    <w:rsid w:val="00BE1389"/>
    <w:rsid w:val="00BE3917"/>
    <w:rsid w:val="00BE42B5"/>
    <w:rsid w:val="00BE58CC"/>
    <w:rsid w:val="00BE67A1"/>
    <w:rsid w:val="00BE7560"/>
    <w:rsid w:val="00BF0269"/>
    <w:rsid w:val="00BF1FEE"/>
    <w:rsid w:val="00BF31B5"/>
    <w:rsid w:val="00BF4D86"/>
    <w:rsid w:val="00BF670D"/>
    <w:rsid w:val="00BF6AC4"/>
    <w:rsid w:val="00BF79E7"/>
    <w:rsid w:val="00C00423"/>
    <w:rsid w:val="00C00748"/>
    <w:rsid w:val="00C00942"/>
    <w:rsid w:val="00C02754"/>
    <w:rsid w:val="00C034B7"/>
    <w:rsid w:val="00C03DAF"/>
    <w:rsid w:val="00C0479D"/>
    <w:rsid w:val="00C05709"/>
    <w:rsid w:val="00C06679"/>
    <w:rsid w:val="00C06C92"/>
    <w:rsid w:val="00C0703F"/>
    <w:rsid w:val="00C102A4"/>
    <w:rsid w:val="00C10D09"/>
    <w:rsid w:val="00C11C21"/>
    <w:rsid w:val="00C12B38"/>
    <w:rsid w:val="00C12B61"/>
    <w:rsid w:val="00C13B01"/>
    <w:rsid w:val="00C15DC0"/>
    <w:rsid w:val="00C17D0C"/>
    <w:rsid w:val="00C225F9"/>
    <w:rsid w:val="00C22F26"/>
    <w:rsid w:val="00C23AE6"/>
    <w:rsid w:val="00C23DC5"/>
    <w:rsid w:val="00C2486F"/>
    <w:rsid w:val="00C24DA3"/>
    <w:rsid w:val="00C258B2"/>
    <w:rsid w:val="00C275C7"/>
    <w:rsid w:val="00C3137F"/>
    <w:rsid w:val="00C341C9"/>
    <w:rsid w:val="00C3654F"/>
    <w:rsid w:val="00C36C24"/>
    <w:rsid w:val="00C40A73"/>
    <w:rsid w:val="00C40C67"/>
    <w:rsid w:val="00C4107F"/>
    <w:rsid w:val="00C4166D"/>
    <w:rsid w:val="00C42358"/>
    <w:rsid w:val="00C42DD4"/>
    <w:rsid w:val="00C4426B"/>
    <w:rsid w:val="00C45309"/>
    <w:rsid w:val="00C4694A"/>
    <w:rsid w:val="00C507ED"/>
    <w:rsid w:val="00C51196"/>
    <w:rsid w:val="00C55BA9"/>
    <w:rsid w:val="00C5690E"/>
    <w:rsid w:val="00C57A62"/>
    <w:rsid w:val="00C609D5"/>
    <w:rsid w:val="00C60D32"/>
    <w:rsid w:val="00C63125"/>
    <w:rsid w:val="00C64A66"/>
    <w:rsid w:val="00C660E5"/>
    <w:rsid w:val="00C7305D"/>
    <w:rsid w:val="00C7356B"/>
    <w:rsid w:val="00C73634"/>
    <w:rsid w:val="00C76CCD"/>
    <w:rsid w:val="00C7729C"/>
    <w:rsid w:val="00C80E2E"/>
    <w:rsid w:val="00C8301B"/>
    <w:rsid w:val="00C84648"/>
    <w:rsid w:val="00C84764"/>
    <w:rsid w:val="00C84FD0"/>
    <w:rsid w:val="00C8540A"/>
    <w:rsid w:val="00C864CC"/>
    <w:rsid w:val="00C907CE"/>
    <w:rsid w:val="00C90E2C"/>
    <w:rsid w:val="00C93A4E"/>
    <w:rsid w:val="00C94E33"/>
    <w:rsid w:val="00C96FCD"/>
    <w:rsid w:val="00CA007F"/>
    <w:rsid w:val="00CA1EED"/>
    <w:rsid w:val="00CA20C1"/>
    <w:rsid w:val="00CA298F"/>
    <w:rsid w:val="00CA6940"/>
    <w:rsid w:val="00CB14C6"/>
    <w:rsid w:val="00CB201D"/>
    <w:rsid w:val="00CB46CF"/>
    <w:rsid w:val="00CB7119"/>
    <w:rsid w:val="00CC17AF"/>
    <w:rsid w:val="00CC32A0"/>
    <w:rsid w:val="00CC4942"/>
    <w:rsid w:val="00CC4E46"/>
    <w:rsid w:val="00CC7AD8"/>
    <w:rsid w:val="00CD1DB1"/>
    <w:rsid w:val="00CD4586"/>
    <w:rsid w:val="00CD7E42"/>
    <w:rsid w:val="00CE4CD7"/>
    <w:rsid w:val="00CE5A3E"/>
    <w:rsid w:val="00CE5C4A"/>
    <w:rsid w:val="00CE63E5"/>
    <w:rsid w:val="00CF0C36"/>
    <w:rsid w:val="00CF13F3"/>
    <w:rsid w:val="00CF1667"/>
    <w:rsid w:val="00CF2171"/>
    <w:rsid w:val="00CF4114"/>
    <w:rsid w:val="00CF4A0B"/>
    <w:rsid w:val="00CF71D4"/>
    <w:rsid w:val="00D02BE5"/>
    <w:rsid w:val="00D0353B"/>
    <w:rsid w:val="00D04723"/>
    <w:rsid w:val="00D06006"/>
    <w:rsid w:val="00D06135"/>
    <w:rsid w:val="00D06DDD"/>
    <w:rsid w:val="00D07525"/>
    <w:rsid w:val="00D1036F"/>
    <w:rsid w:val="00D106FF"/>
    <w:rsid w:val="00D1116A"/>
    <w:rsid w:val="00D11494"/>
    <w:rsid w:val="00D1369E"/>
    <w:rsid w:val="00D13983"/>
    <w:rsid w:val="00D15494"/>
    <w:rsid w:val="00D20010"/>
    <w:rsid w:val="00D21897"/>
    <w:rsid w:val="00D220F5"/>
    <w:rsid w:val="00D24249"/>
    <w:rsid w:val="00D26BCF"/>
    <w:rsid w:val="00D27A12"/>
    <w:rsid w:val="00D32E8D"/>
    <w:rsid w:val="00D33D8C"/>
    <w:rsid w:val="00D35538"/>
    <w:rsid w:val="00D35636"/>
    <w:rsid w:val="00D35DA1"/>
    <w:rsid w:val="00D37207"/>
    <w:rsid w:val="00D37BAC"/>
    <w:rsid w:val="00D40216"/>
    <w:rsid w:val="00D40BEB"/>
    <w:rsid w:val="00D42447"/>
    <w:rsid w:val="00D43348"/>
    <w:rsid w:val="00D4479B"/>
    <w:rsid w:val="00D451BF"/>
    <w:rsid w:val="00D4540F"/>
    <w:rsid w:val="00D46E02"/>
    <w:rsid w:val="00D46E6D"/>
    <w:rsid w:val="00D474F6"/>
    <w:rsid w:val="00D47F29"/>
    <w:rsid w:val="00D50318"/>
    <w:rsid w:val="00D5178C"/>
    <w:rsid w:val="00D524B1"/>
    <w:rsid w:val="00D52CE7"/>
    <w:rsid w:val="00D52D9E"/>
    <w:rsid w:val="00D5510F"/>
    <w:rsid w:val="00D56692"/>
    <w:rsid w:val="00D602D6"/>
    <w:rsid w:val="00D60E2B"/>
    <w:rsid w:val="00D63B22"/>
    <w:rsid w:val="00D63FD8"/>
    <w:rsid w:val="00D64750"/>
    <w:rsid w:val="00D64A37"/>
    <w:rsid w:val="00D64B85"/>
    <w:rsid w:val="00D64C22"/>
    <w:rsid w:val="00D65A7E"/>
    <w:rsid w:val="00D66519"/>
    <w:rsid w:val="00D6737D"/>
    <w:rsid w:val="00D67EA6"/>
    <w:rsid w:val="00D71428"/>
    <w:rsid w:val="00D73992"/>
    <w:rsid w:val="00D73A9B"/>
    <w:rsid w:val="00D81FB6"/>
    <w:rsid w:val="00D82AF0"/>
    <w:rsid w:val="00D835B1"/>
    <w:rsid w:val="00D851AA"/>
    <w:rsid w:val="00D8698B"/>
    <w:rsid w:val="00D87137"/>
    <w:rsid w:val="00D87478"/>
    <w:rsid w:val="00D907E5"/>
    <w:rsid w:val="00D921FD"/>
    <w:rsid w:val="00D92828"/>
    <w:rsid w:val="00D92B0B"/>
    <w:rsid w:val="00D93DA5"/>
    <w:rsid w:val="00D94B83"/>
    <w:rsid w:val="00D9595A"/>
    <w:rsid w:val="00DA0001"/>
    <w:rsid w:val="00DA075A"/>
    <w:rsid w:val="00DB00CD"/>
    <w:rsid w:val="00DB132D"/>
    <w:rsid w:val="00DC2E55"/>
    <w:rsid w:val="00DC43D6"/>
    <w:rsid w:val="00DC66E0"/>
    <w:rsid w:val="00DC6D52"/>
    <w:rsid w:val="00DD3EAA"/>
    <w:rsid w:val="00DE13F4"/>
    <w:rsid w:val="00DE18E4"/>
    <w:rsid w:val="00DE1959"/>
    <w:rsid w:val="00DE19A5"/>
    <w:rsid w:val="00DE2392"/>
    <w:rsid w:val="00DE448C"/>
    <w:rsid w:val="00DE633B"/>
    <w:rsid w:val="00DE6F45"/>
    <w:rsid w:val="00DF0566"/>
    <w:rsid w:val="00DF0D4E"/>
    <w:rsid w:val="00DF1719"/>
    <w:rsid w:val="00DF2124"/>
    <w:rsid w:val="00DF5CF4"/>
    <w:rsid w:val="00DF7358"/>
    <w:rsid w:val="00E00D9F"/>
    <w:rsid w:val="00E01519"/>
    <w:rsid w:val="00E01DAE"/>
    <w:rsid w:val="00E01F69"/>
    <w:rsid w:val="00E04762"/>
    <w:rsid w:val="00E060A6"/>
    <w:rsid w:val="00E13B9D"/>
    <w:rsid w:val="00E13E00"/>
    <w:rsid w:val="00E1523C"/>
    <w:rsid w:val="00E1618F"/>
    <w:rsid w:val="00E162CB"/>
    <w:rsid w:val="00E1794C"/>
    <w:rsid w:val="00E20950"/>
    <w:rsid w:val="00E20AFA"/>
    <w:rsid w:val="00E20BEB"/>
    <w:rsid w:val="00E20DFD"/>
    <w:rsid w:val="00E230B6"/>
    <w:rsid w:val="00E23FA3"/>
    <w:rsid w:val="00E27F3A"/>
    <w:rsid w:val="00E300E1"/>
    <w:rsid w:val="00E31E17"/>
    <w:rsid w:val="00E3230E"/>
    <w:rsid w:val="00E32C04"/>
    <w:rsid w:val="00E32E61"/>
    <w:rsid w:val="00E342CF"/>
    <w:rsid w:val="00E34AD9"/>
    <w:rsid w:val="00E35F97"/>
    <w:rsid w:val="00E3643A"/>
    <w:rsid w:val="00E36981"/>
    <w:rsid w:val="00E3736F"/>
    <w:rsid w:val="00E4232D"/>
    <w:rsid w:val="00E428A4"/>
    <w:rsid w:val="00E42BB4"/>
    <w:rsid w:val="00E42D67"/>
    <w:rsid w:val="00E43419"/>
    <w:rsid w:val="00E43AA1"/>
    <w:rsid w:val="00E43E2B"/>
    <w:rsid w:val="00E44C2B"/>
    <w:rsid w:val="00E45D30"/>
    <w:rsid w:val="00E4699F"/>
    <w:rsid w:val="00E469B9"/>
    <w:rsid w:val="00E46F9C"/>
    <w:rsid w:val="00E47086"/>
    <w:rsid w:val="00E502AC"/>
    <w:rsid w:val="00E51D92"/>
    <w:rsid w:val="00E5299C"/>
    <w:rsid w:val="00E529EA"/>
    <w:rsid w:val="00E52ED9"/>
    <w:rsid w:val="00E550BC"/>
    <w:rsid w:val="00E56875"/>
    <w:rsid w:val="00E577E0"/>
    <w:rsid w:val="00E6056F"/>
    <w:rsid w:val="00E6122B"/>
    <w:rsid w:val="00E612A5"/>
    <w:rsid w:val="00E63DD8"/>
    <w:rsid w:val="00E63FD3"/>
    <w:rsid w:val="00E67BDA"/>
    <w:rsid w:val="00E70261"/>
    <w:rsid w:val="00E70A56"/>
    <w:rsid w:val="00E71817"/>
    <w:rsid w:val="00E72696"/>
    <w:rsid w:val="00E73456"/>
    <w:rsid w:val="00E73F5A"/>
    <w:rsid w:val="00E74DF3"/>
    <w:rsid w:val="00E758C1"/>
    <w:rsid w:val="00E80486"/>
    <w:rsid w:val="00E82F1F"/>
    <w:rsid w:val="00E82F96"/>
    <w:rsid w:val="00E8373A"/>
    <w:rsid w:val="00E83AC0"/>
    <w:rsid w:val="00E84A0E"/>
    <w:rsid w:val="00E85A14"/>
    <w:rsid w:val="00E91E69"/>
    <w:rsid w:val="00E93727"/>
    <w:rsid w:val="00E93785"/>
    <w:rsid w:val="00E93E26"/>
    <w:rsid w:val="00E93FC4"/>
    <w:rsid w:val="00E96617"/>
    <w:rsid w:val="00EA0C3C"/>
    <w:rsid w:val="00EA4C29"/>
    <w:rsid w:val="00EA6E55"/>
    <w:rsid w:val="00EB03B7"/>
    <w:rsid w:val="00EB10ED"/>
    <w:rsid w:val="00EB1391"/>
    <w:rsid w:val="00EB2CEA"/>
    <w:rsid w:val="00EB463B"/>
    <w:rsid w:val="00EB51EB"/>
    <w:rsid w:val="00EB620F"/>
    <w:rsid w:val="00EB69BA"/>
    <w:rsid w:val="00EB7DC8"/>
    <w:rsid w:val="00EC1348"/>
    <w:rsid w:val="00ED026C"/>
    <w:rsid w:val="00ED2FFC"/>
    <w:rsid w:val="00ED4A3E"/>
    <w:rsid w:val="00ED5F2E"/>
    <w:rsid w:val="00ED686C"/>
    <w:rsid w:val="00EE110D"/>
    <w:rsid w:val="00EE20A3"/>
    <w:rsid w:val="00EE3958"/>
    <w:rsid w:val="00EE5BC8"/>
    <w:rsid w:val="00EE675E"/>
    <w:rsid w:val="00EE69EB"/>
    <w:rsid w:val="00EE7920"/>
    <w:rsid w:val="00EF7A08"/>
    <w:rsid w:val="00EF7BA0"/>
    <w:rsid w:val="00F00B29"/>
    <w:rsid w:val="00F01469"/>
    <w:rsid w:val="00F05CB8"/>
    <w:rsid w:val="00F06717"/>
    <w:rsid w:val="00F072E3"/>
    <w:rsid w:val="00F106A6"/>
    <w:rsid w:val="00F11A27"/>
    <w:rsid w:val="00F12B6A"/>
    <w:rsid w:val="00F13D7A"/>
    <w:rsid w:val="00F14A68"/>
    <w:rsid w:val="00F204B6"/>
    <w:rsid w:val="00F24E69"/>
    <w:rsid w:val="00F25A31"/>
    <w:rsid w:val="00F25EB5"/>
    <w:rsid w:val="00F26641"/>
    <w:rsid w:val="00F27152"/>
    <w:rsid w:val="00F27366"/>
    <w:rsid w:val="00F27404"/>
    <w:rsid w:val="00F34D9B"/>
    <w:rsid w:val="00F35F39"/>
    <w:rsid w:val="00F37981"/>
    <w:rsid w:val="00F416E4"/>
    <w:rsid w:val="00F418A3"/>
    <w:rsid w:val="00F41FED"/>
    <w:rsid w:val="00F43C0C"/>
    <w:rsid w:val="00F454CA"/>
    <w:rsid w:val="00F50B27"/>
    <w:rsid w:val="00F50CD5"/>
    <w:rsid w:val="00F51B81"/>
    <w:rsid w:val="00F533D3"/>
    <w:rsid w:val="00F535DF"/>
    <w:rsid w:val="00F542AC"/>
    <w:rsid w:val="00F56A6D"/>
    <w:rsid w:val="00F63857"/>
    <w:rsid w:val="00F65021"/>
    <w:rsid w:val="00F66D90"/>
    <w:rsid w:val="00F6749A"/>
    <w:rsid w:val="00F67E03"/>
    <w:rsid w:val="00F71E82"/>
    <w:rsid w:val="00F71EA3"/>
    <w:rsid w:val="00F72A6F"/>
    <w:rsid w:val="00F73323"/>
    <w:rsid w:val="00F858F3"/>
    <w:rsid w:val="00F8749E"/>
    <w:rsid w:val="00F87685"/>
    <w:rsid w:val="00F94E14"/>
    <w:rsid w:val="00F969AD"/>
    <w:rsid w:val="00F96C9E"/>
    <w:rsid w:val="00F9740D"/>
    <w:rsid w:val="00F97F3A"/>
    <w:rsid w:val="00FA0377"/>
    <w:rsid w:val="00FA4094"/>
    <w:rsid w:val="00FA64A5"/>
    <w:rsid w:val="00FB127F"/>
    <w:rsid w:val="00FB147A"/>
    <w:rsid w:val="00FB38F2"/>
    <w:rsid w:val="00FB3CA8"/>
    <w:rsid w:val="00FB3EF5"/>
    <w:rsid w:val="00FB542A"/>
    <w:rsid w:val="00FB64BC"/>
    <w:rsid w:val="00FC0E5C"/>
    <w:rsid w:val="00FC412E"/>
    <w:rsid w:val="00FD033A"/>
    <w:rsid w:val="00FD3C5B"/>
    <w:rsid w:val="00FD6D1E"/>
    <w:rsid w:val="00FE035F"/>
    <w:rsid w:val="00FE0365"/>
    <w:rsid w:val="00FE1ABE"/>
    <w:rsid w:val="00FE1BE1"/>
    <w:rsid w:val="00FE4794"/>
    <w:rsid w:val="00FE49C2"/>
    <w:rsid w:val="00FE76EB"/>
    <w:rsid w:val="00FF0822"/>
    <w:rsid w:val="00FF0EE8"/>
    <w:rsid w:val="00FF1C5D"/>
    <w:rsid w:val="00FF1EC8"/>
    <w:rsid w:val="00FF24CF"/>
    <w:rsid w:val="00FF2E35"/>
    <w:rsid w:val="00FF4084"/>
    <w:rsid w:val="00FF41FC"/>
    <w:rsid w:val="00FF44B1"/>
    <w:rsid w:val="00FF6B13"/>
    <w:rsid w:val="00FF6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  <w14:docId w14:val="40ACCA4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semiHidden="1" w:unhideWhenUsed="1"/>
    <w:lsdException w:name="footer" w:semiHidden="1" w:unhideWhenUsed="1"/>
    <w:lsdException w:name="index heading" w:locked="1" w:semiHidden="1" w:unhideWhenUsed="1"/>
    <w:lsdException w:name="caption" w:locked="1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/>
    <w:lsdException w:name="toa heading" w:locked="1" w:semiHidden="1" w:unhideWhenUsed="1"/>
    <w:lsdException w:name="List" w:locked="1" w:semiHidden="1" w:unhideWhenUsed="1"/>
    <w:lsdException w:name="List Bullet" w:locked="1"/>
    <w:lsdException w:name="List Number" w:lock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qFormat="1"/>
    <w:lsdException w:name="Closing" w:locked="1" w:semiHidden="1" w:unhideWhenUsed="1"/>
    <w:lsdException w:name="Signature" w:locked="1" w:semiHidden="1" w:unhideWhenUsed="1"/>
    <w:lsdException w:name="Default Paragraph Font" w:semiHidden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semiHidden="1" w:uiPriority="99" w:unhideWhenUsed="1"/>
    <w:lsdException w:name="FollowedHyperlink" w:locked="1" w:semiHidden="1" w:unhideWhenUsed="1"/>
    <w:lsdException w:name="Strong" w:locked="1" w:qFormat="1"/>
    <w:lsdException w:name="Emphasis" w:locked="1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/>
    <w:lsdException w:name="annotation subject" w:locked="1" w:semiHidden="1" w:unhideWhenUsed="1"/>
    <w:lsdException w:name="No List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semiHidden="1" w:unhideWhenUsed="1"/>
    <w:lsdException w:name="Table Grid" w:uiPriority="59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n">
    <w:name w:val="Normal"/>
    <w:qFormat/>
    <w:rsid w:val="00886D6D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</w:rPr>
  </w:style>
  <w:style w:type="paragraph" w:styleId="Nadpis1">
    <w:name w:val="heading 1"/>
    <w:basedOn w:val="Normln"/>
    <w:next w:val="Textdokumentu"/>
    <w:link w:val="Nadpis1Char"/>
    <w:autoRedefine/>
    <w:qFormat/>
    <w:locked/>
    <w:rsid w:val="00A900C9"/>
    <w:pPr>
      <w:keepNext/>
      <w:numPr>
        <w:numId w:val="1"/>
      </w:numPr>
      <w:tabs>
        <w:tab w:val="clear" w:pos="340"/>
        <w:tab w:val="num" w:pos="284"/>
      </w:tabs>
      <w:spacing w:before="480" w:after="240" w:line="320" w:lineRule="atLeast"/>
      <w:outlineLvl w:val="0"/>
    </w:pPr>
    <w:rPr>
      <w:b/>
      <w:caps/>
      <w:sz w:val="24"/>
      <w:szCs w:val="20"/>
    </w:rPr>
  </w:style>
  <w:style w:type="paragraph" w:styleId="Nadpis2">
    <w:name w:val="heading 2"/>
    <w:basedOn w:val="Normln"/>
    <w:next w:val="Textdokumentu"/>
    <w:autoRedefine/>
    <w:qFormat/>
    <w:locked/>
    <w:rsid w:val="003A2E5C"/>
    <w:pPr>
      <w:keepNext/>
      <w:numPr>
        <w:ilvl w:val="1"/>
        <w:numId w:val="1"/>
      </w:numPr>
      <w:spacing w:before="360" w:after="120" w:line="280" w:lineRule="atLeast"/>
      <w:ind w:left="567" w:hanging="567"/>
      <w:outlineLvl w:val="1"/>
    </w:pPr>
    <w:rPr>
      <w:b/>
      <w:sz w:val="24"/>
    </w:rPr>
  </w:style>
  <w:style w:type="paragraph" w:styleId="Nadpis3">
    <w:name w:val="heading 3"/>
    <w:basedOn w:val="Normln"/>
    <w:next w:val="Textdokumentu"/>
    <w:link w:val="Nadpis3Char"/>
    <w:autoRedefine/>
    <w:qFormat/>
    <w:locked/>
    <w:rsid w:val="00550547"/>
    <w:pPr>
      <w:keepNext/>
      <w:numPr>
        <w:ilvl w:val="2"/>
        <w:numId w:val="1"/>
      </w:numPr>
      <w:tabs>
        <w:tab w:val="clear" w:pos="907"/>
        <w:tab w:val="left" w:pos="680"/>
      </w:tabs>
      <w:spacing w:before="360" w:after="120" w:line="280" w:lineRule="atLeast"/>
      <w:ind w:left="907" w:hanging="907"/>
      <w:outlineLvl w:val="2"/>
    </w:pPr>
    <w:rPr>
      <w:b/>
      <w:sz w:val="24"/>
    </w:rPr>
  </w:style>
  <w:style w:type="paragraph" w:styleId="Nadpis4">
    <w:name w:val="heading 4"/>
    <w:basedOn w:val="Normln"/>
    <w:next w:val="Textdokumentu"/>
    <w:autoRedefine/>
    <w:qFormat/>
    <w:locked/>
    <w:rsid w:val="00121871"/>
    <w:pPr>
      <w:keepNext/>
      <w:numPr>
        <w:ilvl w:val="3"/>
        <w:numId w:val="1"/>
      </w:numPr>
      <w:tabs>
        <w:tab w:val="clear" w:pos="1247"/>
        <w:tab w:val="left" w:pos="907"/>
      </w:tabs>
      <w:spacing w:before="360" w:after="120" w:line="280" w:lineRule="atLeast"/>
      <w:ind w:left="1247" w:hanging="1247"/>
      <w:outlineLvl w:val="3"/>
    </w:pPr>
    <w:rPr>
      <w:b/>
      <w:sz w:val="24"/>
    </w:rPr>
  </w:style>
  <w:style w:type="paragraph" w:styleId="Nadpis5">
    <w:name w:val="heading 5"/>
    <w:basedOn w:val="Normln"/>
    <w:next w:val="Textdokumentu"/>
    <w:autoRedefine/>
    <w:qFormat/>
    <w:locked/>
    <w:rsid w:val="00121871"/>
    <w:pPr>
      <w:keepNext/>
      <w:numPr>
        <w:ilvl w:val="4"/>
        <w:numId w:val="1"/>
      </w:numPr>
      <w:tabs>
        <w:tab w:val="clear" w:pos="1247"/>
        <w:tab w:val="left" w:pos="1021"/>
      </w:tabs>
      <w:spacing w:before="360" w:after="120" w:line="280" w:lineRule="atLeast"/>
      <w:ind w:left="1247" w:hanging="1247"/>
      <w:outlineLvl w:val="4"/>
    </w:pPr>
    <w:rPr>
      <w:rFonts w:cs="Times New Roman"/>
      <w:b/>
      <w:sz w:val="24"/>
      <w:szCs w:val="20"/>
    </w:rPr>
  </w:style>
  <w:style w:type="paragraph" w:styleId="Nadpis6">
    <w:name w:val="heading 6"/>
    <w:basedOn w:val="Normln"/>
    <w:next w:val="Textdokumentu"/>
    <w:link w:val="Nadpis6Char"/>
    <w:autoRedefine/>
    <w:qFormat/>
    <w:locked/>
    <w:rsid w:val="00121871"/>
    <w:pPr>
      <w:keepNext/>
      <w:numPr>
        <w:ilvl w:val="5"/>
        <w:numId w:val="1"/>
      </w:numPr>
      <w:tabs>
        <w:tab w:val="left" w:pos="1474"/>
      </w:tabs>
      <w:spacing w:before="360" w:after="120" w:line="280" w:lineRule="atLeast"/>
      <w:ind w:left="1474" w:hanging="1474"/>
      <w:outlineLvl w:val="5"/>
    </w:pPr>
    <w:rPr>
      <w:rFonts w:cs="Times New Roman"/>
      <w:b/>
      <w:sz w:val="24"/>
      <w:szCs w:val="20"/>
    </w:rPr>
  </w:style>
  <w:style w:type="paragraph" w:styleId="Nadpis7">
    <w:name w:val="heading 7"/>
    <w:basedOn w:val="Normln"/>
    <w:next w:val="Textdokumentu"/>
    <w:autoRedefine/>
    <w:qFormat/>
    <w:locked/>
    <w:rsid w:val="00121871"/>
    <w:pPr>
      <w:keepNext/>
      <w:numPr>
        <w:ilvl w:val="6"/>
        <w:numId w:val="1"/>
      </w:numPr>
      <w:tabs>
        <w:tab w:val="clear" w:pos="454"/>
        <w:tab w:val="left" w:pos="1474"/>
      </w:tabs>
      <w:spacing w:before="360" w:after="120" w:line="280" w:lineRule="atLeast"/>
      <w:outlineLvl w:val="6"/>
    </w:pPr>
    <w:rPr>
      <w:rFonts w:cs="Times New Roman"/>
      <w:b/>
      <w:sz w:val="24"/>
      <w:szCs w:val="20"/>
    </w:rPr>
  </w:style>
  <w:style w:type="paragraph" w:styleId="Nadpis8">
    <w:name w:val="heading 8"/>
    <w:basedOn w:val="Normln"/>
    <w:next w:val="Textdokumentu"/>
    <w:autoRedefine/>
    <w:qFormat/>
    <w:locked/>
    <w:rsid w:val="00FA4094"/>
    <w:pPr>
      <w:keepNext/>
      <w:numPr>
        <w:ilvl w:val="7"/>
        <w:numId w:val="1"/>
      </w:numPr>
      <w:spacing w:before="360" w:after="120" w:line="280" w:lineRule="atLeast"/>
      <w:outlineLvl w:val="7"/>
    </w:pPr>
    <w:rPr>
      <w:rFonts w:cs="Times New Roman"/>
      <w:b/>
      <w:sz w:val="24"/>
      <w:szCs w:val="20"/>
    </w:rPr>
  </w:style>
  <w:style w:type="paragraph" w:styleId="Nadpis9">
    <w:name w:val="heading 9"/>
    <w:aliases w:val="Poíloha,Pøíloha,Příloha"/>
    <w:basedOn w:val="Normln"/>
    <w:next w:val="Textdokumentu"/>
    <w:autoRedefine/>
    <w:qFormat/>
    <w:locked/>
    <w:rsid w:val="004816CE"/>
    <w:pPr>
      <w:pageBreakBefore/>
      <w:numPr>
        <w:ilvl w:val="8"/>
        <w:numId w:val="1"/>
      </w:numPr>
      <w:tabs>
        <w:tab w:val="left" w:pos="1531"/>
      </w:tabs>
      <w:spacing w:before="240" w:after="60" w:line="280" w:lineRule="atLeast"/>
      <w:ind w:left="1531" w:hanging="1531"/>
      <w:outlineLvl w:val="8"/>
    </w:pPr>
    <w:rPr>
      <w:b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Textdokumentu">
    <w:name w:val="Text dokumentu"/>
    <w:basedOn w:val="Normln"/>
    <w:link w:val="TextdokumentuChar"/>
    <w:locked/>
    <w:rsid w:val="0067008A"/>
    <w:pPr>
      <w:spacing w:before="120" w:after="120"/>
    </w:pPr>
  </w:style>
  <w:style w:type="character" w:customStyle="1" w:styleId="TextdokumentuChar">
    <w:name w:val="Text dokumentu Char"/>
    <w:link w:val="Textdokumentu"/>
    <w:rsid w:val="0067008A"/>
    <w:rPr>
      <w:rFonts w:ascii="Arial" w:hAnsi="Arial" w:cs="Arial"/>
      <w:sz w:val="22"/>
      <w:szCs w:val="22"/>
      <w:lang w:val="cs-CZ" w:eastAsia="cs-CZ" w:bidi="ar-SA"/>
    </w:rPr>
  </w:style>
  <w:style w:type="character" w:customStyle="1" w:styleId="Nadpis1Char">
    <w:name w:val="Nadpis 1 Char"/>
    <w:link w:val="Nadpis1"/>
    <w:rsid w:val="00A900C9"/>
    <w:rPr>
      <w:rFonts w:ascii="Arial" w:hAnsi="Arial" w:cs="Arial"/>
      <w:b/>
      <w:caps/>
      <w:sz w:val="24"/>
      <w:lang w:val="cs-CZ" w:eastAsia="cs-CZ" w:bidi="ar-SA"/>
    </w:rPr>
  </w:style>
  <w:style w:type="character" w:customStyle="1" w:styleId="Nadpis3Char">
    <w:name w:val="Nadpis 3 Char"/>
    <w:link w:val="Nadpis3"/>
    <w:rsid w:val="00550547"/>
    <w:rPr>
      <w:rFonts w:ascii="Arial" w:hAnsi="Arial" w:cs="Arial"/>
      <w:b/>
      <w:sz w:val="24"/>
      <w:szCs w:val="22"/>
      <w:lang w:val="cs-CZ" w:eastAsia="cs-CZ" w:bidi="ar-SA"/>
    </w:rPr>
  </w:style>
  <w:style w:type="character" w:customStyle="1" w:styleId="Nadpis6Char">
    <w:name w:val="Nadpis 6 Char"/>
    <w:link w:val="Nadpis6"/>
    <w:rsid w:val="00121871"/>
    <w:rPr>
      <w:rFonts w:ascii="Arial" w:hAnsi="Arial"/>
      <w:b/>
      <w:sz w:val="24"/>
      <w:lang w:val="cs-CZ" w:eastAsia="cs-CZ" w:bidi="ar-SA"/>
    </w:rPr>
  </w:style>
  <w:style w:type="paragraph" w:customStyle="1" w:styleId="NzevD">
    <w:name w:val="Název ŘD"/>
    <w:basedOn w:val="Normln"/>
    <w:locked/>
    <w:rsid w:val="00FB542A"/>
    <w:pPr>
      <w:spacing w:after="360"/>
      <w:jc w:val="center"/>
    </w:pPr>
    <w:rPr>
      <w:caps/>
      <w:sz w:val="72"/>
      <w:szCs w:val="72"/>
    </w:rPr>
  </w:style>
  <w:style w:type="paragraph" w:customStyle="1" w:styleId="Nzvytitulnstrany">
    <w:name w:val="Názvy titulní strany"/>
    <w:basedOn w:val="Normln"/>
    <w:locked/>
    <w:rsid w:val="00FB542A"/>
    <w:pPr>
      <w:spacing w:before="60"/>
    </w:pPr>
    <w:rPr>
      <w:bCs/>
      <w:caps/>
    </w:rPr>
  </w:style>
  <w:style w:type="table" w:styleId="Mkatabulky">
    <w:name w:val="Table Grid"/>
    <w:aliases w:val="Tabulka seznamování"/>
    <w:basedOn w:val="Normlntabulka"/>
    <w:uiPriority w:val="59"/>
    <w:locked/>
    <w:rsid w:val="00FB542A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hAnsi="Arial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paragraph" w:customStyle="1" w:styleId="Vypln">
    <w:name w:val="Vyplní"/>
    <w:basedOn w:val="Nzvytitulnstrany"/>
    <w:locked/>
    <w:rsid w:val="005617D1"/>
    <w:rPr>
      <w:b/>
      <w:bCs w:val="0"/>
      <w:caps w:val="0"/>
    </w:rPr>
  </w:style>
  <w:style w:type="paragraph" w:styleId="Zhlav">
    <w:name w:val="header"/>
    <w:basedOn w:val="Normln"/>
    <w:locked/>
    <w:rsid w:val="005617D1"/>
    <w:pPr>
      <w:tabs>
        <w:tab w:val="center" w:pos="4536"/>
        <w:tab w:val="right" w:pos="9072"/>
      </w:tabs>
    </w:pPr>
  </w:style>
  <w:style w:type="paragraph" w:styleId="Zpat">
    <w:name w:val="footer"/>
    <w:basedOn w:val="Normln"/>
    <w:locked/>
    <w:rsid w:val="005617D1"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  <w:locked/>
    <w:rsid w:val="005617D1"/>
  </w:style>
  <w:style w:type="paragraph" w:styleId="Obsah2">
    <w:name w:val="toc 2"/>
    <w:basedOn w:val="Normln"/>
    <w:next w:val="Normln"/>
    <w:autoRedefine/>
    <w:uiPriority w:val="39"/>
    <w:locked/>
    <w:rsid w:val="00D21897"/>
    <w:pPr>
      <w:tabs>
        <w:tab w:val="right" w:leader="dot" w:pos="9071"/>
      </w:tabs>
      <w:spacing w:before="60"/>
      <w:ind w:left="1021" w:right="567" w:hanging="567"/>
    </w:pPr>
    <w:rPr>
      <w:rFonts w:cs="Times New Roman"/>
      <w:szCs w:val="20"/>
    </w:rPr>
  </w:style>
  <w:style w:type="paragraph" w:styleId="Obsah1">
    <w:name w:val="toc 1"/>
    <w:basedOn w:val="Normln"/>
    <w:next w:val="Normln"/>
    <w:autoRedefine/>
    <w:uiPriority w:val="39"/>
    <w:locked/>
    <w:rsid w:val="00D21897"/>
    <w:pPr>
      <w:tabs>
        <w:tab w:val="right" w:leader="dot" w:pos="9072"/>
      </w:tabs>
      <w:spacing w:before="120"/>
      <w:ind w:left="454" w:right="567" w:hanging="454"/>
    </w:pPr>
    <w:rPr>
      <w:b/>
      <w:caps/>
    </w:rPr>
  </w:style>
  <w:style w:type="paragraph" w:styleId="Obsah3">
    <w:name w:val="toc 3"/>
    <w:basedOn w:val="Normln"/>
    <w:next w:val="Normln"/>
    <w:autoRedefine/>
    <w:uiPriority w:val="39"/>
    <w:locked/>
    <w:rsid w:val="00453D15"/>
    <w:pPr>
      <w:tabs>
        <w:tab w:val="left" w:pos="1134"/>
        <w:tab w:val="left" w:pos="1758"/>
        <w:tab w:val="right" w:leader="dot" w:pos="9060"/>
      </w:tabs>
      <w:spacing w:before="60"/>
      <w:ind w:left="1701" w:right="567" w:hanging="680"/>
    </w:pPr>
  </w:style>
  <w:style w:type="paragraph" w:styleId="Obsah4">
    <w:name w:val="toc 4"/>
    <w:basedOn w:val="Normln"/>
    <w:next w:val="Normln"/>
    <w:autoRedefine/>
    <w:uiPriority w:val="39"/>
    <w:locked/>
    <w:rsid w:val="00D21897"/>
    <w:pPr>
      <w:tabs>
        <w:tab w:val="left" w:pos="1134"/>
        <w:tab w:val="right" w:leader="dot" w:pos="9060"/>
      </w:tabs>
      <w:spacing w:before="40"/>
      <w:ind w:left="2495" w:right="567" w:hanging="794"/>
    </w:pPr>
  </w:style>
  <w:style w:type="paragraph" w:styleId="Obsah5">
    <w:name w:val="toc 5"/>
    <w:basedOn w:val="Normln"/>
    <w:next w:val="Normln"/>
    <w:autoRedefine/>
    <w:uiPriority w:val="39"/>
    <w:locked/>
    <w:rsid w:val="005D5C1E"/>
    <w:pPr>
      <w:tabs>
        <w:tab w:val="left" w:pos="1134"/>
        <w:tab w:val="right" w:leader="dot" w:pos="9060"/>
      </w:tabs>
      <w:ind w:left="1134" w:right="567" w:hanging="1134"/>
    </w:pPr>
  </w:style>
  <w:style w:type="paragraph" w:styleId="Obsah6">
    <w:name w:val="toc 6"/>
    <w:basedOn w:val="Normln"/>
    <w:next w:val="Normln"/>
    <w:autoRedefine/>
    <w:uiPriority w:val="39"/>
    <w:locked/>
    <w:rsid w:val="00D21897"/>
    <w:pPr>
      <w:tabs>
        <w:tab w:val="left" w:pos="1280"/>
        <w:tab w:val="right" w:leader="dot" w:pos="9060"/>
      </w:tabs>
      <w:ind w:left="1281" w:right="567" w:hanging="1281"/>
    </w:pPr>
  </w:style>
  <w:style w:type="paragraph" w:styleId="Obsah7">
    <w:name w:val="toc 7"/>
    <w:basedOn w:val="Normln"/>
    <w:next w:val="Normln"/>
    <w:autoRedefine/>
    <w:uiPriority w:val="39"/>
    <w:locked/>
    <w:rsid w:val="005D5C1E"/>
    <w:pPr>
      <w:tabs>
        <w:tab w:val="left" w:pos="1463"/>
        <w:tab w:val="right" w:leader="dot" w:pos="9060"/>
      </w:tabs>
      <w:ind w:left="1463" w:right="567" w:hanging="1463"/>
    </w:pPr>
  </w:style>
  <w:style w:type="character" w:styleId="Hypertextovodkaz">
    <w:name w:val="Hyperlink"/>
    <w:uiPriority w:val="99"/>
    <w:locked/>
    <w:rsid w:val="0038120E"/>
    <w:rPr>
      <w:color w:val="0000FF"/>
      <w:u w:val="single"/>
    </w:rPr>
  </w:style>
  <w:style w:type="paragraph" w:styleId="Obsah8">
    <w:name w:val="toc 8"/>
    <w:basedOn w:val="Normln"/>
    <w:next w:val="Normln"/>
    <w:autoRedefine/>
    <w:uiPriority w:val="39"/>
    <w:locked/>
    <w:rsid w:val="005D5C1E"/>
    <w:pPr>
      <w:tabs>
        <w:tab w:val="left" w:pos="1647"/>
        <w:tab w:val="right" w:leader="dot" w:pos="9060"/>
      </w:tabs>
      <w:ind w:left="1644" w:right="567" w:hanging="1644"/>
    </w:pPr>
  </w:style>
  <w:style w:type="paragraph" w:styleId="Obsah9">
    <w:name w:val="toc 9"/>
    <w:basedOn w:val="Normln"/>
    <w:next w:val="Normln"/>
    <w:autoRedefine/>
    <w:uiPriority w:val="39"/>
    <w:locked/>
    <w:rsid w:val="00BB48B1"/>
    <w:pPr>
      <w:tabs>
        <w:tab w:val="right" w:leader="dot" w:pos="9072"/>
      </w:tabs>
      <w:spacing w:before="40" w:line="360" w:lineRule="auto"/>
    </w:pPr>
    <w:rPr>
      <w:b/>
      <w:bCs/>
    </w:rPr>
  </w:style>
  <w:style w:type="paragraph" w:customStyle="1" w:styleId="Obsah">
    <w:name w:val="Obsah"/>
    <w:basedOn w:val="Normln"/>
    <w:next w:val="Textdokumentu"/>
    <w:autoRedefine/>
    <w:locked/>
    <w:rsid w:val="004B1EA6"/>
    <w:pPr>
      <w:tabs>
        <w:tab w:val="left" w:pos="1260"/>
      </w:tabs>
      <w:spacing w:after="240"/>
      <w:ind w:right="1134"/>
    </w:pPr>
    <w:rPr>
      <w:b/>
      <w:caps/>
      <w:noProof/>
      <w:szCs w:val="24"/>
    </w:rPr>
  </w:style>
  <w:style w:type="paragraph" w:customStyle="1" w:styleId="Normal2">
    <w:name w:val="Normal2"/>
    <w:basedOn w:val="Normln"/>
    <w:link w:val="Normal2Char"/>
    <w:semiHidden/>
    <w:locked/>
    <w:rsid w:val="00F41FED"/>
    <w:pPr>
      <w:spacing w:before="120"/>
      <w:ind w:left="567"/>
      <w:jc w:val="both"/>
    </w:pPr>
  </w:style>
  <w:style w:type="character" w:customStyle="1" w:styleId="Normal2Char">
    <w:name w:val="Normal2 Char"/>
    <w:link w:val="Normal2"/>
    <w:rsid w:val="00F41FED"/>
    <w:rPr>
      <w:rFonts w:ascii="Arial" w:hAnsi="Arial" w:cs="Arial"/>
      <w:sz w:val="22"/>
      <w:szCs w:val="22"/>
      <w:lang w:val="cs-CZ" w:eastAsia="cs-CZ" w:bidi="ar-SA"/>
    </w:rPr>
  </w:style>
  <w:style w:type="paragraph" w:customStyle="1" w:styleId="Zkladnpojmy">
    <w:name w:val="Základní pojmy"/>
    <w:basedOn w:val="Textdokumentu"/>
    <w:link w:val="ZkladnpojmyChar"/>
    <w:locked/>
    <w:rsid w:val="006E39F7"/>
    <w:pPr>
      <w:spacing w:after="60"/>
    </w:pPr>
    <w:rPr>
      <w:b/>
      <w:bCs/>
    </w:rPr>
  </w:style>
  <w:style w:type="character" w:customStyle="1" w:styleId="ZkladnpojmyChar">
    <w:name w:val="Základní pojmy Char"/>
    <w:link w:val="Zkladnpojmy"/>
    <w:rsid w:val="006E39F7"/>
    <w:rPr>
      <w:rFonts w:ascii="Arial" w:hAnsi="Arial" w:cs="Arial"/>
      <w:b/>
      <w:bCs/>
      <w:sz w:val="22"/>
      <w:szCs w:val="22"/>
      <w:lang w:val="cs-CZ" w:eastAsia="cs-CZ" w:bidi="ar-SA"/>
    </w:rPr>
  </w:style>
  <w:style w:type="paragraph" w:styleId="Textbubliny">
    <w:name w:val="Balloon Text"/>
    <w:basedOn w:val="Normln"/>
    <w:semiHidden/>
    <w:locked/>
    <w:rsid w:val="00431116"/>
    <w:rPr>
      <w:rFonts w:ascii="Tahoma" w:hAnsi="Tahoma" w:cs="Tahoma"/>
      <w:sz w:val="16"/>
      <w:szCs w:val="16"/>
    </w:rPr>
  </w:style>
  <w:style w:type="paragraph" w:customStyle="1" w:styleId="TextdokumentuTunModrPed3bZa3b">
    <w:name w:val="Text dokumentu + Tučné Modrá Před:  3 b. Za:  3 b."/>
    <w:basedOn w:val="Textdokumentu"/>
    <w:locked/>
    <w:rsid w:val="001B3873"/>
    <w:pPr>
      <w:keepNext/>
      <w:spacing w:before="60" w:after="60"/>
    </w:pPr>
    <w:rPr>
      <w:rFonts w:cs="Times New Roman"/>
      <w:b/>
      <w:bCs/>
      <w:color w:val="0000FF"/>
      <w:szCs w:val="20"/>
    </w:rPr>
  </w:style>
  <w:style w:type="paragraph" w:customStyle="1" w:styleId="TextdokumentuvtabulkchPed3bZa3b">
    <w:name w:val="Text dokumentu v tabulkách + Před:  3 b. Za:  3 b."/>
    <w:basedOn w:val="Textdokumentu"/>
    <w:locked/>
    <w:rsid w:val="00EB51EB"/>
    <w:pPr>
      <w:spacing w:before="60" w:after="60"/>
    </w:pPr>
    <w:rPr>
      <w:rFonts w:cs="Times New Roman"/>
      <w:szCs w:val="20"/>
    </w:rPr>
  </w:style>
  <w:style w:type="paragraph" w:customStyle="1" w:styleId="Texttabulkyseznamovn">
    <w:name w:val="Text tabulky seznamování"/>
    <w:basedOn w:val="Textdokumentu"/>
    <w:locked/>
    <w:rsid w:val="002C4755"/>
  </w:style>
  <w:style w:type="paragraph" w:customStyle="1" w:styleId="1">
    <w:name w:val="1"/>
    <w:basedOn w:val="Normln"/>
    <w:locked/>
    <w:rsid w:val="00AB07FB"/>
    <w:pPr>
      <w:overflowPunct/>
      <w:autoSpaceDE/>
      <w:autoSpaceDN/>
      <w:adjustRightInd/>
      <w:spacing w:after="160" w:line="240" w:lineRule="exact"/>
      <w:textAlignment w:val="auto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Normltext">
    <w:name w:val="Normál text"/>
    <w:basedOn w:val="Normln"/>
    <w:locked/>
    <w:rsid w:val="005A51AD"/>
    <w:pPr>
      <w:spacing w:after="60"/>
      <w:textAlignment w:val="auto"/>
    </w:pPr>
  </w:style>
  <w:style w:type="paragraph" w:customStyle="1" w:styleId="StylTextdokumentuTunModr">
    <w:name w:val="Styl Text dokumentu + Tučné Modrá"/>
    <w:basedOn w:val="Textdokumentu"/>
    <w:link w:val="StylTextdokumentuTunModrChar"/>
    <w:autoRedefine/>
    <w:locked/>
    <w:rsid w:val="00B82A88"/>
    <w:pPr>
      <w:spacing w:after="60"/>
    </w:pPr>
    <w:rPr>
      <w:b/>
      <w:bCs/>
      <w:color w:val="0000FF"/>
    </w:rPr>
  </w:style>
  <w:style w:type="character" w:customStyle="1" w:styleId="StylTextdokumentuTunModrChar">
    <w:name w:val="Styl Text dokumentu + Tučné Modrá Char"/>
    <w:link w:val="StylTextdokumentuTunModr"/>
    <w:rsid w:val="00B82A88"/>
    <w:rPr>
      <w:rFonts w:ascii="Arial" w:hAnsi="Arial" w:cs="Arial"/>
      <w:b/>
      <w:bCs/>
      <w:color w:val="0000FF"/>
      <w:sz w:val="22"/>
      <w:szCs w:val="22"/>
      <w:lang w:val="cs-CZ" w:eastAsia="cs-CZ" w:bidi="ar-SA"/>
    </w:rPr>
  </w:style>
  <w:style w:type="paragraph" w:customStyle="1" w:styleId="StylTextdokumentuModrPed3bZa3b">
    <w:name w:val="Styl Text dokumentu + Modrá Před:  3 b. Za:  3 b."/>
    <w:basedOn w:val="Textdokumentu"/>
    <w:locked/>
    <w:rsid w:val="00402571"/>
    <w:pPr>
      <w:spacing w:after="0"/>
    </w:pPr>
    <w:rPr>
      <w:rFonts w:cs="Times New Roman"/>
      <w:color w:val="0000FF"/>
      <w:szCs w:val="20"/>
    </w:rPr>
  </w:style>
  <w:style w:type="paragraph" w:styleId="Rozloendokumentu">
    <w:name w:val="Document Map"/>
    <w:basedOn w:val="Normln"/>
    <w:semiHidden/>
    <w:locked/>
    <w:rsid w:val="001A65F5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Odkaznakoment">
    <w:name w:val="annotation reference"/>
    <w:semiHidden/>
    <w:locked/>
    <w:rsid w:val="005B38DA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locked/>
    <w:rsid w:val="005B38DA"/>
    <w:rPr>
      <w:sz w:val="20"/>
      <w:szCs w:val="20"/>
    </w:rPr>
  </w:style>
  <w:style w:type="paragraph" w:styleId="Pedmtkomente">
    <w:name w:val="annotation subject"/>
    <w:basedOn w:val="Textkomente"/>
    <w:next w:val="Textkomente"/>
    <w:semiHidden/>
    <w:locked/>
    <w:rsid w:val="005B38DA"/>
    <w:rPr>
      <w:b/>
      <w:bCs/>
    </w:rPr>
  </w:style>
  <w:style w:type="paragraph" w:styleId="Textpoznpodarou">
    <w:name w:val="footnote text"/>
    <w:basedOn w:val="Normln"/>
    <w:semiHidden/>
    <w:locked/>
    <w:rsid w:val="004D727E"/>
    <w:rPr>
      <w:sz w:val="20"/>
      <w:szCs w:val="20"/>
    </w:rPr>
  </w:style>
  <w:style w:type="character" w:styleId="Znakapoznpodarou">
    <w:name w:val="footnote reference"/>
    <w:semiHidden/>
    <w:locked/>
    <w:rsid w:val="004D727E"/>
    <w:rPr>
      <w:vertAlign w:val="superscript"/>
    </w:rPr>
  </w:style>
  <w:style w:type="paragraph" w:styleId="Textvysvtlivek">
    <w:name w:val="endnote text"/>
    <w:basedOn w:val="Normln"/>
    <w:semiHidden/>
    <w:locked/>
    <w:rsid w:val="0074342A"/>
    <w:rPr>
      <w:sz w:val="20"/>
      <w:szCs w:val="20"/>
    </w:rPr>
  </w:style>
  <w:style w:type="character" w:styleId="Odkaznavysvtlivky">
    <w:name w:val="endnote reference"/>
    <w:semiHidden/>
    <w:locked/>
    <w:rsid w:val="0074342A"/>
    <w:rPr>
      <w:vertAlign w:val="superscript"/>
    </w:rPr>
  </w:style>
  <w:style w:type="paragraph" w:customStyle="1" w:styleId="TextdokumentuKurzvaerven">
    <w:name w:val="Text dokumentu + Kurzíva Červená"/>
    <w:basedOn w:val="Textdokumentu"/>
    <w:link w:val="TextdokumentuKurzvaervenCharChar"/>
    <w:rsid w:val="0067008A"/>
    <w:rPr>
      <w:i/>
      <w:iCs/>
      <w:color w:val="FF0000"/>
    </w:rPr>
  </w:style>
  <w:style w:type="character" w:customStyle="1" w:styleId="TextdokumentuKurzvaervenCharChar">
    <w:name w:val="Text dokumentu + Kurzíva Červená Char Char"/>
    <w:link w:val="TextdokumentuKurzvaerven"/>
    <w:rsid w:val="0067008A"/>
    <w:rPr>
      <w:rFonts w:ascii="Arial" w:hAnsi="Arial" w:cs="Arial"/>
      <w:i/>
      <w:iCs/>
      <w:color w:val="FF0000"/>
      <w:sz w:val="22"/>
      <w:szCs w:val="22"/>
      <w:lang w:val="cs-CZ" w:eastAsia="cs-CZ" w:bidi="ar-SA"/>
    </w:rPr>
  </w:style>
  <w:style w:type="character" w:styleId="Sledovanodkaz">
    <w:name w:val="FollowedHyperlink"/>
    <w:locked/>
    <w:rsid w:val="00E5299C"/>
    <w:rPr>
      <w:color w:val="800080"/>
      <w:u w:val="single"/>
    </w:rPr>
  </w:style>
  <w:style w:type="paragraph" w:styleId="Revize">
    <w:name w:val="Revision"/>
    <w:hidden/>
    <w:uiPriority w:val="99"/>
    <w:semiHidden/>
    <w:rsid w:val="002D621B"/>
    <w:rPr>
      <w:rFonts w:ascii="Arial" w:hAnsi="Arial" w:cs="Arial"/>
      <w:sz w:val="22"/>
      <w:szCs w:val="22"/>
    </w:rPr>
  </w:style>
  <w:style w:type="character" w:styleId="Nevyeenzmnka">
    <w:name w:val="Unresolved Mention"/>
    <w:basedOn w:val="Standardnpsmoodstavce"/>
    <w:uiPriority w:val="99"/>
    <w:semiHidden/>
    <w:unhideWhenUsed/>
    <w:rsid w:val="0060484E"/>
    <w:rPr>
      <w:color w:val="605E5C"/>
      <w:shd w:val="clear" w:color="auto" w:fill="E1DFDD"/>
    </w:rPr>
  </w:style>
  <w:style w:type="paragraph" w:customStyle="1" w:styleId="Rmeek">
    <w:name w:val="Rámeček"/>
    <w:basedOn w:val="Normln"/>
    <w:rsid w:val="00B20A96"/>
    <w:pPr>
      <w:widowControl w:val="0"/>
      <w:pBdr>
        <w:top w:val="single" w:sz="12" w:space="6" w:color="auto"/>
        <w:left w:val="single" w:sz="12" w:space="6" w:color="auto"/>
        <w:bottom w:val="single" w:sz="12" w:space="6" w:color="auto"/>
        <w:right w:val="single" w:sz="12" w:space="6" w:color="auto"/>
      </w:pBdr>
      <w:spacing w:after="240"/>
      <w:jc w:val="center"/>
    </w:pPr>
    <w:rPr>
      <w:rFonts w:ascii="Times New Roman" w:hAnsi="Times New Roman" w:cs="Times New Roman"/>
      <w:b/>
      <w:sz w:val="24"/>
      <w:szCs w:val="20"/>
    </w:rPr>
  </w:style>
  <w:style w:type="paragraph" w:styleId="Nzev">
    <w:name w:val="Title"/>
    <w:basedOn w:val="Normln"/>
    <w:next w:val="Normln"/>
    <w:link w:val="NzevChar"/>
    <w:qFormat/>
    <w:locked/>
    <w:rsid w:val="00913C0C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NzevChar">
    <w:name w:val="Název Char"/>
    <w:basedOn w:val="Standardnpsmoodstavce"/>
    <w:link w:val="Nzev"/>
    <w:rsid w:val="00913C0C"/>
    <w:rPr>
      <w:rFonts w:ascii="Cambria" w:hAnsi="Cambria"/>
      <w:b/>
      <w:bCs/>
      <w:kern w:val="28"/>
      <w:sz w:val="32"/>
      <w:szCs w:val="32"/>
    </w:rPr>
  </w:style>
  <w:style w:type="paragraph" w:customStyle="1" w:styleId="Normln1">
    <w:name w:val="Normální1"/>
    <w:rsid w:val="005A1B07"/>
    <w:pPr>
      <w:spacing w:before="113" w:after="113"/>
    </w:pPr>
    <w:rPr>
      <w:rFonts w:ascii="Arial" w:eastAsia="Arial" w:hAnsi="Arial" w:cs="Arial"/>
      <w:color w:val="000000"/>
      <w:sz w:val="22"/>
      <w:lang w:eastAsia="zh-CN"/>
    </w:rPr>
  </w:style>
  <w:style w:type="paragraph" w:styleId="Odstavecseseznamem">
    <w:name w:val="List Paragraph"/>
    <w:basedOn w:val="Normln"/>
    <w:uiPriority w:val="34"/>
    <w:qFormat/>
    <w:rsid w:val="006027FE"/>
    <w:pPr>
      <w:ind w:left="720"/>
      <w:contextualSpacing/>
    </w:pPr>
  </w:style>
  <w:style w:type="character" w:customStyle="1" w:styleId="TextkomenteChar">
    <w:name w:val="Text komentáře Char"/>
    <w:basedOn w:val="Standardnpsmoodstavce"/>
    <w:link w:val="Textkomente"/>
    <w:semiHidden/>
    <w:rsid w:val="00637F3F"/>
    <w:rPr>
      <w:rFonts w:ascii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52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6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0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74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5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5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8" Type="http://schemas.openxmlformats.org/officeDocument/2006/relationships/hyperlink" Target="http://ecm2pce.cezdata.corp/ECM_RD/EcmRdGetContent.jsp?ecmrdgetcontent=1&amp;docId=%7bCFEDA52D-88C5-4758-940E-330A84B4159C%7d&amp;id=document" TargetMode="External"/><Relationship Id="rId13" Type="http://schemas.openxmlformats.org/officeDocument/2006/relationships/hyperlink" Target="http://ecm2pce.cezdata.corp/ECM_RD/EcmRdGetContent.jsp?ecmrdgetcontent=1&amp;docId=%7bD0630180-0300-C5E9-820C-4D83ECD15D38%7d&amp;id=document" TargetMode="External"/><Relationship Id="rId3" Type="http://schemas.openxmlformats.org/officeDocument/2006/relationships/hyperlink" Target="http://ecm2pce.cezdata.corp/ECM_RD/EcmRdGetContent.jsp?ecmrdgetcontent=1&amp;docId=%7b307C1F8F-6CA6-4E04-889B-70BE427A2B5E%7d&amp;id=document" TargetMode="External"/><Relationship Id="rId7" Type="http://schemas.openxmlformats.org/officeDocument/2006/relationships/hyperlink" Target="http://ecm2pce.cezdata.corp/ECM_RD/EcmRdGetContent.jsp?ecmrdgetcontent=1&amp;docId=%7bC940E6F5-273C-4A36-A0C5-BBF8808A1291%7d&amp;id=document" TargetMode="External"/><Relationship Id="rId12" Type="http://schemas.openxmlformats.org/officeDocument/2006/relationships/hyperlink" Target="http://ecm2pce.cezdata.corp/ECM_RD/EcmRdGetContent.jsp?ecmrdgetcontent=1&amp;docId=%7b2F2F74B8-FDE5-4A5A-907D-080B67C570D8%7d&amp;id=document" TargetMode="External"/><Relationship Id="rId2" Type="http://schemas.openxmlformats.org/officeDocument/2006/relationships/hyperlink" Target="https://intranet.cezdata.corp/i/file/edee/2022/03/prehled-koncernovych-zajmu-a-jejich-zarazeni-do-kpr_cez.xlsx" TargetMode="External"/><Relationship Id="rId1" Type="http://schemas.openxmlformats.org/officeDocument/2006/relationships/hyperlink" Target="https://intranet.cezdata.corp/i/cs/system-rizeni/procesni-rizeni/seznam-procesu" TargetMode="External"/><Relationship Id="rId6" Type="http://schemas.openxmlformats.org/officeDocument/2006/relationships/hyperlink" Target="https://cezdata.sharepoint.com/:w:/r/sites/TMS_DGR_Utvar_rizeni_dokumentace_INT/_layouts/15/Doc.aspx?sourcedoc=%7BFD8811E2-CE51-4EDE-9E30-EAC470784CDE%7D&amp;file=Ko%C5%A1ilka%20pro%20administraci%20dokumentu%20v%20ECM%20%C5%98D_nov%C3%A1%20verze.docx&amp;action=default&amp;mobileredirect=true&amp;wdOrigin=TEAMS-ELECTRON.teams.files&amp;wdExp=TEAMS-CONTROL&amp;wdhostclicktime=1646759777636" TargetMode="External"/><Relationship Id="rId11" Type="http://schemas.openxmlformats.org/officeDocument/2006/relationships/hyperlink" Target="http://ecm2pce.cezdata.corp/ECM_RD/EcmRdGetContent.jsp?ecmrdgetcontent=1&amp;docId=%7b70882E7F-0000-C8D6-83D0-3C8B19E71191%7d&amp;id=document" TargetMode="External"/><Relationship Id="rId5" Type="http://schemas.openxmlformats.org/officeDocument/2006/relationships/hyperlink" Target="https://intranet.cezdata.corp/i/file/edee/2022/03/prehled-koncernovych-zajmu-a-jejich-zarazeni-do-kpr_cez-es.xlsx" TargetMode="External"/><Relationship Id="rId10" Type="http://schemas.openxmlformats.org/officeDocument/2006/relationships/hyperlink" Target="http://ecm2pce.cezdata.corp/ECM_RD/EcmRdGetContent.jsp?ecmrdgetcontent=1&amp;docId=%7b0B7FC178-C211-43FB-B82F-851026BE0715%7d&amp;id=document" TargetMode="External"/><Relationship Id="rId4" Type="http://schemas.openxmlformats.org/officeDocument/2006/relationships/hyperlink" Target="https://intranet.cezdata.corp/i/file/edee/2022/03/prehled-koncernovych-zajmu-a-jejich-zarazeni-do-kpr-_cezd.xlsx" TargetMode="External"/><Relationship Id="rId9" Type="http://schemas.openxmlformats.org/officeDocument/2006/relationships/hyperlink" Target="http://ecm2pce.cezdata.corp/ECM_RD/EcmRdGetContent.jsp?ecmrdgetcontent=1&amp;docId=%7b28B49B6C-9226-4438-9655-F40E66294F3D%7d&amp;id=document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hyperlink" Target="http://www.zakonyprolidi.cz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hyperlink" Target="http://ecm2pce.cezdata.corp/ECM_RD/EcmRdGetContent.jsp?ecmrdgetcontent=1&amp;docId=%7bA89FA8DB-AF81-4BE5-97EE-0CC83B7A668D%7d&amp;id=documen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portal.cezdata.corp:9030/vss/home.do" TargetMode="Externa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eader" Target="header2.xml"/><Relationship Id="rId22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eselyjak3\OneDrive%20-%20Skupina%20&#268;EZ\Dokumenty\CEZ\CEZ_zverejneni_gen_PP_SM_220505\sablony_Jitka\SK&#268;_FO_0640r0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8F6019806814243B33424E5B3DDE309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5757D9F5-BF2D-4FE9-A2F9-DABDABB0A371}"/>
      </w:docPartPr>
      <w:docPartBody>
        <w:p w:rsidR="00E77511" w:rsidRDefault="000F14C1">
          <w:pPr>
            <w:pStyle w:val="18F6019806814243B33424E5B3DDE309"/>
          </w:pPr>
          <w:r w:rsidRPr="00352501">
            <w:rPr>
              <w:rStyle w:val="Zstupntext"/>
            </w:rPr>
            <w:t>Klikněte nebo klepněte sem a zadejte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511"/>
    <w:rsid w:val="000F14C1"/>
    <w:rsid w:val="00E77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Zstupntext">
    <w:name w:val="Placeholder Text"/>
    <w:basedOn w:val="Standardnpsmoodstavce"/>
    <w:uiPriority w:val="99"/>
    <w:semiHidden/>
    <w:rPr>
      <w:color w:val="808080"/>
    </w:rPr>
  </w:style>
  <w:style w:type="paragraph" w:customStyle="1" w:styleId="18F6019806814243B33424E5B3DDE309">
    <w:name w:val="18F6019806814243B33424E5B3DDE3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742D6D-E543-4CC7-A0B5-8E4DD81F07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SKČ_FO_0640r00</Template>
  <TotalTime>0</TotalTime>
  <Pages>8</Pages>
  <Words>1019</Words>
  <Characters>6723</Characters>
  <Application>Microsoft Office Word</Application>
  <DocSecurity>0</DocSecurity>
  <Lines>56</Lines>
  <Paragraphs>15</Paragraphs>
  <ScaleCrop>false</ScaleCrop>
  <Company/>
  <LinksUpToDate>false</LinksUpToDate>
  <CharactersWithSpaces>7727</CharactersWithSpaces>
  <SharedDoc>false</SharedDoc>
  <HLinks>
    <vt:vector size="150" baseType="variant">
      <vt:variant>
        <vt:i4>6553619</vt:i4>
      </vt:variant>
      <vt:variant>
        <vt:i4>174</vt:i4>
      </vt:variant>
      <vt:variant>
        <vt:i4>0</vt:i4>
      </vt:variant>
      <vt:variant>
        <vt:i4>5</vt:i4>
      </vt:variant>
      <vt:variant>
        <vt:lpwstr>https://ecmpce1.cezdata.corp/ECM_RD/EcmRdGetContent.jsp?ecmrdgetcontent=1&amp;docId=%7b53B27497-B25A-4C09-851B-74FB90F7999F%7d&amp;id=document</vt:lpwstr>
      </vt:variant>
      <vt:variant>
        <vt:lpwstr/>
      </vt:variant>
      <vt:variant>
        <vt:i4>458761</vt:i4>
      </vt:variant>
      <vt:variant>
        <vt:i4>171</vt:i4>
      </vt:variant>
      <vt:variant>
        <vt:i4>0</vt:i4>
      </vt:variant>
      <vt:variant>
        <vt:i4>5</vt:i4>
      </vt:variant>
      <vt:variant>
        <vt:lpwstr>http://www.zakonyprolidi.cz/</vt:lpwstr>
      </vt:variant>
      <vt:variant>
        <vt:lpwstr/>
      </vt:variant>
      <vt:variant>
        <vt:i4>1441853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_Toc344735971</vt:lpwstr>
      </vt:variant>
      <vt:variant>
        <vt:i4>1441853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_Toc344735970</vt:lpwstr>
      </vt:variant>
      <vt:variant>
        <vt:i4>1507389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_Toc344735969</vt:lpwstr>
      </vt:variant>
      <vt:variant>
        <vt:i4>1507389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_Toc344735968</vt:lpwstr>
      </vt:variant>
      <vt:variant>
        <vt:i4>1507389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_Toc344735967</vt:lpwstr>
      </vt:variant>
      <vt:variant>
        <vt:i4>1507389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_Toc344735966</vt:lpwstr>
      </vt:variant>
      <vt:variant>
        <vt:i4>1507389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_Toc344735965</vt:lpwstr>
      </vt:variant>
      <vt:variant>
        <vt:i4>1507389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_Toc344735964</vt:lpwstr>
      </vt:variant>
      <vt:variant>
        <vt:i4>1507389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_Toc344735963</vt:lpwstr>
      </vt:variant>
      <vt:variant>
        <vt:i4>1507389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_Toc344735962</vt:lpwstr>
      </vt:variant>
      <vt:variant>
        <vt:i4>1507389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_Toc344735961</vt:lpwstr>
      </vt:variant>
      <vt:variant>
        <vt:i4>1507389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_Toc344735960</vt:lpwstr>
      </vt:variant>
      <vt:variant>
        <vt:i4>1310781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_Toc344735959</vt:lpwstr>
      </vt:variant>
      <vt:variant>
        <vt:i4>1310781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_Toc344735958</vt:lpwstr>
      </vt:variant>
      <vt:variant>
        <vt:i4>1310781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_Toc344735957</vt:lpwstr>
      </vt:variant>
      <vt:variant>
        <vt:i4>1310781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_Toc344735956</vt:lpwstr>
      </vt:variant>
      <vt:variant>
        <vt:i4>1310781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_Toc344735955</vt:lpwstr>
      </vt:variant>
      <vt:variant>
        <vt:i4>1310781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_Toc344735954</vt:lpwstr>
      </vt:variant>
      <vt:variant>
        <vt:i4>1310781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_Toc344735953</vt:lpwstr>
      </vt:variant>
      <vt:variant>
        <vt:i4>1310781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_Toc344735952</vt:lpwstr>
      </vt:variant>
      <vt:variant>
        <vt:i4>1310781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_Toc344735951</vt:lpwstr>
      </vt:variant>
      <vt:variant>
        <vt:i4>1310781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_Toc344735950</vt:lpwstr>
      </vt:variant>
      <vt:variant>
        <vt:i4>1376317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_Toc344735949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2022-05-06T05:53:00Z</dcterms:created>
  <dcterms:modified xsi:type="dcterms:W3CDTF">2022-05-06T06:41:00Z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52b1512-c507-42e7-a4b2-0c0a603350ec_Enabled">
    <vt:lpwstr>true</vt:lpwstr>
  </property>
  <property fmtid="{D5CDD505-2E9C-101B-9397-08002B2CF9AE}" pid="3" name="MSIP_Label_952b1512-c507-42e7-a4b2-0c0a603350ec_SetDate">
    <vt:lpwstr>2022-05-06T05:59:49Z</vt:lpwstr>
  </property>
  <property fmtid="{D5CDD505-2E9C-101B-9397-08002B2CF9AE}" pid="4" name="MSIP_Label_952b1512-c507-42e7-a4b2-0c0a603350ec_Method">
    <vt:lpwstr>Privileged</vt:lpwstr>
  </property>
  <property fmtid="{D5CDD505-2E9C-101B-9397-08002B2CF9AE}" pid="5" name="MSIP_Label_952b1512-c507-42e7-a4b2-0c0a603350ec_Name">
    <vt:lpwstr>L00008</vt:lpwstr>
  </property>
  <property fmtid="{D5CDD505-2E9C-101B-9397-08002B2CF9AE}" pid="6" name="MSIP_Label_952b1512-c507-42e7-a4b2-0c0a603350ec_SiteId">
    <vt:lpwstr>b233f9e1-5599-4693-9cef-38858fe25406</vt:lpwstr>
  </property>
  <property fmtid="{D5CDD505-2E9C-101B-9397-08002B2CF9AE}" pid="7" name="MSIP_Label_952b1512-c507-42e7-a4b2-0c0a603350ec_ActionId">
    <vt:lpwstr>a89ae051-f60b-401e-b5d8-d2d44ba687fb</vt:lpwstr>
  </property>
  <property fmtid="{D5CDD505-2E9C-101B-9397-08002B2CF9AE}" pid="8" name="MSIP_Label_952b1512-c507-42e7-a4b2-0c0a603350ec_ContentBits">
    <vt:lpwstr>1</vt:lpwstr>
  </property>
  <property fmtid="{D5CDD505-2E9C-101B-9397-08002B2CF9AE}" pid="9" name="DocumentClasification">
    <vt:lpwstr>Interní</vt:lpwstr>
  </property>
  <property fmtid="{D5CDD505-2E9C-101B-9397-08002B2CF9AE}" pid="10" name="CEZ_DLP">
    <vt:lpwstr>CEZ:CEZ-DGR:C</vt:lpwstr>
  </property>
  <property fmtid="{D5CDD505-2E9C-101B-9397-08002B2CF9AE}" pid="11" name="CEZ_MIPLabelName">
    <vt:lpwstr>Internal-CEZ-DGR</vt:lpwstr>
  </property>
</Properties>
</file>