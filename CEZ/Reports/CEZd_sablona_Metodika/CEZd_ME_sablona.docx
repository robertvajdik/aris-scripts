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88"/>
        <w:gridCol w:w="131"/>
        <w:gridCol w:w="68"/>
        <w:gridCol w:w="6025"/>
        <w:gridCol w:w="6"/>
      </w:tblGrid>
      <w:tr w:rsidR="005617D1" w:rsidRPr="00911D1E" w14:paraId="10CE7975" w14:textId="77777777" w:rsidTr="00006657">
        <w:trPr>
          <w:jc w:val="center"/>
        </w:trPr>
        <w:tc>
          <w:tcPr>
            <w:tcW w:w="92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6BEF76" w14:textId="77777777" w:rsidR="005617D1" w:rsidRPr="00911D1E" w:rsidRDefault="007F4215" w:rsidP="00EE675E">
            <w:r>
              <w:rPr>
                <w:noProof/>
                <w:color w:val="1F497D"/>
                <w:sz w:val="20"/>
                <w:szCs w:val="20"/>
              </w:rPr>
              <w:drawing>
                <wp:inline distT="0" distB="0" distL="0" distR="0" wp14:anchorId="0B88261D" wp14:editId="012AD598">
                  <wp:extent cx="2619375" cy="400050"/>
                  <wp:effectExtent l="0" t="0" r="9525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7D1" w:rsidRPr="00911D1E" w14:paraId="59CC6594" w14:textId="77777777" w:rsidTr="00006657">
        <w:trPr>
          <w:trHeight w:val="775"/>
          <w:jc w:val="center"/>
        </w:trPr>
        <w:tc>
          <w:tcPr>
            <w:tcW w:w="92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162D15" w14:textId="77777777" w:rsidR="005617D1" w:rsidRPr="00911D1E" w:rsidRDefault="005617D1" w:rsidP="00EE675E"/>
        </w:tc>
      </w:tr>
      <w:tr w:rsidR="005617D1" w:rsidRPr="00911D1E" w14:paraId="7040FDF5" w14:textId="77777777" w:rsidTr="00006657">
        <w:trPr>
          <w:trHeight w:val="1701"/>
          <w:jc w:val="center"/>
        </w:trPr>
        <w:tc>
          <w:tcPr>
            <w:tcW w:w="921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161CEA3" w14:textId="4F16FA09" w:rsidR="005617D1" w:rsidRPr="00911D1E" w:rsidRDefault="001778E1" w:rsidP="00EE675E">
            <w:pPr>
              <w:pStyle w:val="NzevD"/>
            </w:pPr>
            <w:r>
              <w:t>meto</w:t>
            </w:r>
            <w:r w:rsidR="007814CD">
              <w:t>D</w:t>
            </w:r>
            <w:r>
              <w:t>ika</w:t>
            </w:r>
          </w:p>
        </w:tc>
      </w:tr>
      <w:tr w:rsidR="005617D1" w:rsidRPr="00911D1E" w14:paraId="3AB40A51" w14:textId="77777777" w:rsidTr="00006657">
        <w:trPr>
          <w:trHeight w:val="851"/>
          <w:jc w:val="center"/>
        </w:trPr>
        <w:tc>
          <w:tcPr>
            <w:tcW w:w="9218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85B896F" w14:textId="77777777" w:rsidR="005617D1" w:rsidRPr="00911D1E" w:rsidRDefault="005617D1" w:rsidP="00EE675E">
            <w:pPr>
              <w:rPr>
                <w:caps/>
              </w:rPr>
            </w:pPr>
          </w:p>
        </w:tc>
      </w:tr>
      <w:tr w:rsidR="00386AEC" w:rsidRPr="00911D1E" w14:paraId="0E03FD00" w14:textId="77777777" w:rsidTr="00006657">
        <w:trPr>
          <w:gridAfter w:val="1"/>
          <w:wAfter w:w="6" w:type="dxa"/>
          <w:trHeight w:val="567"/>
          <w:jc w:val="center"/>
        </w:trPr>
        <w:tc>
          <w:tcPr>
            <w:tcW w:w="3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FC9899" w14:textId="77777777" w:rsidR="00386AEC" w:rsidRPr="00911D1E" w:rsidRDefault="00386AEC" w:rsidP="00A73E07">
            <w:pPr>
              <w:pStyle w:val="Nzvytitulnstrany"/>
            </w:pPr>
            <w:r w:rsidRPr="00911D1E">
              <w:t>Společnost: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2076F0E3" w14:textId="77777777" w:rsidR="00386AEC" w:rsidRPr="00911D1E" w:rsidRDefault="007F4215" w:rsidP="00A73E07">
            <w:pPr>
              <w:pStyle w:val="Vypln"/>
            </w:pPr>
            <w:r>
              <w:t>ČEZ Distribuce, a. s.</w:t>
            </w:r>
          </w:p>
        </w:tc>
      </w:tr>
      <w:tr w:rsidR="00386AEC" w:rsidRPr="00911D1E" w14:paraId="3FDC1449" w14:textId="77777777" w:rsidTr="00006657">
        <w:trPr>
          <w:gridAfter w:val="1"/>
          <w:wAfter w:w="6" w:type="dxa"/>
          <w:trHeight w:val="567"/>
          <w:jc w:val="center"/>
        </w:trPr>
        <w:tc>
          <w:tcPr>
            <w:tcW w:w="3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0D95E2" w14:textId="77777777" w:rsidR="00386AEC" w:rsidRPr="00911D1E" w:rsidRDefault="00386AEC" w:rsidP="00A73E07">
            <w:pPr>
              <w:pStyle w:val="Nzvytitulnstrany"/>
            </w:pPr>
            <w:r w:rsidRPr="00911D1E">
              <w:t>Identifikační KÓD: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5D91E32B" w14:textId="6F1D74AD" w:rsidR="001778E1" w:rsidRDefault="001778E1" w:rsidP="001778E1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vyplní zpracovatel (např. ČEZd_ME_0001r00z1)"/>
                  </w:textInput>
                </w:ffData>
              </w:fldChar>
            </w:r>
            <w:bookmarkStart w:id="0" w:name="Text2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vyplní zpracovatel (např. ČEZd_ME_0001r00z1)</w:t>
            </w:r>
            <w:r>
              <w:rPr>
                <w:b/>
              </w:rPr>
              <w:fldChar w:fldCharType="end"/>
            </w:r>
            <w:bookmarkEnd w:id="0"/>
          </w:p>
          <w:p w14:paraId="063BD160" w14:textId="0518560D" w:rsidR="00386AEC" w:rsidRPr="00C1240A" w:rsidRDefault="001778E1" w:rsidP="001778E1">
            <w:pPr>
              <w:pStyle w:val="Vypln"/>
            </w:pPr>
            <w:r w:rsidRPr="006E4EE3">
              <w:rPr>
                <w:b w:val="0"/>
                <w:color w:val="FF0000"/>
                <w:sz w:val="16"/>
                <w:szCs w:val="16"/>
              </w:rPr>
              <w:t xml:space="preserve">U nového dokumentu doplní koordinátor. U revize se </w:t>
            </w:r>
            <w:r w:rsidR="006E4EE3" w:rsidRPr="006E4EE3">
              <w:rPr>
                <w:b w:val="0"/>
                <w:color w:val="FF0000"/>
                <w:sz w:val="16"/>
                <w:szCs w:val="16"/>
              </w:rPr>
              <w:t>„</w:t>
            </w:r>
            <w:proofErr w:type="spellStart"/>
            <w:r w:rsidRPr="006E4EE3">
              <w:rPr>
                <w:b w:val="0"/>
                <w:color w:val="FF0000"/>
                <w:sz w:val="16"/>
                <w:szCs w:val="16"/>
              </w:rPr>
              <w:t>rXY</w:t>
            </w:r>
            <w:proofErr w:type="spellEnd"/>
            <w:r w:rsidR="006E4EE3" w:rsidRPr="006E4EE3">
              <w:rPr>
                <w:b w:val="0"/>
                <w:color w:val="FF0000"/>
                <w:sz w:val="16"/>
                <w:szCs w:val="16"/>
              </w:rPr>
              <w:t>“</w:t>
            </w:r>
            <w:r w:rsidRPr="006E4EE3">
              <w:rPr>
                <w:b w:val="0"/>
                <w:color w:val="FF0000"/>
                <w:sz w:val="16"/>
                <w:szCs w:val="16"/>
              </w:rPr>
              <w:t xml:space="preserve"> </w:t>
            </w:r>
            <w:r w:rsidR="00C1240A" w:rsidRPr="006E4EE3">
              <w:rPr>
                <w:b w:val="0"/>
                <w:color w:val="FF0000"/>
                <w:sz w:val="16"/>
                <w:szCs w:val="16"/>
              </w:rPr>
              <w:t>navyšuje o</w:t>
            </w:r>
            <w:r w:rsidRPr="006E4EE3">
              <w:rPr>
                <w:b w:val="0"/>
                <w:color w:val="FF0000"/>
                <w:sz w:val="16"/>
                <w:szCs w:val="16"/>
              </w:rPr>
              <w:t xml:space="preserve"> 1. U </w:t>
            </w:r>
            <w:r w:rsidR="002A25FE" w:rsidRPr="006E4EE3">
              <w:rPr>
                <w:b w:val="0"/>
                <w:color w:val="FF0000"/>
                <w:sz w:val="16"/>
                <w:szCs w:val="16"/>
              </w:rPr>
              <w:t xml:space="preserve">formální změny se navyšuje </w:t>
            </w:r>
            <w:r w:rsidR="006E4EE3" w:rsidRPr="006E4EE3">
              <w:rPr>
                <w:b w:val="0"/>
                <w:color w:val="FF0000"/>
                <w:sz w:val="16"/>
                <w:szCs w:val="16"/>
              </w:rPr>
              <w:t>„</w:t>
            </w:r>
            <w:r w:rsidRPr="006E4EE3">
              <w:rPr>
                <w:b w:val="0"/>
                <w:color w:val="FF0000"/>
                <w:sz w:val="16"/>
                <w:szCs w:val="16"/>
              </w:rPr>
              <w:t>z</w:t>
            </w:r>
            <w:r w:rsidR="006E4EE3" w:rsidRPr="006E4EE3">
              <w:rPr>
                <w:b w:val="0"/>
                <w:color w:val="FF0000"/>
                <w:sz w:val="16"/>
                <w:szCs w:val="16"/>
              </w:rPr>
              <w:t>“</w:t>
            </w:r>
            <w:r w:rsidRPr="006E4EE3">
              <w:rPr>
                <w:b w:val="0"/>
                <w:color w:val="FF0000"/>
                <w:sz w:val="16"/>
                <w:szCs w:val="16"/>
              </w:rPr>
              <w:t> </w:t>
            </w:r>
            <w:r w:rsidR="006E4EE3" w:rsidRPr="006E4EE3">
              <w:rPr>
                <w:b w:val="0"/>
                <w:color w:val="FF0000"/>
                <w:sz w:val="16"/>
                <w:szCs w:val="16"/>
              </w:rPr>
              <w:t>o</w:t>
            </w:r>
            <w:r w:rsidRPr="006E4EE3">
              <w:rPr>
                <w:b w:val="0"/>
                <w:color w:val="FF0000"/>
                <w:sz w:val="16"/>
                <w:szCs w:val="16"/>
              </w:rPr>
              <w:t xml:space="preserve"> 1.</w:t>
            </w:r>
          </w:p>
        </w:tc>
      </w:tr>
      <w:tr w:rsidR="00386AEC" w:rsidRPr="00911D1E" w14:paraId="5CA46A42" w14:textId="77777777" w:rsidTr="00006657">
        <w:trPr>
          <w:gridAfter w:val="1"/>
          <w:wAfter w:w="6" w:type="dxa"/>
          <w:trHeight w:val="1302"/>
          <w:jc w:val="center"/>
        </w:trPr>
        <w:tc>
          <w:tcPr>
            <w:tcW w:w="3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30823" w14:textId="77777777" w:rsidR="00386AEC" w:rsidRPr="00911D1E" w:rsidRDefault="00386AEC" w:rsidP="00A73E07">
            <w:pPr>
              <w:pStyle w:val="Nzvytitulnstrany"/>
            </w:pPr>
            <w:r w:rsidRPr="00911D1E">
              <w:t>název dokumentu: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7260FAFA" w14:textId="77777777" w:rsidR="003A5837" w:rsidRDefault="00DD6935" w:rsidP="003A5837">
            <w:pPr>
              <w:rPr>
                <w:noProof/>
              </w:rPr>
            </w:pPr>
            <w:fldSimple w:instr=" MERGEFIELD  ARIS_NAZEV  \* MERGEFORMAT ">
              <w:r w:rsidR="003A5837">
                <w:rPr>
                  <w:noProof/>
                </w:rPr>
                <w:t>«ARIS_NAZEV»</w:t>
              </w:r>
            </w:fldSimple>
          </w:p>
          <w:p w14:paraId="045C1BD5" w14:textId="50DABBBC" w:rsidR="00386AEC" w:rsidRPr="00911D1E" w:rsidRDefault="00386AEC" w:rsidP="00A73E07">
            <w:pPr>
              <w:pStyle w:val="Vypln"/>
            </w:pPr>
          </w:p>
        </w:tc>
      </w:tr>
      <w:tr w:rsidR="00386AEC" w:rsidRPr="00911D1E" w14:paraId="083AA213" w14:textId="77777777" w:rsidTr="00006657">
        <w:trPr>
          <w:trHeight w:val="907"/>
          <w:jc w:val="center"/>
        </w:trPr>
        <w:tc>
          <w:tcPr>
            <w:tcW w:w="92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8D4271" w14:textId="77777777" w:rsidR="002B0301" w:rsidRPr="00911D1E" w:rsidRDefault="002B0301" w:rsidP="00A73E07"/>
        </w:tc>
      </w:tr>
      <w:tr w:rsidR="00386AEC" w:rsidRPr="00911D1E" w14:paraId="14EFF13F" w14:textId="77777777" w:rsidTr="00006657">
        <w:trPr>
          <w:gridAfter w:val="1"/>
          <w:wAfter w:w="6" w:type="dxa"/>
          <w:trHeight w:val="454"/>
          <w:jc w:val="center"/>
        </w:trPr>
        <w:tc>
          <w:tcPr>
            <w:tcW w:w="3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686F25" w14:textId="5EFCD4A0" w:rsidR="00386AEC" w:rsidRPr="00911D1E" w:rsidRDefault="00527B48" w:rsidP="00A73E07">
            <w:pPr>
              <w:pStyle w:val="Nzvytitulnstrany"/>
            </w:pPr>
            <w:r>
              <w:t>PROCES: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5D7CB9C7" w14:textId="7172A1A6" w:rsidR="00386AEC" w:rsidRPr="003A5837" w:rsidRDefault="00CC0A16" w:rsidP="003A5837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ARIS_PROCES  \* MERGEFORMAT </w:instrText>
            </w:r>
            <w:r>
              <w:fldChar w:fldCharType="separate"/>
            </w:r>
            <w:r w:rsidR="003A5837">
              <w:rPr>
                <w:noProof/>
              </w:rPr>
              <w:t>«ARIS_PROCES»</w:t>
            </w:r>
            <w:r>
              <w:rPr>
                <w:noProof/>
              </w:rPr>
              <w:fldChar w:fldCharType="end"/>
            </w:r>
          </w:p>
        </w:tc>
      </w:tr>
      <w:tr w:rsidR="00386AEC" w:rsidRPr="00911D1E" w14:paraId="12DC8CDD" w14:textId="77777777" w:rsidTr="00006657">
        <w:trPr>
          <w:gridAfter w:val="1"/>
          <w:wAfter w:w="6" w:type="dxa"/>
          <w:trHeight w:val="454"/>
          <w:jc w:val="center"/>
        </w:trPr>
        <w:tc>
          <w:tcPr>
            <w:tcW w:w="3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06AB38" w14:textId="77777777" w:rsidR="00386AEC" w:rsidRPr="00911D1E" w:rsidRDefault="00386AEC" w:rsidP="00A73E07">
            <w:pPr>
              <w:pStyle w:val="Nzvytitulnstrany"/>
            </w:pPr>
            <w:r w:rsidRPr="00911D1E">
              <w:t>garant dokumentu:</w:t>
            </w:r>
          </w:p>
        </w:tc>
        <w:bookmarkStart w:id="1" w:name="_Hlk64968313"/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5F12DF0B" w14:textId="027BF502" w:rsidR="003A5837" w:rsidRPr="003A5837" w:rsidRDefault="003A5837" w:rsidP="00527B48">
            <w:pPr>
              <w:pStyle w:val="Vypln"/>
              <w:rPr>
                <w:b w:val="0"/>
                <w:bCs/>
              </w:rPr>
            </w:pPr>
            <w:r>
              <w:rPr>
                <w:b w:val="0"/>
                <w:bCs/>
              </w:rPr>
              <w:fldChar w:fldCharType="begin"/>
            </w:r>
            <w:r>
              <w:rPr>
                <w:b w:val="0"/>
                <w:bCs/>
              </w:rPr>
              <w:instrText xml:space="preserve"> MERGEFIELD  ARIS_GARANT  \* MERGEFORMAT </w:instrText>
            </w:r>
            <w:r>
              <w:rPr>
                <w:b w:val="0"/>
                <w:bCs/>
              </w:rPr>
              <w:fldChar w:fldCharType="separate"/>
            </w:r>
            <w:r>
              <w:rPr>
                <w:b w:val="0"/>
                <w:bCs/>
                <w:noProof/>
              </w:rPr>
              <w:t>«ARIS_GARANT»</w:t>
            </w:r>
            <w:r>
              <w:rPr>
                <w:b w:val="0"/>
                <w:bCs/>
              </w:rPr>
              <w:fldChar w:fldCharType="end"/>
            </w:r>
          </w:p>
          <w:p w14:paraId="1EE35910" w14:textId="79AF8F21" w:rsidR="00386AEC" w:rsidRPr="00911D1E" w:rsidRDefault="00527B48" w:rsidP="00527B48">
            <w:pPr>
              <w:pStyle w:val="Vypln"/>
            </w:pPr>
            <w:r w:rsidRPr="001139ED">
              <w:rPr>
                <w:b w:val="0"/>
                <w:color w:val="FF0000"/>
                <w:sz w:val="16"/>
                <w:szCs w:val="16"/>
              </w:rPr>
              <w:t>Garant může být stejný jako schvalovatel. Garant nesmí být zpracovatelem</w:t>
            </w:r>
            <w:bookmarkEnd w:id="1"/>
            <w:r w:rsidRPr="001139ED">
              <w:rPr>
                <w:b w:val="0"/>
                <w:color w:val="FF0000"/>
                <w:sz w:val="16"/>
                <w:szCs w:val="16"/>
              </w:rPr>
              <w:t>. Je možné měnit i při formální změně</w:t>
            </w:r>
            <w:r w:rsidRPr="00792EC3">
              <w:rPr>
                <w:b w:val="0"/>
                <w:color w:val="FF0000"/>
                <w:sz w:val="14"/>
                <w:szCs w:val="14"/>
              </w:rPr>
              <w:t>.</w:t>
            </w:r>
          </w:p>
        </w:tc>
      </w:tr>
      <w:tr w:rsidR="00386AEC" w:rsidRPr="00911D1E" w14:paraId="0B4305C7" w14:textId="77777777" w:rsidTr="00006657">
        <w:trPr>
          <w:gridAfter w:val="1"/>
          <w:wAfter w:w="6" w:type="dxa"/>
          <w:trHeight w:val="454"/>
          <w:jc w:val="center"/>
        </w:trPr>
        <w:tc>
          <w:tcPr>
            <w:tcW w:w="3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4A9CA" w14:textId="77777777" w:rsidR="00386AEC" w:rsidRPr="00911D1E" w:rsidRDefault="00386AEC" w:rsidP="00A73E07">
            <w:pPr>
              <w:pStyle w:val="Nzvytitulnstrany"/>
            </w:pPr>
            <w:r w:rsidRPr="00911D1E">
              <w:t>Zpracovatel: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64F8583B" w14:textId="633DF615" w:rsidR="003A5837" w:rsidRPr="003A5837" w:rsidRDefault="003A5837" w:rsidP="003A5837">
            <w:pPr>
              <w:pStyle w:val="Vypln"/>
              <w:rPr>
                <w:b w:val="0"/>
                <w:bCs/>
              </w:rPr>
            </w:pPr>
            <w:r>
              <w:rPr>
                <w:b w:val="0"/>
                <w:bCs/>
              </w:rPr>
              <w:fldChar w:fldCharType="begin"/>
            </w:r>
            <w:r>
              <w:rPr>
                <w:b w:val="0"/>
                <w:bCs/>
              </w:rPr>
              <w:instrText xml:space="preserve"> MERGEFIELD  ARIS_ZPRACOVATEL  \* MERGEFORMAT </w:instrText>
            </w:r>
            <w:r>
              <w:rPr>
                <w:b w:val="0"/>
                <w:bCs/>
              </w:rPr>
              <w:fldChar w:fldCharType="separate"/>
            </w:r>
            <w:r>
              <w:rPr>
                <w:b w:val="0"/>
                <w:bCs/>
                <w:noProof/>
              </w:rPr>
              <w:t>«ARIS_ZPRACOVATEL»</w:t>
            </w:r>
            <w:r>
              <w:rPr>
                <w:b w:val="0"/>
                <w:bCs/>
              </w:rPr>
              <w:fldChar w:fldCharType="end"/>
            </w:r>
          </w:p>
          <w:p w14:paraId="5DC28A5D" w14:textId="32E18F05" w:rsidR="00454E5C" w:rsidRPr="00911D1E" w:rsidRDefault="00527B48" w:rsidP="00527B48">
            <w:pPr>
              <w:pStyle w:val="Vypln"/>
            </w:pPr>
            <w:r w:rsidRPr="006E4EE3">
              <w:rPr>
                <w:b w:val="0"/>
                <w:color w:val="FF0000"/>
                <w:sz w:val="16"/>
                <w:szCs w:val="16"/>
              </w:rPr>
              <w:t>Je možné měnit i při formální změně.</w:t>
            </w:r>
          </w:p>
        </w:tc>
      </w:tr>
      <w:tr w:rsidR="00386AEC" w:rsidRPr="00911D1E" w14:paraId="57B30957" w14:textId="77777777" w:rsidTr="00006657">
        <w:trPr>
          <w:trHeight w:val="907"/>
          <w:jc w:val="center"/>
        </w:trPr>
        <w:tc>
          <w:tcPr>
            <w:tcW w:w="92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415DAA" w14:textId="77777777" w:rsidR="002B0301" w:rsidRPr="00911D1E" w:rsidRDefault="002B0301" w:rsidP="00A73E07"/>
        </w:tc>
      </w:tr>
      <w:tr w:rsidR="00386AEC" w:rsidRPr="00911D1E" w14:paraId="6982CE7A" w14:textId="77777777" w:rsidTr="00006657">
        <w:trPr>
          <w:trHeight w:val="454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A2C7F" w14:textId="77777777" w:rsidR="00386AEC" w:rsidRPr="00911D1E" w:rsidRDefault="00386AEC" w:rsidP="00A73E07">
            <w:pPr>
              <w:pStyle w:val="Nzvytitulnstrany"/>
            </w:pPr>
            <w:r w:rsidRPr="00911D1E">
              <w:t>PLATNOST OD:</w:t>
            </w:r>
          </w:p>
        </w:tc>
        <w:tc>
          <w:tcPr>
            <w:tcW w:w="60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84D3A5" w14:textId="77777777" w:rsidR="00792EC3" w:rsidRDefault="00792EC3" w:rsidP="00792EC3">
            <w:pPr>
              <w:rPr>
                <w:b/>
                <w:shd w:val="pct15" w:color="auto" w:fill="FFFFFF"/>
              </w:rPr>
            </w:pPr>
            <w:r w:rsidRPr="007217AE">
              <w:rPr>
                <w:b/>
                <w:shd w:val="pct15" w:color="auto" w:fill="FFFFFF"/>
              </w:rPr>
              <w:t xml:space="preserve">vyplní </w:t>
            </w:r>
            <w:r>
              <w:rPr>
                <w:b/>
                <w:shd w:val="pct15" w:color="auto" w:fill="FFFFFF"/>
              </w:rPr>
              <w:t>koordinátor</w:t>
            </w:r>
          </w:p>
          <w:p w14:paraId="0C09A81B" w14:textId="6DBB29D9" w:rsidR="00386AEC" w:rsidRPr="00911D1E" w:rsidRDefault="00792EC3" w:rsidP="00150830">
            <w:r w:rsidRPr="001139ED">
              <w:rPr>
                <w:color w:val="FF0000"/>
                <w:sz w:val="16"/>
                <w:szCs w:val="16"/>
              </w:rPr>
              <w:t>D</w:t>
            </w:r>
            <w:r w:rsidR="003919A8">
              <w:rPr>
                <w:color w:val="FF0000"/>
                <w:sz w:val="16"/>
                <w:szCs w:val="16"/>
              </w:rPr>
              <w:t>atum se mění pouze při revizi</w:t>
            </w:r>
            <w:r w:rsidR="00150830">
              <w:rPr>
                <w:color w:val="FF0000"/>
                <w:sz w:val="16"/>
                <w:szCs w:val="16"/>
              </w:rPr>
              <w:t>. Nelze uvést platnost zpětně.</w:t>
            </w:r>
          </w:p>
        </w:tc>
      </w:tr>
      <w:tr w:rsidR="00386AEC" w:rsidRPr="00911D1E" w14:paraId="7B353B7D" w14:textId="77777777" w:rsidTr="00006657">
        <w:trPr>
          <w:trHeight w:val="454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800C6" w14:textId="77777777" w:rsidR="00386AEC" w:rsidRPr="00911D1E" w:rsidRDefault="00386AEC" w:rsidP="00A73E07">
            <w:pPr>
              <w:pStyle w:val="Nzvytitulnstrany"/>
            </w:pPr>
            <w:r w:rsidRPr="00911D1E">
              <w:t>účinnost od:</w:t>
            </w:r>
          </w:p>
        </w:tc>
        <w:tc>
          <w:tcPr>
            <w:tcW w:w="60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D03BE" w14:textId="77777777" w:rsidR="00792EC3" w:rsidRDefault="00792EC3" w:rsidP="00792EC3">
            <w:pPr>
              <w:rPr>
                <w:b/>
                <w:shd w:val="pct15" w:color="auto" w:fill="FFFFFF"/>
              </w:rPr>
            </w:pPr>
            <w:r w:rsidRPr="007217AE">
              <w:rPr>
                <w:b/>
                <w:shd w:val="pct15" w:color="auto" w:fill="FFFFFF"/>
              </w:rPr>
              <w:t xml:space="preserve">vyplní </w:t>
            </w:r>
            <w:r>
              <w:rPr>
                <w:b/>
                <w:shd w:val="pct15" w:color="auto" w:fill="FFFFFF"/>
              </w:rPr>
              <w:t>koordinátor</w:t>
            </w:r>
          </w:p>
          <w:p w14:paraId="31829FB2" w14:textId="6C694233" w:rsidR="00172B2F" w:rsidRPr="00E15D89" w:rsidRDefault="00E15D89" w:rsidP="00A73E07">
            <w:pPr>
              <w:pStyle w:val="Vypln"/>
              <w:rPr>
                <w:b w:val="0"/>
                <w:bCs/>
              </w:rPr>
            </w:pPr>
            <w:r w:rsidRPr="00E15D89">
              <w:rPr>
                <w:b w:val="0"/>
                <w:bCs/>
                <w:color w:val="FF0000"/>
                <w:sz w:val="16"/>
                <w:szCs w:val="16"/>
              </w:rPr>
              <w:t>Datum se mění pouze při revizi. Nelze uvést platnost zpětně.</w:t>
            </w:r>
          </w:p>
        </w:tc>
      </w:tr>
      <w:tr w:rsidR="005F18DA" w:rsidRPr="00911D1E" w14:paraId="183BBD13" w14:textId="77777777" w:rsidTr="00006657">
        <w:trPr>
          <w:trHeight w:val="851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443823B8" w14:textId="77777777" w:rsidR="005F18DA" w:rsidRPr="00911D1E" w:rsidRDefault="005F18DA" w:rsidP="00A73E07">
            <w:pPr>
              <w:pStyle w:val="Nzvytitulnstrany"/>
            </w:pPr>
          </w:p>
        </w:tc>
        <w:tc>
          <w:tcPr>
            <w:tcW w:w="6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BF26AE" w14:textId="77777777" w:rsidR="005F18DA" w:rsidRPr="00911D1E" w:rsidRDefault="005F18DA" w:rsidP="00A73E07">
            <w:pPr>
              <w:pStyle w:val="Vypln"/>
            </w:pPr>
          </w:p>
        </w:tc>
      </w:tr>
      <w:tr w:rsidR="00386AEC" w:rsidRPr="00911D1E" w14:paraId="1A3D8055" w14:textId="77777777" w:rsidTr="00006657">
        <w:trPr>
          <w:trHeight w:val="851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D14FE7" w14:textId="77777777" w:rsidR="00386AEC" w:rsidRPr="00911D1E" w:rsidRDefault="00386AEC" w:rsidP="00A73E07">
            <w:pPr>
              <w:pStyle w:val="Nzvytitulnstrany"/>
            </w:pPr>
            <w:r w:rsidRPr="00911D1E">
              <w:t>schválil:</w:t>
            </w:r>
          </w:p>
        </w:tc>
        <w:tc>
          <w:tcPr>
            <w:tcW w:w="60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81D6F4" w14:textId="77777777" w:rsidR="00792EC3" w:rsidRDefault="00792EC3" w:rsidP="00792EC3">
            <w:pPr>
              <w:ind w:left="3402" w:hanging="3402"/>
              <w:rPr>
                <w:b/>
                <w:shd w:val="pct15" w:color="auto" w:fill="FFFFFF"/>
              </w:rPr>
            </w:pPr>
            <w:r w:rsidRPr="007217AE">
              <w:rPr>
                <w:b/>
                <w:shd w:val="pct15" w:color="auto" w:fill="FFFFFF"/>
              </w:rPr>
              <w:t xml:space="preserve">vyplní </w:t>
            </w:r>
            <w:r>
              <w:rPr>
                <w:b/>
                <w:shd w:val="pct15" w:color="auto" w:fill="FFFFFF"/>
              </w:rPr>
              <w:t>zpracovatel: jméno a funkce</w:t>
            </w:r>
          </w:p>
          <w:p w14:paraId="66F32E20" w14:textId="79B8FF6C" w:rsidR="000E778A" w:rsidRPr="00911D1E" w:rsidRDefault="00E15D89" w:rsidP="00E15D89">
            <w:pPr>
              <w:ind w:left="3402" w:hanging="3402"/>
            </w:pPr>
            <w:r>
              <w:rPr>
                <w:color w:val="FF0000"/>
                <w:sz w:val="16"/>
                <w:szCs w:val="16"/>
              </w:rPr>
              <w:t>Schvalovatel se mění pouze při revizi.</w:t>
            </w:r>
          </w:p>
        </w:tc>
      </w:tr>
      <w:tr w:rsidR="00386AEC" w:rsidRPr="00911D1E" w14:paraId="169420B0" w14:textId="77777777" w:rsidTr="00006657">
        <w:trPr>
          <w:trHeight w:val="851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4470F646" w14:textId="77777777" w:rsidR="00386AEC" w:rsidRPr="00911D1E" w:rsidRDefault="00386AEC" w:rsidP="00A73E07">
            <w:pPr>
              <w:pStyle w:val="Nzvytitulnstrany"/>
              <w:rPr>
                <w:b/>
              </w:rPr>
            </w:pPr>
            <w:r w:rsidRPr="00911D1E">
              <w:t>PODPIS:</w:t>
            </w:r>
          </w:p>
        </w:tc>
        <w:tc>
          <w:tcPr>
            <w:tcW w:w="6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A4BA84" w14:textId="77777777" w:rsidR="00386AEC" w:rsidRPr="00911D1E" w:rsidRDefault="00386AEC" w:rsidP="00A73E07">
            <w:pPr>
              <w:pStyle w:val="Vypln"/>
            </w:pPr>
          </w:p>
        </w:tc>
      </w:tr>
    </w:tbl>
    <w:p w14:paraId="4BB6C565" w14:textId="77777777" w:rsidR="001254F1" w:rsidRPr="00911D1E" w:rsidRDefault="001254F1" w:rsidP="001254F1">
      <w:pPr>
        <w:pStyle w:val="Obsah"/>
        <w:sectPr w:rsidR="001254F1" w:rsidRPr="00911D1E" w:rsidSect="001918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DBF9C24" w14:textId="77777777" w:rsidR="00E1794C" w:rsidRPr="00911D1E" w:rsidRDefault="00E1794C" w:rsidP="001254F1">
      <w:pPr>
        <w:pStyle w:val="Obsah"/>
      </w:pPr>
      <w:r w:rsidRPr="00911D1E">
        <w:lastRenderedPageBreak/>
        <w:t>Obsah:</w:t>
      </w:r>
    </w:p>
    <w:p w14:paraId="2A349088" w14:textId="1E986981" w:rsidR="00D445B3" w:rsidRDefault="00483CCA">
      <w:pPr>
        <w:pStyle w:val="Obsah1"/>
        <w:rPr>
          <w:rFonts w:asciiTheme="minorHAnsi" w:eastAsiaTheme="minorEastAsia" w:hAnsiTheme="minorHAnsi" w:cstheme="minorBidi"/>
          <w:b w:val="0"/>
          <w:caps w:val="0"/>
          <w:noProof/>
        </w:rPr>
      </w:pPr>
      <w:r w:rsidRPr="00911D1E">
        <w:fldChar w:fldCharType="begin"/>
      </w:r>
      <w:r w:rsidRPr="00911D1E">
        <w:instrText xml:space="preserve"> TOC \o \u </w:instrText>
      </w:r>
      <w:r w:rsidRPr="00911D1E">
        <w:fldChar w:fldCharType="separate"/>
      </w:r>
      <w:r w:rsidR="00D445B3" w:rsidRPr="00090D9A">
        <w:rPr>
          <w:rFonts w:cs="Times New Roman"/>
          <w:noProof/>
        </w:rPr>
        <w:t>1</w:t>
      </w:r>
      <w:r w:rsidR="00D445B3">
        <w:rPr>
          <w:rFonts w:asciiTheme="minorHAnsi" w:eastAsiaTheme="minorEastAsia" w:hAnsiTheme="minorHAnsi" w:cstheme="minorBidi"/>
          <w:b w:val="0"/>
          <w:caps w:val="0"/>
          <w:noProof/>
        </w:rPr>
        <w:tab/>
      </w:r>
      <w:r w:rsidR="00D445B3">
        <w:rPr>
          <w:noProof/>
        </w:rPr>
        <w:t>úvodní ustanovení</w:t>
      </w:r>
      <w:r w:rsidR="00D445B3">
        <w:rPr>
          <w:noProof/>
        </w:rPr>
        <w:tab/>
      </w:r>
      <w:r w:rsidR="00D445B3">
        <w:rPr>
          <w:noProof/>
        </w:rPr>
        <w:fldChar w:fldCharType="begin"/>
      </w:r>
      <w:r w:rsidR="00D445B3">
        <w:rPr>
          <w:noProof/>
        </w:rPr>
        <w:instrText xml:space="preserve"> PAGEREF _Toc96337679 \h </w:instrText>
      </w:r>
      <w:r w:rsidR="00D445B3">
        <w:rPr>
          <w:noProof/>
        </w:rPr>
      </w:r>
      <w:r w:rsidR="00D445B3">
        <w:rPr>
          <w:noProof/>
        </w:rPr>
        <w:fldChar w:fldCharType="separate"/>
      </w:r>
      <w:r w:rsidR="00D445B3">
        <w:rPr>
          <w:noProof/>
        </w:rPr>
        <w:t>3</w:t>
      </w:r>
      <w:r w:rsidR="00D445B3">
        <w:rPr>
          <w:noProof/>
        </w:rPr>
        <w:fldChar w:fldCharType="end"/>
      </w:r>
    </w:p>
    <w:p w14:paraId="3D998D58" w14:textId="6F277BD6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Účel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D03DF0" w14:textId="1671DCE9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Rozsah závaznosti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E4F947" w14:textId="60FD35F7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Seznam organizačních jednotek obesílaných vydavatelem k prokazatelnému seznamování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3BF183" w14:textId="053DDD4E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Přehled změn proti předchozí revizi dokumentu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ACE476" w14:textId="1E57A37B" w:rsidR="00D445B3" w:rsidRDefault="00D445B3">
      <w:pPr>
        <w:pStyle w:val="Obsah1"/>
        <w:rPr>
          <w:rFonts w:asciiTheme="minorHAnsi" w:eastAsiaTheme="minorEastAsia" w:hAnsiTheme="minorHAnsi" w:cstheme="minorBidi"/>
          <w:b w:val="0"/>
          <w:caps w:val="0"/>
          <w:noProof/>
        </w:rPr>
      </w:pPr>
      <w:r w:rsidRPr="00090D9A">
        <w:rPr>
          <w:rFonts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</w:rPr>
        <w:tab/>
      </w:r>
      <w:r>
        <w:rPr>
          <w:noProof/>
        </w:rPr>
        <w:t>odpovědnosti, povinnosti a pravomoci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C573B6" w14:textId="11437A86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Procesní role/funkční místo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F4D5B8" w14:textId="627DA66B" w:rsidR="00D445B3" w:rsidRDefault="00D445B3">
      <w:pPr>
        <w:pStyle w:val="Obsah1"/>
        <w:rPr>
          <w:rFonts w:asciiTheme="minorHAnsi" w:eastAsiaTheme="minorEastAsia" w:hAnsiTheme="minorHAnsi" w:cstheme="minorBidi"/>
          <w:b w:val="0"/>
          <w:caps w:val="0"/>
          <w:noProof/>
        </w:rPr>
      </w:pPr>
      <w:r w:rsidRPr="00090D9A">
        <w:rPr>
          <w:rFonts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</w:rPr>
        <w:tab/>
      </w:r>
      <w:r>
        <w:rPr>
          <w:noProof/>
        </w:rPr>
        <w:t>POJMY A ZKRATKY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B7F46C" w14:textId="7463FD71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Pojmy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28A162" w14:textId="6F05F9E2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Zkratky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C417C0" w14:textId="27584823" w:rsidR="00D445B3" w:rsidRDefault="00D445B3">
      <w:pPr>
        <w:pStyle w:val="Obsah1"/>
        <w:rPr>
          <w:rFonts w:asciiTheme="minorHAnsi" w:eastAsiaTheme="minorEastAsia" w:hAnsiTheme="minorHAnsi" w:cstheme="minorBidi"/>
          <w:b w:val="0"/>
          <w:caps w:val="0"/>
          <w:noProof/>
        </w:rPr>
      </w:pPr>
      <w:r w:rsidRPr="00090D9A">
        <w:rPr>
          <w:rFonts w:cs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</w:rPr>
        <w:tab/>
      </w:r>
      <w:r>
        <w:rPr>
          <w:noProof/>
        </w:rPr>
        <w:t>«ARIS_NAZEV_METODIKY»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CFF0FF" w14:textId="63AB171A" w:rsidR="00D445B3" w:rsidRDefault="00D445B3">
      <w:pPr>
        <w:pStyle w:val="Obsah1"/>
        <w:rPr>
          <w:rFonts w:asciiTheme="minorHAnsi" w:eastAsiaTheme="minorEastAsia" w:hAnsiTheme="minorHAnsi" w:cstheme="minorBidi"/>
          <w:b w:val="0"/>
          <w:caps w:val="0"/>
          <w:noProof/>
        </w:rPr>
      </w:pPr>
      <w:r w:rsidRPr="00090D9A">
        <w:rPr>
          <w:rFonts w:cs="Times New Roman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</w:rPr>
        <w:tab/>
      </w:r>
      <w:r>
        <w:rPr>
          <w:noProof/>
        </w:rPr>
        <w:t>VAZBY MEZI DOKUMENTy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5D5515" w14:textId="51A5792C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Vazby na vnější dokumenty a vnitřní dokumenty neevidované v ECM ŘD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95D66D" w14:textId="788D8E57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Vazby na společné a vnitřní dokumenty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4FFE99" w14:textId="3E5F4E36" w:rsidR="00D445B3" w:rsidRDefault="00D445B3">
      <w:pPr>
        <w:pStyle w:val="Obsah1"/>
        <w:rPr>
          <w:rFonts w:asciiTheme="minorHAnsi" w:eastAsiaTheme="minorEastAsia" w:hAnsiTheme="minorHAnsi" w:cstheme="minorBidi"/>
          <w:b w:val="0"/>
          <w:caps w:val="0"/>
          <w:noProof/>
        </w:rPr>
      </w:pPr>
      <w:r w:rsidRPr="00090D9A">
        <w:rPr>
          <w:rFonts w:cs="Times New Roman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</w:rPr>
        <w:tab/>
      </w:r>
      <w:r>
        <w:rPr>
          <w:noProof/>
        </w:rPr>
        <w:t>Záznamy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E6F5BE" w14:textId="2AECE82C" w:rsidR="00D445B3" w:rsidRDefault="00D445B3">
      <w:pPr>
        <w:pStyle w:val="Obsah1"/>
        <w:rPr>
          <w:rFonts w:asciiTheme="minorHAnsi" w:eastAsiaTheme="minorEastAsia" w:hAnsiTheme="minorHAnsi" w:cstheme="minorBidi"/>
          <w:b w:val="0"/>
          <w:caps w:val="0"/>
          <w:noProof/>
        </w:rPr>
      </w:pPr>
      <w:r w:rsidRPr="00090D9A">
        <w:rPr>
          <w:rFonts w:cs="Times New Roman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</w:rPr>
        <w:tab/>
      </w:r>
      <w:r>
        <w:rPr>
          <w:noProof/>
        </w:rPr>
        <w:t>ZÁVĚREČNÁ A PŘECHODNÁ USTANOVENÍ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6E62C6" w14:textId="751C42AE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Kontrolní mechanismy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D01D5E" w14:textId="2ACD42A0" w:rsidR="00D445B3" w:rsidRDefault="00D445B3">
      <w:pPr>
        <w:pStyle w:val="Obsah9"/>
        <w:rPr>
          <w:rFonts w:asciiTheme="minorHAnsi" w:eastAsiaTheme="minorEastAsia" w:hAnsiTheme="minorHAnsi" w:cstheme="minorBidi"/>
          <w:bCs w:val="0"/>
          <w:noProof/>
        </w:rPr>
      </w:pPr>
      <w:r w:rsidRPr="00090D9A">
        <w:rPr>
          <w:rFonts w:cs="Times New Roman"/>
          <w:noProof/>
        </w:rPr>
        <w:t>Příloha č.</w:t>
      </w:r>
      <w:r>
        <w:rPr>
          <w:noProof/>
        </w:rPr>
        <w:t xml:space="preserve"> 1 Seznam rolí, funkčních míst a jejich identifikace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947E9D" w14:textId="57039E60" w:rsidR="00574761" w:rsidRPr="00911D1E" w:rsidRDefault="00483CCA" w:rsidP="00860140">
      <w:pPr>
        <w:pStyle w:val="Obsah1"/>
        <w:sectPr w:rsidR="00574761" w:rsidRPr="00911D1E" w:rsidSect="00B94652">
          <w:pgSz w:w="11906" w:h="16838" w:code="9"/>
          <w:pgMar w:top="1134" w:right="1700" w:bottom="1701" w:left="1418" w:header="709" w:footer="709" w:gutter="0"/>
          <w:cols w:space="708"/>
          <w:titlePg/>
          <w:docGrid w:linePitch="360"/>
        </w:sectPr>
      </w:pPr>
      <w:r w:rsidRPr="00911D1E">
        <w:fldChar w:fldCharType="end"/>
      </w:r>
    </w:p>
    <w:p w14:paraId="2ACA1079" w14:textId="5238C708" w:rsidR="00EE675E" w:rsidRDefault="00EE675E" w:rsidP="00652381">
      <w:pPr>
        <w:pStyle w:val="Nadpis1"/>
      </w:pPr>
      <w:bookmarkStart w:id="3" w:name="_Toc133810056"/>
      <w:bookmarkStart w:id="4" w:name="_Toc133811274"/>
      <w:bookmarkStart w:id="5" w:name="_Toc441740853"/>
      <w:bookmarkStart w:id="6" w:name="_Toc96337679"/>
      <w:r w:rsidRPr="00911D1E">
        <w:lastRenderedPageBreak/>
        <w:t>úvodní ustanovení</w:t>
      </w:r>
      <w:bookmarkEnd w:id="3"/>
      <w:bookmarkEnd w:id="4"/>
      <w:bookmarkEnd w:id="5"/>
      <w:bookmarkEnd w:id="6"/>
    </w:p>
    <w:p w14:paraId="796DF654" w14:textId="77777777" w:rsidR="000C14FD" w:rsidRPr="00723852" w:rsidRDefault="000C14FD" w:rsidP="000C14FD">
      <w:pPr>
        <w:pStyle w:val="TextdokumentuKurzvaerven"/>
        <w:rPr>
          <w:bCs/>
          <w:i w:val="0"/>
          <w:sz w:val="16"/>
          <w:szCs w:val="16"/>
        </w:rPr>
      </w:pPr>
      <w:r w:rsidRPr="00723852">
        <w:rPr>
          <w:b/>
          <w:i w:val="0"/>
          <w:sz w:val="16"/>
          <w:szCs w:val="16"/>
        </w:rPr>
        <w:t>Upozornění:</w:t>
      </w:r>
      <w:r w:rsidRPr="00723852">
        <w:rPr>
          <w:bCs/>
          <w:i w:val="0"/>
          <w:sz w:val="16"/>
          <w:szCs w:val="16"/>
        </w:rPr>
        <w:t xml:space="preserve"> Červený text v šabloně dokumentu (nápovědu) odstraní zpracovatel před odesláním dokumentu metodikovi ŘD/ koordinátorovi. </w:t>
      </w:r>
    </w:p>
    <w:p w14:paraId="0A8FF279" w14:textId="77777777" w:rsidR="000C14FD" w:rsidRPr="00723852" w:rsidRDefault="000C14FD" w:rsidP="000C14FD">
      <w:pPr>
        <w:pStyle w:val="TextdokumentuKurzvaerven"/>
        <w:rPr>
          <w:i w:val="0"/>
          <w:sz w:val="16"/>
          <w:szCs w:val="16"/>
        </w:rPr>
      </w:pPr>
      <w:r w:rsidRPr="00723852">
        <w:rPr>
          <w:i w:val="0"/>
          <w:sz w:val="16"/>
          <w:szCs w:val="16"/>
        </w:rPr>
        <w:t xml:space="preserve">Základním písmem textu dokumentu je písmo Arial, velikost 11. </w:t>
      </w:r>
      <w:r w:rsidRPr="00723852">
        <w:rPr>
          <w:i w:val="0"/>
          <w:iCs w:val="0"/>
          <w:sz w:val="16"/>
          <w:szCs w:val="16"/>
        </w:rPr>
        <w:t xml:space="preserve">V tabulkách, poznámkách apod. lze použít velikost písma Arial 10 a menší. </w:t>
      </w:r>
      <w:r w:rsidRPr="00723852">
        <w:rPr>
          <w:i w:val="0"/>
          <w:sz w:val="16"/>
          <w:szCs w:val="16"/>
        </w:rPr>
        <w:t>Kurzíva se používá v citacích. Odstavce se zarovnávají vlevo.</w:t>
      </w:r>
    </w:p>
    <w:p w14:paraId="4F55CC78" w14:textId="77777777" w:rsidR="000C14FD" w:rsidRPr="00723852" w:rsidRDefault="000C14FD" w:rsidP="000C14FD">
      <w:pPr>
        <w:pStyle w:val="TextdokumentuKurzvaerven"/>
        <w:rPr>
          <w:i w:val="0"/>
          <w:color w:val="auto"/>
          <w:sz w:val="16"/>
          <w:szCs w:val="16"/>
        </w:rPr>
      </w:pPr>
      <w:r w:rsidRPr="00723852">
        <w:rPr>
          <w:i w:val="0"/>
          <w:color w:val="auto"/>
          <w:sz w:val="16"/>
          <w:szCs w:val="16"/>
          <w:highlight w:val="cyan"/>
        </w:rPr>
        <w:t>Revize dokumentu se vyznačí tyrkysovým podbarvením.</w:t>
      </w:r>
    </w:p>
    <w:p w14:paraId="2992007F" w14:textId="0DF4E1F7" w:rsidR="000C14FD" w:rsidRPr="00723852" w:rsidRDefault="000C14FD" w:rsidP="000C14FD">
      <w:pPr>
        <w:pStyle w:val="TextdokumentuKurzvaerven"/>
        <w:rPr>
          <w:i w:val="0"/>
          <w:sz w:val="16"/>
          <w:szCs w:val="16"/>
        </w:rPr>
      </w:pPr>
      <w:r w:rsidRPr="00723852">
        <w:rPr>
          <w:i w:val="0"/>
          <w:sz w:val="16"/>
          <w:szCs w:val="16"/>
          <w:highlight w:val="yellow"/>
        </w:rPr>
        <w:t xml:space="preserve">Formální změna dokumentu se vyznačí žlutým podbarvením. Příklady FZ jsou uvedeny </w:t>
      </w:r>
      <w:r w:rsidRPr="00147105">
        <w:rPr>
          <w:i w:val="0"/>
          <w:sz w:val="16"/>
          <w:szCs w:val="16"/>
          <w:highlight w:val="yellow"/>
        </w:rPr>
        <w:t>ve VP_</w:t>
      </w:r>
      <w:r w:rsidR="00147105" w:rsidRPr="00147105">
        <w:rPr>
          <w:i w:val="0"/>
          <w:sz w:val="16"/>
          <w:szCs w:val="16"/>
          <w:highlight w:val="yellow"/>
        </w:rPr>
        <w:t>Q metodiky ČEZd_ME_0124</w:t>
      </w:r>
      <w:r w:rsidRPr="00147105">
        <w:rPr>
          <w:i w:val="0"/>
          <w:sz w:val="16"/>
          <w:szCs w:val="16"/>
          <w:highlight w:val="yellow"/>
        </w:rPr>
        <w:t>.</w:t>
      </w:r>
    </w:p>
    <w:p w14:paraId="6129C700" w14:textId="77344CF9" w:rsidR="000C14FD" w:rsidRDefault="000C14FD" w:rsidP="000C14FD">
      <w:pPr>
        <w:pStyle w:val="Textdokumentu"/>
        <w:rPr>
          <w:color w:val="FF0000"/>
          <w:sz w:val="16"/>
          <w:szCs w:val="16"/>
        </w:rPr>
      </w:pPr>
      <w:r w:rsidRPr="00723852">
        <w:rPr>
          <w:color w:val="FF0000"/>
          <w:sz w:val="16"/>
          <w:szCs w:val="16"/>
        </w:rPr>
        <w:t>Při psaní dokumentu se dodržují zásady tvorby dokumentace (věcná správnost, úplnost a aktuálnost, srozumitelnost, přehlednost, stručnost, jednoznačnost, provázanost s ostatními dokumenty).</w:t>
      </w:r>
    </w:p>
    <w:p w14:paraId="599BE20B" w14:textId="734E190E" w:rsidR="00221887" w:rsidRPr="00221887" w:rsidRDefault="00221887" w:rsidP="00221887">
      <w:pPr>
        <w:pStyle w:val="Textdokumentu"/>
        <w:rPr>
          <w:color w:val="FF0000"/>
          <w:sz w:val="16"/>
          <w:szCs w:val="16"/>
        </w:rPr>
      </w:pPr>
      <w:r w:rsidRPr="00221887">
        <w:rPr>
          <w:color w:val="FF0000"/>
          <w:sz w:val="16"/>
          <w:szCs w:val="16"/>
        </w:rPr>
        <w:t xml:space="preserve">Tento odstavec je předdefinovaný pro všechny </w:t>
      </w:r>
      <w:r w:rsidR="00014D48">
        <w:rPr>
          <w:color w:val="FF0000"/>
          <w:sz w:val="16"/>
          <w:szCs w:val="16"/>
        </w:rPr>
        <w:t>metodiky</w:t>
      </w:r>
      <w:r w:rsidRPr="00221887">
        <w:rPr>
          <w:color w:val="FF0000"/>
          <w:sz w:val="16"/>
          <w:szCs w:val="16"/>
        </w:rPr>
        <w:t>. NEMĚNIT!</w:t>
      </w:r>
    </w:p>
    <w:p w14:paraId="40DB7EE1" w14:textId="47E9D7DE" w:rsidR="00221887" w:rsidRPr="00911D1E" w:rsidRDefault="00221887" w:rsidP="00221887">
      <w:pPr>
        <w:spacing w:before="120" w:after="120"/>
        <w:rPr>
          <w:iCs/>
        </w:rPr>
      </w:pPr>
      <w:bookmarkStart w:id="7" w:name="_Hlk88132365"/>
      <w:r w:rsidRPr="00D20C97">
        <w:t xml:space="preserve">Metodika definuje jednotlivé </w:t>
      </w:r>
      <w:r w:rsidR="00623A34">
        <w:t>kroky</w:t>
      </w:r>
      <w:r w:rsidR="0077764B" w:rsidRPr="00D20C97">
        <w:t>, které dále rozvádějí informace z</w:t>
      </w:r>
      <w:r w:rsidR="00C575E2" w:rsidRPr="00D20C97">
        <w:t> výchozího procesu</w:t>
      </w:r>
      <w:r w:rsidR="00633B5E" w:rsidRPr="00D20C97">
        <w:t xml:space="preserve">. </w:t>
      </w:r>
    </w:p>
    <w:p w14:paraId="24E6B7B8" w14:textId="77777777" w:rsidR="00EE675E" w:rsidRPr="00911D1E" w:rsidRDefault="00EE675E" w:rsidP="00F16C0A">
      <w:pPr>
        <w:pStyle w:val="Nadpis2"/>
      </w:pPr>
      <w:bookmarkStart w:id="8" w:name="_Toc133810057"/>
      <w:bookmarkStart w:id="9" w:name="_Toc133811275"/>
      <w:bookmarkStart w:id="10" w:name="_Toc441740854"/>
      <w:bookmarkStart w:id="11" w:name="_Toc96337680"/>
      <w:bookmarkStart w:id="12" w:name="_Hlk73532299"/>
      <w:bookmarkEnd w:id="7"/>
      <w:r w:rsidRPr="00911D1E">
        <w:t>Účel</w:t>
      </w:r>
      <w:bookmarkEnd w:id="8"/>
      <w:bookmarkEnd w:id="9"/>
      <w:bookmarkEnd w:id="10"/>
      <w:bookmarkEnd w:id="11"/>
    </w:p>
    <w:p w14:paraId="37CCACCF" w14:textId="30991D95" w:rsidR="000411BB" w:rsidRPr="000411BB" w:rsidRDefault="000411BB" w:rsidP="000411BB">
      <w:pPr>
        <w:pStyle w:val="TextdokumentuKurzvaerven"/>
        <w:rPr>
          <w:i w:val="0"/>
          <w:sz w:val="16"/>
          <w:szCs w:val="16"/>
        </w:rPr>
      </w:pPr>
      <w:r w:rsidRPr="00D20C97">
        <w:rPr>
          <w:i w:val="0"/>
          <w:sz w:val="16"/>
          <w:szCs w:val="16"/>
        </w:rPr>
        <w:t xml:space="preserve">Text se automaticky generuje z atributu </w:t>
      </w:r>
      <w:r w:rsidR="00150220" w:rsidRPr="00D20C97">
        <w:rPr>
          <w:i w:val="0"/>
          <w:sz w:val="16"/>
          <w:szCs w:val="16"/>
        </w:rPr>
        <w:t>modelu</w:t>
      </w:r>
      <w:r w:rsidR="00C92422" w:rsidRPr="00D20C97">
        <w:rPr>
          <w:i w:val="0"/>
          <w:sz w:val="16"/>
          <w:szCs w:val="16"/>
        </w:rPr>
        <w:t xml:space="preserve"> </w:t>
      </w:r>
      <w:r w:rsidRPr="00D20C97">
        <w:rPr>
          <w:i w:val="0"/>
          <w:sz w:val="16"/>
          <w:szCs w:val="16"/>
        </w:rPr>
        <w:t>vyplněného v ARIS.</w:t>
      </w:r>
    </w:p>
    <w:p w14:paraId="1D593964" w14:textId="77777777" w:rsidR="005F269D" w:rsidRDefault="0085679E" w:rsidP="0085679E">
      <w:pPr>
        <w:pStyle w:val="Textkomente"/>
        <w:spacing w:before="120" w:after="120"/>
        <w:rPr>
          <w:color w:val="FF0000"/>
          <w:sz w:val="16"/>
          <w:szCs w:val="16"/>
        </w:rPr>
      </w:pPr>
      <w:r w:rsidRPr="00D20C97">
        <w:rPr>
          <w:color w:val="FF0000"/>
          <w:sz w:val="16"/>
          <w:szCs w:val="16"/>
        </w:rPr>
        <w:t>Je zde stručně uvedeno</w:t>
      </w:r>
      <w:r w:rsidR="00A16FD8" w:rsidRPr="00D20C97">
        <w:rPr>
          <w:color w:val="FF0000"/>
          <w:sz w:val="16"/>
          <w:szCs w:val="16"/>
        </w:rPr>
        <w:t>,</w:t>
      </w:r>
      <w:r w:rsidRPr="00D20C97">
        <w:rPr>
          <w:color w:val="FF0000"/>
          <w:sz w:val="16"/>
          <w:szCs w:val="16"/>
        </w:rPr>
        <w:t xml:space="preserve"> co dokument řeší a za jakým účelem se vydává. Je zde uvedeno</w:t>
      </w:r>
      <w:r w:rsidR="00A16FD8" w:rsidRPr="00D20C97">
        <w:rPr>
          <w:color w:val="FF0000"/>
          <w:sz w:val="16"/>
          <w:szCs w:val="16"/>
        </w:rPr>
        <w:t>,</w:t>
      </w:r>
      <w:r w:rsidRPr="00D20C97">
        <w:rPr>
          <w:color w:val="FF0000"/>
          <w:sz w:val="16"/>
          <w:szCs w:val="16"/>
        </w:rPr>
        <w:t xml:space="preserve"> na </w:t>
      </w:r>
      <w:r w:rsidR="00EE27F0" w:rsidRPr="00D20C97">
        <w:rPr>
          <w:color w:val="FF0000"/>
          <w:sz w:val="16"/>
          <w:szCs w:val="16"/>
        </w:rPr>
        <w:t>základě</w:t>
      </w:r>
      <w:r w:rsidRPr="00D20C97">
        <w:rPr>
          <w:color w:val="FF0000"/>
          <w:sz w:val="16"/>
          <w:szCs w:val="16"/>
        </w:rPr>
        <w:t xml:space="preserve"> jakých dokumentů</w:t>
      </w:r>
      <w:r w:rsidR="00A16FD8" w:rsidRPr="00D20C97">
        <w:rPr>
          <w:color w:val="FF0000"/>
          <w:sz w:val="16"/>
          <w:szCs w:val="16"/>
        </w:rPr>
        <w:t>,</w:t>
      </w:r>
      <w:r w:rsidRPr="00D20C97">
        <w:rPr>
          <w:color w:val="FF0000"/>
          <w:sz w:val="16"/>
          <w:szCs w:val="16"/>
        </w:rPr>
        <w:t xml:space="preserve"> se tento dokument vydává.</w:t>
      </w:r>
      <w:r w:rsidRPr="00723852">
        <w:rPr>
          <w:color w:val="FF0000"/>
          <w:sz w:val="16"/>
          <w:szCs w:val="16"/>
        </w:rPr>
        <w:t xml:space="preserve"> </w:t>
      </w:r>
    </w:p>
    <w:bookmarkStart w:id="13" w:name="_Toc133810058"/>
    <w:bookmarkStart w:id="14" w:name="_Toc133811276"/>
    <w:bookmarkStart w:id="15" w:name="_Toc441740855"/>
    <w:p w14:paraId="3EA12913" w14:textId="77777777" w:rsidR="002867F0" w:rsidRDefault="002867F0" w:rsidP="002867F0">
      <w:pPr>
        <w:rPr>
          <w:noProof/>
        </w:rPr>
      </w:pPr>
      <w:r>
        <w:fldChar w:fldCharType="begin"/>
      </w:r>
      <w:r>
        <w:instrText xml:space="preserve"> MERGEFIELD  ARIS_UCEL  \* MERGEFORMAT </w:instrText>
      </w:r>
      <w:r>
        <w:fldChar w:fldCharType="separate"/>
      </w:r>
      <w:r>
        <w:rPr>
          <w:noProof/>
        </w:rPr>
        <w:t>«ARIS_UCEL»</w:t>
      </w:r>
      <w:r>
        <w:rPr>
          <w:noProof/>
        </w:rPr>
        <w:fldChar w:fldCharType="end"/>
      </w:r>
    </w:p>
    <w:p w14:paraId="4AFD5159" w14:textId="77777777" w:rsidR="00265B8A" w:rsidRPr="00911D1E" w:rsidRDefault="00265B8A" w:rsidP="00F16C0A">
      <w:pPr>
        <w:pStyle w:val="Nadpis2"/>
      </w:pPr>
      <w:bookmarkStart w:id="16" w:name="_Toc96337681"/>
      <w:r w:rsidRPr="00911D1E">
        <w:t>Rozsah závaznosti</w:t>
      </w:r>
      <w:bookmarkEnd w:id="13"/>
      <w:bookmarkEnd w:id="14"/>
      <w:bookmarkEnd w:id="15"/>
      <w:bookmarkEnd w:id="16"/>
    </w:p>
    <w:p w14:paraId="6D37D03B" w14:textId="77777777" w:rsidR="00EE27F0" w:rsidRPr="00221887" w:rsidRDefault="00EE27F0" w:rsidP="00EE27F0">
      <w:pPr>
        <w:pStyle w:val="Textdokumentu"/>
        <w:rPr>
          <w:color w:val="FF0000"/>
          <w:sz w:val="16"/>
          <w:szCs w:val="16"/>
        </w:rPr>
      </w:pPr>
      <w:bookmarkStart w:id="17" w:name="_Toc133810059"/>
      <w:bookmarkStart w:id="18" w:name="_Toc133811277"/>
      <w:r w:rsidRPr="00221887">
        <w:rPr>
          <w:color w:val="FF0000"/>
          <w:sz w:val="16"/>
          <w:szCs w:val="16"/>
        </w:rPr>
        <w:t xml:space="preserve">Tento odstavec je předdefinovaný pro všechny </w:t>
      </w:r>
      <w:r>
        <w:rPr>
          <w:color w:val="FF0000"/>
          <w:sz w:val="16"/>
          <w:szCs w:val="16"/>
        </w:rPr>
        <w:t>metodiky</w:t>
      </w:r>
      <w:r w:rsidRPr="00221887">
        <w:rPr>
          <w:color w:val="FF0000"/>
          <w:sz w:val="16"/>
          <w:szCs w:val="16"/>
        </w:rPr>
        <w:t>. NEMĚNIT!</w:t>
      </w:r>
    </w:p>
    <w:p w14:paraId="7326A03E" w14:textId="73CB8BBA" w:rsidR="00E81E86" w:rsidRDefault="000411BB" w:rsidP="00E81E86">
      <w:pPr>
        <w:pStyle w:val="Textdokumentu"/>
      </w:pPr>
      <w:bookmarkStart w:id="19" w:name="_Hlk88132347"/>
      <w:r w:rsidRPr="00475B66">
        <w:t>Dokument je závazný pro všechny role,</w:t>
      </w:r>
      <w:r w:rsidR="00A16FD8" w:rsidRPr="00475B66">
        <w:t xml:space="preserve"> </w:t>
      </w:r>
      <w:r w:rsidRPr="00475B66">
        <w:t xml:space="preserve">které se na jednotlivých </w:t>
      </w:r>
      <w:r w:rsidR="00A67E1C">
        <w:t>krocích</w:t>
      </w:r>
      <w:r w:rsidRPr="00475B66">
        <w:t xml:space="preserve"> podílejí</w:t>
      </w:r>
      <w:r w:rsidR="00EE27F0" w:rsidRPr="00475B66">
        <w:t>.</w:t>
      </w:r>
      <w:r w:rsidR="0085679E" w:rsidRPr="00475B66">
        <w:t xml:space="preserve"> V liniovém uspořádání je závazný pro vedoucí odborů, vedoucí oddělení a vedoucí skupin, které se na procesu podílejí.</w:t>
      </w:r>
    </w:p>
    <w:bookmarkEnd w:id="19"/>
    <w:p w14:paraId="38B7BD7C" w14:textId="77777777" w:rsidR="0085679E" w:rsidRPr="000411BB" w:rsidRDefault="0085679E" w:rsidP="0085679E">
      <w:pPr>
        <w:pStyle w:val="TextdokumentuKurzvaerven"/>
        <w:rPr>
          <w:i w:val="0"/>
          <w:sz w:val="16"/>
          <w:szCs w:val="16"/>
        </w:rPr>
      </w:pPr>
      <w:r w:rsidRPr="000411BB">
        <w:rPr>
          <w:i w:val="0"/>
          <w:sz w:val="16"/>
          <w:szCs w:val="16"/>
        </w:rPr>
        <w:t>V případě, že dokument není určený pro dodavatele, tuto větu smažte:</w:t>
      </w:r>
    </w:p>
    <w:p w14:paraId="7BED20CD" w14:textId="77777777" w:rsidR="0085679E" w:rsidRPr="00F800D9" w:rsidRDefault="0085679E" w:rsidP="0085679E">
      <w:pPr>
        <w:pStyle w:val="TextdokumentuKurzvaerven"/>
        <w:rPr>
          <w:i w:val="0"/>
          <w:iCs w:val="0"/>
          <w:color w:val="auto"/>
        </w:rPr>
      </w:pPr>
      <w:r w:rsidRPr="00293F61">
        <w:rPr>
          <w:i w:val="0"/>
          <w:iCs w:val="0"/>
          <w:color w:val="auto"/>
        </w:rPr>
        <w:t>Dokument je určen pro dodavatele. Jeho závaznost musí být uplatněna v rámci příslušných obchodních smluv.</w:t>
      </w:r>
    </w:p>
    <w:p w14:paraId="2BDE4D5B" w14:textId="77777777" w:rsidR="007F4215" w:rsidRDefault="007F4215" w:rsidP="00F16C0A">
      <w:pPr>
        <w:pStyle w:val="Nadpis2"/>
      </w:pPr>
      <w:bookmarkStart w:id="20" w:name="_Toc96337682"/>
      <w:bookmarkStart w:id="21" w:name="_Hlk64230454"/>
      <w:bookmarkStart w:id="22" w:name="_Toc133810060"/>
      <w:bookmarkStart w:id="23" w:name="_Toc133811278"/>
      <w:bookmarkStart w:id="24" w:name="_Toc441740856"/>
      <w:bookmarkEnd w:id="17"/>
      <w:bookmarkEnd w:id="18"/>
      <w:r>
        <w:t xml:space="preserve">Seznam </w:t>
      </w:r>
      <w:r w:rsidR="00B02D04">
        <w:t>organizačních</w:t>
      </w:r>
      <w:r w:rsidR="00B02D04" w:rsidRPr="00B02D04">
        <w:t xml:space="preserve"> jednot</w:t>
      </w:r>
      <w:r w:rsidR="00B02D04">
        <w:t>ek</w:t>
      </w:r>
      <w:r>
        <w:t xml:space="preserve"> obesílaných vydavatelem k prokazatelnému seznamování</w:t>
      </w:r>
      <w:bookmarkEnd w:id="20"/>
    </w:p>
    <w:bookmarkEnd w:id="12"/>
    <w:bookmarkEnd w:id="21"/>
    <w:p w14:paraId="16BA2054" w14:textId="125CA322" w:rsidR="006276F4" w:rsidRPr="006276F4" w:rsidRDefault="00AA0363" w:rsidP="007F4215">
      <w:pPr>
        <w:pStyle w:val="Textdokumentu"/>
        <w:rPr>
          <w:iCs/>
          <w:color w:val="FF0000"/>
          <w:sz w:val="16"/>
          <w:szCs w:val="16"/>
        </w:rPr>
      </w:pPr>
      <w:r>
        <w:rPr>
          <w:iCs/>
          <w:color w:val="FF0000"/>
          <w:sz w:val="16"/>
          <w:szCs w:val="16"/>
        </w:rPr>
        <w:t>Tabulka se generuje z ARIS.</w:t>
      </w:r>
      <w:r w:rsidR="0012055E">
        <w:rPr>
          <w:iCs/>
          <w:color w:val="FF0000"/>
          <w:sz w:val="16"/>
          <w:szCs w:val="16"/>
        </w:rPr>
        <w:t xml:space="preserve"> V případě, že je dokument závazný pro členy Skupiny ČEZ</w:t>
      </w:r>
      <w:r w:rsidR="00956035">
        <w:rPr>
          <w:iCs/>
          <w:color w:val="FF0000"/>
          <w:sz w:val="16"/>
          <w:szCs w:val="16"/>
        </w:rPr>
        <w:t xml:space="preserve"> (mimo  </w:t>
      </w:r>
      <w:proofErr w:type="spellStart"/>
      <w:r w:rsidR="00956035">
        <w:rPr>
          <w:iCs/>
          <w:color w:val="FF0000"/>
          <w:sz w:val="16"/>
          <w:szCs w:val="16"/>
        </w:rPr>
        <w:t>ČEZd</w:t>
      </w:r>
      <w:proofErr w:type="spellEnd"/>
      <w:r w:rsidR="00956035">
        <w:rPr>
          <w:iCs/>
          <w:color w:val="FF0000"/>
          <w:sz w:val="16"/>
          <w:szCs w:val="16"/>
        </w:rPr>
        <w:t xml:space="preserve">), doplní zpracovatel ručně příslušnou organizační jednotku </w:t>
      </w:r>
      <w:r w:rsidR="00F947F8">
        <w:rPr>
          <w:iCs/>
          <w:color w:val="FF0000"/>
          <w:sz w:val="16"/>
          <w:szCs w:val="16"/>
        </w:rPr>
        <w:t>do nového řádku tabulky níže</w:t>
      </w:r>
      <w:r w:rsidR="00956035">
        <w:rPr>
          <w:iCs/>
          <w:color w:val="FF0000"/>
          <w:sz w:val="16"/>
          <w:szCs w:val="16"/>
        </w:rPr>
        <w:t>.</w:t>
      </w:r>
    </w:p>
    <w:p w14:paraId="0A4A6604" w14:textId="01578C9D" w:rsidR="007F4215" w:rsidRDefault="007F4215" w:rsidP="007F4215">
      <w:pPr>
        <w:pStyle w:val="Textdokumentu"/>
      </w:pPr>
      <w:r>
        <w:t xml:space="preserve">Dokument je vydavatelem rozesílán k prokazatelnému seznamování vedoucím těchto organizačních jednotek v </w:t>
      </w:r>
      <w:proofErr w:type="spellStart"/>
      <w:r>
        <w:t>ČEZd</w:t>
      </w:r>
      <w:proofErr w:type="spellEnd"/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3"/>
        <w:gridCol w:w="5789"/>
      </w:tblGrid>
      <w:tr w:rsidR="00777894" w14:paraId="6F1CCE1A" w14:textId="77777777" w:rsidTr="004022A2">
        <w:trPr>
          <w:trHeight w:val="454"/>
        </w:trPr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865A4" w14:textId="70EE6390" w:rsidR="00777894" w:rsidRDefault="00401D28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bookmarkStart w:id="25" w:name="_Hlk63949088"/>
            <w:r>
              <w:rPr>
                <w:sz w:val="20"/>
                <w:szCs w:val="20"/>
              </w:rPr>
              <w:t>Ú</w:t>
            </w:r>
            <w:r w:rsidR="00777894">
              <w:rPr>
                <w:sz w:val="20"/>
                <w:szCs w:val="20"/>
              </w:rPr>
              <w:t>sek Generální ředitel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03BA5" w14:textId="32632777" w:rsidR="00777894" w:rsidRPr="006276F4" w:rsidRDefault="00DD6935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fldSimple w:instr=" MERGEFIELD  ARIS_GENERALNI_REDITEL  \* MERGEFORMAT ">
              <w:r w:rsidR="0010117E">
                <w:rPr>
                  <w:noProof/>
                </w:rPr>
                <w:t>«ARIS_GENERALNI_REDITEL»</w:t>
              </w:r>
            </w:fldSimple>
          </w:p>
        </w:tc>
      </w:tr>
      <w:tr w:rsidR="004022A2" w14:paraId="48352AD5" w14:textId="77777777" w:rsidTr="004022A2">
        <w:trPr>
          <w:trHeight w:val="454"/>
        </w:trPr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BBF3F" w14:textId="1B33CF05" w:rsidR="004022A2" w:rsidRDefault="004022A2" w:rsidP="004022A2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Úsek Finance a správa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49AD8" w14:textId="10BFC044" w:rsidR="004022A2" w:rsidRPr="006276F4" w:rsidRDefault="00DD6935" w:rsidP="004022A2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fldSimple w:instr=" MERGEFIELD  ARIS_FINANCE_A_SPRAVA  \* MERGEFORMAT ">
              <w:r w:rsidR="0010117E">
                <w:rPr>
                  <w:noProof/>
                </w:rPr>
                <w:t>«ARIS_FINANCE_A_SPRAVA»</w:t>
              </w:r>
            </w:fldSimple>
          </w:p>
        </w:tc>
      </w:tr>
      <w:tr w:rsidR="004022A2" w14:paraId="7277F88F" w14:textId="77777777" w:rsidTr="004022A2">
        <w:trPr>
          <w:trHeight w:val="454"/>
        </w:trPr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90977" w14:textId="0F6F478F" w:rsidR="004022A2" w:rsidRDefault="004022A2" w:rsidP="004022A2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Úsek Řízení distribučních aktiv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CFD22" w14:textId="56D6E24A" w:rsidR="004022A2" w:rsidRPr="006276F4" w:rsidRDefault="00DD6935" w:rsidP="004022A2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fldSimple w:instr=" MERGEFIELD  ARIS_RIZENI_DIS_AKTIV  \* MERGEFORMAT ">
              <w:r w:rsidR="0010117E">
                <w:rPr>
                  <w:noProof/>
                </w:rPr>
                <w:t>«ARIS_RIZENI_DIS_AKTIV»</w:t>
              </w:r>
            </w:fldSimple>
          </w:p>
        </w:tc>
      </w:tr>
      <w:tr w:rsidR="004022A2" w14:paraId="38065ADC" w14:textId="77777777" w:rsidTr="004022A2">
        <w:trPr>
          <w:trHeight w:val="454"/>
        </w:trPr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785C6" w14:textId="47AE5233" w:rsidR="004022A2" w:rsidRDefault="004022A2" w:rsidP="004022A2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Úsek Síťové služby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3F8A4" w14:textId="569B4AAC" w:rsidR="004022A2" w:rsidRPr="004022A2" w:rsidRDefault="00DD6935" w:rsidP="004022A2">
            <w:pPr>
              <w:pStyle w:val="Textdokumentu"/>
              <w:keepNext/>
              <w:spacing w:before="60" w:after="60"/>
              <w:rPr>
                <w:noProof/>
              </w:rPr>
            </w:pPr>
            <w:fldSimple w:instr=" MERGEFIELD  ARIS_SITOVE_SLUZBY  \* MERGEFORMAT ">
              <w:r w:rsidR="0010117E">
                <w:rPr>
                  <w:noProof/>
                </w:rPr>
                <w:t>«ARIS_SITOVE_SLUZBY»</w:t>
              </w:r>
            </w:fldSimple>
          </w:p>
        </w:tc>
      </w:tr>
      <w:tr w:rsidR="004022A2" w14:paraId="30687B85" w14:textId="77777777" w:rsidTr="004022A2">
        <w:trPr>
          <w:trHeight w:val="454"/>
        </w:trPr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874FF" w14:textId="238F5C7F" w:rsidR="004022A2" w:rsidRDefault="004022A2" w:rsidP="004022A2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Úsek Provoz a řízení DS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D5AFE" w14:textId="38D23978" w:rsidR="004022A2" w:rsidRDefault="00DD6935" w:rsidP="004022A2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fldSimple w:instr=" MERGEFIELD  ARIS_PROVOZ_A_RIZENI_DS  \* MERGEFORMAT ">
              <w:r w:rsidR="0010117E">
                <w:rPr>
                  <w:noProof/>
                </w:rPr>
                <w:t>«ARIS_PROVOZ_A_RIZENI_DS»</w:t>
              </w:r>
            </w:fldSimple>
          </w:p>
        </w:tc>
      </w:tr>
    </w:tbl>
    <w:bookmarkEnd w:id="25"/>
    <w:p w14:paraId="33576E77" w14:textId="77777777" w:rsidR="007F4215" w:rsidRPr="007F4215" w:rsidRDefault="007F4215" w:rsidP="007F4215">
      <w:pPr>
        <w:pStyle w:val="Textdokumentu"/>
      </w:pPr>
      <w:r w:rsidRPr="00427961">
        <w:t>Seznam zaměstnanců obeslaných k prokazatelnému seznamování je evidován v</w:t>
      </w:r>
      <w:r>
        <w:t xml:space="preserve"> aplikaci </w:t>
      </w:r>
      <w:r w:rsidRPr="00427961">
        <w:t>ECM Řízené dokumenty.</w:t>
      </w:r>
    </w:p>
    <w:p w14:paraId="3C359A35" w14:textId="1D94D57A" w:rsidR="00265B8A" w:rsidRPr="00911D1E" w:rsidRDefault="00265B8A" w:rsidP="00F16C0A">
      <w:pPr>
        <w:pStyle w:val="Nadpis2"/>
      </w:pPr>
      <w:bookmarkStart w:id="26" w:name="_Toc96337683"/>
      <w:r w:rsidRPr="00911D1E">
        <w:lastRenderedPageBreak/>
        <w:t>Přehled změn proti předchozí revizi dokumentu</w:t>
      </w:r>
      <w:bookmarkEnd w:id="22"/>
      <w:bookmarkEnd w:id="23"/>
      <w:bookmarkEnd w:id="24"/>
      <w:bookmarkEnd w:id="26"/>
    </w:p>
    <w:p w14:paraId="27CF30B1" w14:textId="77777777" w:rsidR="00E76674" w:rsidRPr="00DB6AD9" w:rsidRDefault="00E76674" w:rsidP="00E76674">
      <w:pPr>
        <w:pStyle w:val="Textdokumentu"/>
        <w:rPr>
          <w:color w:val="FF0000"/>
        </w:rPr>
      </w:pPr>
      <w:bookmarkStart w:id="27" w:name="_Toc289945704"/>
      <w:bookmarkStart w:id="28" w:name="_Toc290047349"/>
      <w:bookmarkStart w:id="29" w:name="_Hlk64230479"/>
      <w:bookmarkStart w:id="30" w:name="_Hlk70261194"/>
      <w:bookmarkStart w:id="31" w:name="_Toc133810062"/>
      <w:bookmarkStart w:id="32" w:name="_Toc133811280"/>
      <w:bookmarkStart w:id="33" w:name="_Toc441740857"/>
      <w:bookmarkEnd w:id="27"/>
      <w:bookmarkEnd w:id="28"/>
      <w:r w:rsidRPr="00DB6AD9">
        <w:rPr>
          <w:iCs/>
          <w:color w:val="FF0000"/>
          <w:sz w:val="18"/>
          <w:szCs w:val="18"/>
        </w:rPr>
        <w:t>Uveďte popis změn proti předchozí revizi / formální změně dokumentu (které kapitoly se mění a čeho se změny týkají).</w:t>
      </w:r>
      <w:r w:rsidRPr="00DB6AD9">
        <w:rPr>
          <w:i/>
          <w:color w:val="FF0000"/>
          <w:sz w:val="18"/>
          <w:szCs w:val="18"/>
        </w:rPr>
        <w:t xml:space="preserve"> </w:t>
      </w:r>
      <w:r w:rsidRPr="00DB6AD9">
        <w:rPr>
          <w:color w:val="FF0000"/>
          <w:sz w:val="18"/>
          <w:szCs w:val="18"/>
        </w:rPr>
        <w:t xml:space="preserve">Je nutno doplnit </w:t>
      </w:r>
      <w:r>
        <w:rPr>
          <w:color w:val="FF0000"/>
          <w:sz w:val="18"/>
          <w:szCs w:val="18"/>
        </w:rPr>
        <w:t>i</w:t>
      </w:r>
      <w:r w:rsidRPr="00DB6AD9">
        <w:rPr>
          <w:color w:val="FF0000"/>
          <w:sz w:val="18"/>
          <w:szCs w:val="18"/>
        </w:rPr>
        <w:t xml:space="preserve"> výčet smazaných částí dokumentu.</w:t>
      </w:r>
    </w:p>
    <w:p w14:paraId="528BC20D" w14:textId="77777777" w:rsidR="00E76674" w:rsidRDefault="00E76674" w:rsidP="00E76674">
      <w:pPr>
        <w:pStyle w:val="TextdokumentuKurzvaerven"/>
        <w:spacing w:before="0" w:after="0"/>
        <w:rPr>
          <w:i w:val="0"/>
          <w:sz w:val="18"/>
          <w:szCs w:val="18"/>
          <w:highlight w:val="cyan"/>
        </w:rPr>
      </w:pPr>
    </w:p>
    <w:p w14:paraId="56A05F10" w14:textId="77777777" w:rsidR="00E76674" w:rsidRDefault="00E76674" w:rsidP="00E76674">
      <w:pPr>
        <w:pStyle w:val="TextdokumentuKurzvaerven"/>
        <w:spacing w:before="0" w:after="0"/>
        <w:rPr>
          <w:i w:val="0"/>
          <w:sz w:val="18"/>
          <w:szCs w:val="18"/>
          <w:highlight w:val="cyan"/>
        </w:rPr>
      </w:pPr>
      <w:r w:rsidRPr="00DB6AD9">
        <w:rPr>
          <w:i w:val="0"/>
          <w:sz w:val="18"/>
          <w:szCs w:val="18"/>
          <w:highlight w:val="cyan"/>
        </w:rPr>
        <w:t>V revizi dokumentu se uvede:</w:t>
      </w:r>
    </w:p>
    <w:p w14:paraId="7F25862E" w14:textId="77777777" w:rsidR="00E76674" w:rsidRPr="00DB6AD9" w:rsidRDefault="00E76674" w:rsidP="00E76674">
      <w:pPr>
        <w:pStyle w:val="TextdokumentuKurzvaerven"/>
        <w:spacing w:before="0" w:after="0"/>
        <w:rPr>
          <w:i w:val="0"/>
          <w:color w:val="auto"/>
          <w:highlight w:val="cyan"/>
        </w:rPr>
      </w:pPr>
      <w:r w:rsidRPr="00DB6AD9">
        <w:rPr>
          <w:i w:val="0"/>
          <w:color w:val="auto"/>
          <w:highlight w:val="cyan"/>
        </w:rPr>
        <w:t xml:space="preserve">Jedná se o revizi dokumentu, revize </w:t>
      </w:r>
      <w:proofErr w:type="spellStart"/>
      <w:r w:rsidRPr="00DB6AD9">
        <w:rPr>
          <w:i w:val="0"/>
          <w:color w:val="auto"/>
          <w:highlight w:val="cyan"/>
        </w:rPr>
        <w:t>č.X</w:t>
      </w:r>
      <w:proofErr w:type="spellEnd"/>
      <w:r w:rsidRPr="00DB6AD9">
        <w:rPr>
          <w:i w:val="0"/>
          <w:color w:val="auto"/>
          <w:highlight w:val="cyan"/>
        </w:rPr>
        <w:t xml:space="preserve"> (r0X). V dokumentu byly provedeny následující změny:</w:t>
      </w:r>
    </w:p>
    <w:p w14:paraId="5D998EB7" w14:textId="77777777" w:rsidR="00E76674" w:rsidRPr="00DB6AD9" w:rsidRDefault="00E76674" w:rsidP="00E76674">
      <w:pPr>
        <w:pStyle w:val="TextdokumentuKurzvaerven"/>
        <w:numPr>
          <w:ilvl w:val="0"/>
          <w:numId w:val="41"/>
        </w:numPr>
        <w:spacing w:before="0" w:after="0"/>
        <w:rPr>
          <w:i w:val="0"/>
          <w:color w:val="auto"/>
          <w:highlight w:val="cyan"/>
        </w:rPr>
      </w:pPr>
      <w:r>
        <w:rPr>
          <w:i w:val="0"/>
          <w:color w:val="auto"/>
          <w:highlight w:val="cyan"/>
        </w:rPr>
        <w:t>Zde pište text…</w:t>
      </w:r>
    </w:p>
    <w:p w14:paraId="6704F3FF" w14:textId="7A06BF3A" w:rsidR="00E76674" w:rsidRDefault="00E76674" w:rsidP="00E76674">
      <w:pPr>
        <w:pStyle w:val="TextdokumentuKurzvaerven"/>
        <w:spacing w:before="0" w:after="0"/>
        <w:rPr>
          <w:i w:val="0"/>
          <w:color w:val="auto"/>
        </w:rPr>
      </w:pPr>
      <w:r w:rsidRPr="00DB6AD9">
        <w:rPr>
          <w:i w:val="0"/>
          <w:color w:val="auto"/>
          <w:highlight w:val="cyan"/>
        </w:rPr>
        <w:t>Revize dokumentu je vyznačena tyrkysovým podbarvením.</w:t>
      </w:r>
    </w:p>
    <w:p w14:paraId="6FE31791" w14:textId="2E6A37AC" w:rsidR="00C62D24" w:rsidRPr="00C62D24" w:rsidRDefault="00C62D24" w:rsidP="00E76674">
      <w:pPr>
        <w:pStyle w:val="TextdokumentuKurzvaerven"/>
        <w:spacing w:before="0" w:after="0"/>
        <w:rPr>
          <w:i w:val="0"/>
          <w:sz w:val="18"/>
          <w:szCs w:val="18"/>
          <w:highlight w:val="cyan"/>
        </w:rPr>
      </w:pPr>
      <w:r w:rsidRPr="00C62D24">
        <w:rPr>
          <w:i w:val="0"/>
          <w:sz w:val="18"/>
          <w:szCs w:val="18"/>
          <w:highlight w:val="cyan"/>
        </w:rPr>
        <w:t>Předchozí informace o formálních změnách a revizi s</w:t>
      </w:r>
      <w:r>
        <w:rPr>
          <w:i w:val="0"/>
          <w:sz w:val="18"/>
          <w:szCs w:val="18"/>
          <w:highlight w:val="cyan"/>
        </w:rPr>
        <w:t>mažte.</w:t>
      </w:r>
    </w:p>
    <w:p w14:paraId="44115E98" w14:textId="77777777" w:rsidR="00E76674" w:rsidRDefault="00E76674" w:rsidP="00E76674">
      <w:pPr>
        <w:rPr>
          <w:iCs/>
          <w:color w:val="FF0000"/>
          <w:sz w:val="18"/>
          <w:szCs w:val="18"/>
          <w:highlight w:val="yellow"/>
        </w:rPr>
      </w:pPr>
    </w:p>
    <w:p w14:paraId="6966C8B4" w14:textId="77777777" w:rsidR="00E76674" w:rsidRPr="00DB6AD9" w:rsidRDefault="00E76674" w:rsidP="00E76674">
      <w:pPr>
        <w:rPr>
          <w:iCs/>
          <w:color w:val="FF0000"/>
          <w:sz w:val="18"/>
          <w:szCs w:val="18"/>
          <w:highlight w:val="yellow"/>
        </w:rPr>
      </w:pPr>
      <w:r w:rsidRPr="00DB6AD9">
        <w:rPr>
          <w:iCs/>
          <w:color w:val="FF0000"/>
          <w:sz w:val="18"/>
          <w:szCs w:val="18"/>
          <w:highlight w:val="yellow"/>
        </w:rPr>
        <w:t>Při formální změně se uvede:</w:t>
      </w:r>
    </w:p>
    <w:p w14:paraId="272E9947" w14:textId="77777777" w:rsidR="00E76674" w:rsidRPr="00DB6AD9" w:rsidRDefault="00E76674" w:rsidP="00E76674">
      <w:pPr>
        <w:rPr>
          <w:iCs/>
          <w:highlight w:val="yellow"/>
        </w:rPr>
      </w:pPr>
      <w:r w:rsidRPr="00DB6AD9">
        <w:rPr>
          <w:iCs/>
          <w:highlight w:val="yellow"/>
        </w:rPr>
        <w:t xml:space="preserve">Dne DD.MM.RRRR byla provedena formální změna dokumentu č. Y revize </w:t>
      </w:r>
      <w:proofErr w:type="spellStart"/>
      <w:r w:rsidRPr="00DB6AD9">
        <w:rPr>
          <w:iCs/>
          <w:highlight w:val="yellow"/>
        </w:rPr>
        <w:t>č.X</w:t>
      </w:r>
      <w:proofErr w:type="spellEnd"/>
      <w:r w:rsidRPr="00DB6AD9">
        <w:rPr>
          <w:iCs/>
          <w:highlight w:val="yellow"/>
        </w:rPr>
        <w:t xml:space="preserve"> (r0XzY). V dokumentu byly provedeny následující změny:</w:t>
      </w:r>
    </w:p>
    <w:p w14:paraId="41BB043F" w14:textId="77777777" w:rsidR="00E76674" w:rsidRPr="00DB6AD9" w:rsidRDefault="00E76674" w:rsidP="00E76674">
      <w:pPr>
        <w:pStyle w:val="TextdokumentuKurzvaerven"/>
        <w:numPr>
          <w:ilvl w:val="0"/>
          <w:numId w:val="41"/>
        </w:numPr>
        <w:spacing w:before="0" w:after="0"/>
        <w:rPr>
          <w:i w:val="0"/>
          <w:color w:val="auto"/>
          <w:highlight w:val="yellow"/>
        </w:rPr>
      </w:pPr>
      <w:r w:rsidRPr="00DB6AD9">
        <w:rPr>
          <w:i w:val="0"/>
          <w:color w:val="auto"/>
          <w:highlight w:val="yellow"/>
        </w:rPr>
        <w:t>Zde pište text…</w:t>
      </w:r>
    </w:p>
    <w:p w14:paraId="3E9EBB5B" w14:textId="77777777" w:rsidR="00E76674" w:rsidRPr="00DB6AD9" w:rsidRDefault="00E76674" w:rsidP="00E76674">
      <w:pPr>
        <w:pStyle w:val="Odstavecseseznamem"/>
        <w:ind w:left="0"/>
      </w:pPr>
      <w:r w:rsidRPr="00DB6AD9">
        <w:rPr>
          <w:iCs/>
          <w:highlight w:val="yellow"/>
        </w:rPr>
        <w:t>Formální změna dokumentu je vyznačena</w:t>
      </w:r>
      <w:r w:rsidRPr="00DB6AD9">
        <w:rPr>
          <w:i/>
          <w:highlight w:val="yellow"/>
        </w:rPr>
        <w:t xml:space="preserve"> </w:t>
      </w:r>
      <w:r w:rsidRPr="00DB6AD9">
        <w:rPr>
          <w:highlight w:val="yellow"/>
        </w:rPr>
        <w:t>žlutým podbarvením.</w:t>
      </w:r>
    </w:p>
    <w:p w14:paraId="3FAD01D5" w14:textId="77777777" w:rsidR="00E76674" w:rsidRPr="00DB6AD9" w:rsidRDefault="00E76674" w:rsidP="00E76674">
      <w:pPr>
        <w:pStyle w:val="Odstavecseseznamem"/>
        <w:ind w:left="0"/>
        <w:rPr>
          <w:color w:val="FF0000"/>
          <w:sz w:val="18"/>
          <w:szCs w:val="18"/>
        </w:rPr>
      </w:pPr>
      <w:r w:rsidRPr="00DB6AD9">
        <w:rPr>
          <w:color w:val="FF0000"/>
          <w:sz w:val="18"/>
          <w:szCs w:val="18"/>
          <w:highlight w:val="yellow"/>
        </w:rPr>
        <w:t>Pokud je více formálních změn provedeno mezi revizemi, nemažte informaci o předchozí formální změně, ale pouze doplňte nový odstavec se současnou formální změnou. Podbarvení zůstane pouze u aktuální FZ.</w:t>
      </w:r>
    </w:p>
    <w:p w14:paraId="10CF9297" w14:textId="77777777" w:rsidR="003D3000" w:rsidRDefault="003D3000" w:rsidP="00E76674">
      <w:pPr>
        <w:pStyle w:val="Textdokumentu"/>
        <w:rPr>
          <w:rStyle w:val="TextdokumentuKurzvaervenCharChar"/>
          <w:sz w:val="18"/>
          <w:szCs w:val="18"/>
        </w:rPr>
      </w:pPr>
    </w:p>
    <w:p w14:paraId="18A4FEF3" w14:textId="343282C5" w:rsidR="00E76674" w:rsidRPr="00315A68" w:rsidRDefault="00E76674" w:rsidP="00E76674">
      <w:pPr>
        <w:pStyle w:val="Textdokumentu"/>
        <w:rPr>
          <w:rStyle w:val="TextdokumentuKurzvaervenCharChar"/>
          <w:i w:val="0"/>
          <w:iCs w:val="0"/>
          <w:sz w:val="18"/>
          <w:szCs w:val="18"/>
        </w:rPr>
      </w:pPr>
      <w:r w:rsidRPr="00315A68">
        <w:rPr>
          <w:rStyle w:val="TextdokumentuKurzvaervenCharChar"/>
          <w:i w:val="0"/>
          <w:iCs w:val="0"/>
          <w:sz w:val="18"/>
          <w:szCs w:val="18"/>
        </w:rPr>
        <w:t>V novém dokumentu se uvede pouze:</w:t>
      </w:r>
    </w:p>
    <w:p w14:paraId="0CD55C90" w14:textId="77777777" w:rsidR="00E76674" w:rsidRDefault="00E76674" w:rsidP="00E76674">
      <w:pPr>
        <w:pStyle w:val="Textdokumentu"/>
      </w:pPr>
      <w:r>
        <w:t>Jedná se o nový dokument, revize č. 0 (r00).</w:t>
      </w:r>
    </w:p>
    <w:p w14:paraId="435D77DC" w14:textId="7EABF82D" w:rsidR="00A73E07" w:rsidRDefault="00A73E07" w:rsidP="00652381">
      <w:pPr>
        <w:pStyle w:val="Nadpis1"/>
      </w:pPr>
      <w:bookmarkStart w:id="34" w:name="_Toc96337684"/>
      <w:r>
        <w:t>odpovědnosti, povinnosti a pravomoci</w:t>
      </w:r>
      <w:bookmarkEnd w:id="34"/>
    </w:p>
    <w:p w14:paraId="265CD607" w14:textId="753A9908" w:rsidR="003D3000" w:rsidRDefault="00696F46" w:rsidP="003D3000">
      <w:pPr>
        <w:pStyle w:val="Textdokumentu"/>
        <w:rPr>
          <w:rStyle w:val="TextdokumentuKurzvaervenCharChar"/>
          <w:i w:val="0"/>
          <w:iCs w:val="0"/>
          <w:sz w:val="16"/>
          <w:szCs w:val="16"/>
        </w:rPr>
      </w:pPr>
      <w:r>
        <w:rPr>
          <w:rStyle w:val="TextdokumentuKurzvaervenCharChar"/>
          <w:i w:val="0"/>
          <w:iCs w:val="0"/>
          <w:sz w:val="16"/>
          <w:szCs w:val="16"/>
        </w:rPr>
        <w:t xml:space="preserve">Tabulka se generuje z ARIS dle </w:t>
      </w:r>
      <w:r w:rsidR="00A01662">
        <w:rPr>
          <w:rStyle w:val="TextdokumentuKurzvaervenCharChar"/>
          <w:i w:val="0"/>
          <w:iCs w:val="0"/>
          <w:sz w:val="16"/>
          <w:szCs w:val="16"/>
        </w:rPr>
        <w:t>kroků,</w:t>
      </w:r>
      <w:r>
        <w:rPr>
          <w:rStyle w:val="TextdokumentuKurzvaervenCharChar"/>
          <w:i w:val="0"/>
          <w:iCs w:val="0"/>
          <w:sz w:val="16"/>
          <w:szCs w:val="16"/>
        </w:rPr>
        <w:t xml:space="preserve"> které vykonávají jednotlivé </w:t>
      </w:r>
      <w:r w:rsidR="00A01662">
        <w:rPr>
          <w:rStyle w:val="TextdokumentuKurzvaervenCharChar"/>
          <w:i w:val="0"/>
          <w:iCs w:val="0"/>
          <w:sz w:val="16"/>
          <w:szCs w:val="16"/>
        </w:rPr>
        <w:t>procesní role a IT systémy.</w:t>
      </w:r>
      <w:r w:rsidR="00095439" w:rsidRPr="006C52E1">
        <w:rPr>
          <w:rStyle w:val="TextdokumentuKurzvaervenCharChar"/>
          <w:i w:val="0"/>
          <w:iCs w:val="0"/>
          <w:sz w:val="16"/>
          <w:szCs w:val="16"/>
        </w:rPr>
        <w:t xml:space="preserve"> </w:t>
      </w:r>
    </w:p>
    <w:p w14:paraId="640DB453" w14:textId="622A392D" w:rsidR="00E25958" w:rsidRDefault="00CC0A16" w:rsidP="003D3000">
      <w:pPr>
        <w:pStyle w:val="Textdokumentu"/>
        <w:rPr>
          <w:rStyle w:val="TextdokumentuKurzvaervenCharChar"/>
          <w:i w:val="0"/>
          <w:iCs w:val="0"/>
          <w:sz w:val="16"/>
          <w:szCs w:val="16"/>
        </w:rPr>
      </w:pPr>
      <w:r>
        <w:fldChar w:fldCharType="begin"/>
      </w:r>
      <w:r>
        <w:instrText xml:space="preserve"> MERGEFIELD  ARIS_TABULKA_ODPOVEDNOSTI  \* MERGEFORMAT </w:instrText>
      </w:r>
      <w:r>
        <w:fldChar w:fldCharType="separate"/>
      </w:r>
      <w:r w:rsidR="00E933E6">
        <w:rPr>
          <w:noProof/>
        </w:rPr>
        <w:t>«ARIS_TABULKA_ODPOVEDNOSTI»</w:t>
      </w:r>
      <w:r>
        <w:rPr>
          <w:noProof/>
        </w:rPr>
        <w:fldChar w:fldCharType="end"/>
      </w:r>
    </w:p>
    <w:p w14:paraId="75D372C6" w14:textId="77777777" w:rsidR="00E25958" w:rsidRPr="006C52E1" w:rsidRDefault="00E25958" w:rsidP="003D3000">
      <w:pPr>
        <w:pStyle w:val="Textdokumentu"/>
        <w:rPr>
          <w:rStyle w:val="TextdokumentuKurzvaervenCharChar"/>
          <w:i w:val="0"/>
          <w:iCs w:val="0"/>
          <w:sz w:val="16"/>
          <w:szCs w:val="16"/>
        </w:rPr>
      </w:pPr>
    </w:p>
    <w:bookmarkEnd w:id="29"/>
    <w:bookmarkEnd w:id="30"/>
    <w:p w14:paraId="14C33A99" w14:textId="6E500A8B" w:rsidR="00E752D0" w:rsidRDefault="00E752D0" w:rsidP="00E752D0">
      <w:pPr>
        <w:pStyle w:val="Textdokumentu"/>
        <w:spacing w:before="0" w:after="0"/>
      </w:pPr>
      <w:r w:rsidRPr="007E4FED">
        <w:t xml:space="preserve">R </w:t>
      </w:r>
      <w:r w:rsidRPr="007E4FED">
        <w:tab/>
        <w:t xml:space="preserve">– </w:t>
      </w:r>
      <w:r w:rsidRPr="007E4FED">
        <w:tab/>
      </w:r>
      <w:proofErr w:type="spellStart"/>
      <w:r w:rsidRPr="007E4FED">
        <w:rPr>
          <w:b/>
          <w:bCs/>
        </w:rPr>
        <w:t>R</w:t>
      </w:r>
      <w:r w:rsidRPr="007E4FED">
        <w:t>esponsible</w:t>
      </w:r>
      <w:proofErr w:type="spellEnd"/>
      <w:r w:rsidRPr="007E4FED">
        <w:t xml:space="preserve"> – vykonává činnost</w:t>
      </w:r>
    </w:p>
    <w:p w14:paraId="0FB16385" w14:textId="77777777" w:rsidR="006D5F9C" w:rsidRDefault="006D5F9C" w:rsidP="00E752D0">
      <w:pPr>
        <w:pStyle w:val="Textdokumentu"/>
        <w:spacing w:before="0" w:after="0"/>
      </w:pPr>
    </w:p>
    <w:p w14:paraId="24DF9B15" w14:textId="5BEEB070" w:rsidR="006D5F9C" w:rsidRPr="006C52E1" w:rsidRDefault="006D5F9C" w:rsidP="006D5F9C">
      <w:pPr>
        <w:pStyle w:val="Textdokumentu"/>
        <w:rPr>
          <w:rStyle w:val="TextdokumentuKurzvaervenCharChar"/>
          <w:i w:val="0"/>
          <w:iCs w:val="0"/>
          <w:sz w:val="16"/>
          <w:szCs w:val="16"/>
        </w:rPr>
      </w:pPr>
      <w:r>
        <w:rPr>
          <w:rStyle w:val="TextdokumentuKurzvaervenCharChar"/>
          <w:i w:val="0"/>
          <w:iCs w:val="0"/>
          <w:sz w:val="16"/>
          <w:szCs w:val="16"/>
        </w:rPr>
        <w:t xml:space="preserve">Pokud je zapotřebí </w:t>
      </w:r>
      <w:r w:rsidR="00161451">
        <w:rPr>
          <w:rStyle w:val="TextdokumentuKurzvaervenCharChar"/>
          <w:i w:val="0"/>
          <w:iCs w:val="0"/>
          <w:sz w:val="16"/>
          <w:szCs w:val="16"/>
        </w:rPr>
        <w:t>upřesnit pravomoci pro určité procesní role nebo funkční místa, uveďte</w:t>
      </w:r>
      <w:r w:rsidR="00582955">
        <w:rPr>
          <w:rStyle w:val="TextdokumentuKurzvaervenCharChar"/>
          <w:i w:val="0"/>
          <w:iCs w:val="0"/>
          <w:sz w:val="16"/>
          <w:szCs w:val="16"/>
        </w:rPr>
        <w:t xml:space="preserve"> je níže</w:t>
      </w:r>
      <w:r w:rsidR="00161451">
        <w:rPr>
          <w:rStyle w:val="TextdokumentuKurzvaervenCharChar"/>
          <w:i w:val="0"/>
          <w:iCs w:val="0"/>
          <w:sz w:val="16"/>
          <w:szCs w:val="16"/>
        </w:rPr>
        <w:t xml:space="preserve"> </w:t>
      </w:r>
      <w:r w:rsidR="00C87022">
        <w:rPr>
          <w:rStyle w:val="TextdokumentuKurzvaervenCharChar"/>
          <w:i w:val="0"/>
          <w:iCs w:val="0"/>
          <w:sz w:val="16"/>
          <w:szCs w:val="16"/>
        </w:rPr>
        <w:t>dle šablony.</w:t>
      </w:r>
      <w:r w:rsidRPr="006C52E1">
        <w:rPr>
          <w:rStyle w:val="TextdokumentuKurzvaervenCharChar"/>
          <w:i w:val="0"/>
          <w:iCs w:val="0"/>
          <w:sz w:val="16"/>
          <w:szCs w:val="16"/>
        </w:rPr>
        <w:t xml:space="preserve"> </w:t>
      </w:r>
    </w:p>
    <w:p w14:paraId="5AAB217A" w14:textId="030781DC" w:rsidR="00A01662" w:rsidRPr="00911D1E" w:rsidRDefault="006D5F9C" w:rsidP="00A01662">
      <w:pPr>
        <w:pStyle w:val="Nadpis2"/>
      </w:pPr>
      <w:bookmarkStart w:id="35" w:name="_Toc74125673"/>
      <w:bookmarkStart w:id="36" w:name="_Toc96337685"/>
      <w:bookmarkStart w:id="37" w:name="_Hlk64230520"/>
      <w:r>
        <w:t>Procesní r</w:t>
      </w:r>
      <w:r w:rsidR="00A01662">
        <w:t>ole/</w:t>
      </w:r>
      <w:r>
        <w:t>funkční místo</w:t>
      </w:r>
      <w:bookmarkEnd w:id="35"/>
      <w:bookmarkEnd w:id="36"/>
    </w:p>
    <w:bookmarkEnd w:id="37"/>
    <w:p w14:paraId="614F7951" w14:textId="77777777" w:rsidR="00A01662" w:rsidRDefault="00A01662" w:rsidP="00A01662">
      <w:pPr>
        <w:pStyle w:val="Textdokumentu"/>
        <w:numPr>
          <w:ilvl w:val="0"/>
          <w:numId w:val="35"/>
        </w:numPr>
      </w:pPr>
      <w:r>
        <w:t>Má pravomoc:</w:t>
      </w:r>
    </w:p>
    <w:p w14:paraId="40EE011A" w14:textId="77777777" w:rsidR="00A01662" w:rsidRDefault="00A01662" w:rsidP="00A01662">
      <w:pPr>
        <w:pStyle w:val="Textdokumentu"/>
        <w:numPr>
          <w:ilvl w:val="1"/>
          <w:numId w:val="36"/>
        </w:numPr>
      </w:pPr>
      <w:r>
        <w:t>zde pište text…,</w:t>
      </w:r>
    </w:p>
    <w:p w14:paraId="05AD12C6" w14:textId="77777777" w:rsidR="00A01662" w:rsidRDefault="00A01662" w:rsidP="00A01662">
      <w:pPr>
        <w:pStyle w:val="Textdokumentu"/>
        <w:numPr>
          <w:ilvl w:val="1"/>
          <w:numId w:val="36"/>
        </w:numPr>
      </w:pPr>
      <w:r>
        <w:t>zde pište text….</w:t>
      </w:r>
    </w:p>
    <w:p w14:paraId="597F19D7" w14:textId="77777777" w:rsidR="00A01662" w:rsidRPr="007E4FED" w:rsidRDefault="00A01662" w:rsidP="00E752D0">
      <w:pPr>
        <w:pStyle w:val="Textdokumentu"/>
        <w:spacing w:before="0" w:after="0"/>
      </w:pPr>
    </w:p>
    <w:p w14:paraId="5E78961B" w14:textId="3C6EA8B6" w:rsidR="00BE3481" w:rsidRPr="00911D1E" w:rsidRDefault="00265B8A" w:rsidP="00652381">
      <w:pPr>
        <w:pStyle w:val="Nadpis1"/>
      </w:pPr>
      <w:bookmarkStart w:id="38" w:name="_Toc96337686"/>
      <w:r w:rsidRPr="00911D1E">
        <w:t>POJMY A ZKRATKY</w:t>
      </w:r>
      <w:bookmarkEnd w:id="31"/>
      <w:bookmarkEnd w:id="32"/>
      <w:bookmarkEnd w:id="33"/>
      <w:bookmarkEnd w:id="38"/>
    </w:p>
    <w:p w14:paraId="53237B79" w14:textId="77777777" w:rsidR="008F2528" w:rsidRPr="00911D1E" w:rsidRDefault="00435986" w:rsidP="00F16C0A">
      <w:pPr>
        <w:pStyle w:val="Nadpis2"/>
      </w:pPr>
      <w:bookmarkStart w:id="39" w:name="_Toc133810063"/>
      <w:bookmarkStart w:id="40" w:name="_Toc133811281"/>
      <w:bookmarkStart w:id="41" w:name="_Toc441740858"/>
      <w:bookmarkStart w:id="42" w:name="_Toc96337687"/>
      <w:bookmarkStart w:id="43" w:name="_Toc325352565"/>
      <w:bookmarkStart w:id="44" w:name="_Toc133810064"/>
      <w:bookmarkStart w:id="45" w:name="_Toc133811282"/>
      <w:r w:rsidRPr="00911D1E">
        <w:t>P</w:t>
      </w:r>
      <w:r w:rsidR="008F2528" w:rsidRPr="00911D1E">
        <w:t>ojmy</w:t>
      </w:r>
      <w:bookmarkEnd w:id="39"/>
      <w:bookmarkEnd w:id="40"/>
      <w:bookmarkEnd w:id="41"/>
      <w:bookmarkEnd w:id="42"/>
      <w:r w:rsidR="008F2528" w:rsidRPr="00911D1E">
        <w:t xml:space="preserve"> </w:t>
      </w:r>
      <w:bookmarkEnd w:id="43"/>
    </w:p>
    <w:p w14:paraId="518686BC" w14:textId="77777777" w:rsidR="004B1A61" w:rsidRPr="006C52E1" w:rsidRDefault="004B1A61" w:rsidP="004B1A61">
      <w:pPr>
        <w:pStyle w:val="TextdokumentuKurzvaerven"/>
        <w:rPr>
          <w:i w:val="0"/>
          <w:sz w:val="16"/>
          <w:szCs w:val="16"/>
        </w:rPr>
      </w:pPr>
      <w:bookmarkStart w:id="46" w:name="_Toc441740859"/>
      <w:r w:rsidRPr="006C52E1">
        <w:rPr>
          <w:i w:val="0"/>
          <w:sz w:val="16"/>
          <w:szCs w:val="16"/>
        </w:rPr>
        <w:t xml:space="preserve">Definujte základní pojmy a seřaďte je </w:t>
      </w:r>
      <w:r w:rsidRPr="006C52E1">
        <w:rPr>
          <w:b/>
          <w:bCs/>
          <w:i w:val="0"/>
          <w:sz w:val="16"/>
          <w:szCs w:val="16"/>
          <w:u w:val="single"/>
        </w:rPr>
        <w:t>abecedně</w:t>
      </w:r>
      <w:r w:rsidRPr="006C52E1">
        <w:rPr>
          <w:i w:val="0"/>
          <w:sz w:val="16"/>
          <w:szCs w:val="16"/>
        </w:rPr>
        <w:t xml:space="preserve">. </w:t>
      </w:r>
    </w:p>
    <w:p w14:paraId="30EBC346" w14:textId="77777777" w:rsidR="004B1A61" w:rsidRPr="006C52E1" w:rsidRDefault="004B1A61" w:rsidP="004B1A61">
      <w:pPr>
        <w:pStyle w:val="TextdokumentuKurzvaerven"/>
        <w:rPr>
          <w:i w:val="0"/>
          <w:color w:val="auto"/>
          <w:sz w:val="16"/>
          <w:szCs w:val="16"/>
        </w:rPr>
      </w:pPr>
      <w:r w:rsidRPr="006C52E1">
        <w:rPr>
          <w:i w:val="0"/>
          <w:sz w:val="16"/>
          <w:szCs w:val="16"/>
        </w:rPr>
        <w:t>Je-li základní pojem již závazně definován a uveden na intranetu v </w:t>
      </w:r>
      <w:hyperlink r:id="rId15" w:history="1">
        <w:r w:rsidRPr="006C52E1">
          <w:rPr>
            <w:rStyle w:val="Hypertextovodkaz"/>
            <w:i w:val="0"/>
            <w:sz w:val="16"/>
            <w:szCs w:val="16"/>
          </w:rPr>
          <w:t>ČEZ Slovníčku</w:t>
        </w:r>
      </w:hyperlink>
      <w:r w:rsidRPr="006C52E1">
        <w:rPr>
          <w:i w:val="0"/>
          <w:color w:val="auto"/>
          <w:sz w:val="16"/>
          <w:szCs w:val="16"/>
        </w:rPr>
        <w:t>,</w:t>
      </w:r>
      <w:r w:rsidRPr="006C52E1">
        <w:rPr>
          <w:i w:val="0"/>
          <w:sz w:val="16"/>
          <w:szCs w:val="16"/>
        </w:rPr>
        <w:t xml:space="preserve"> uvádí se hypertextový odkaz na tento pojem do </w:t>
      </w:r>
      <w:hyperlink r:id="rId16" w:history="1">
        <w:r w:rsidRPr="006C52E1">
          <w:rPr>
            <w:rStyle w:val="Hypertextovodkaz"/>
            <w:i w:val="0"/>
            <w:sz w:val="16"/>
            <w:szCs w:val="16"/>
          </w:rPr>
          <w:t>ČEZ Slovníčku</w:t>
        </w:r>
      </w:hyperlink>
      <w:r w:rsidRPr="006C52E1">
        <w:rPr>
          <w:i w:val="0"/>
          <w:color w:val="auto"/>
          <w:sz w:val="16"/>
          <w:szCs w:val="16"/>
        </w:rPr>
        <w:t xml:space="preserve">. </w:t>
      </w:r>
    </w:p>
    <w:p w14:paraId="5FAF1A43" w14:textId="77777777" w:rsidR="004B1A61" w:rsidRPr="006C52E1" w:rsidRDefault="004B1A61" w:rsidP="004B1A61">
      <w:pPr>
        <w:pStyle w:val="Textdokumentu"/>
        <w:rPr>
          <w:color w:val="FF0000"/>
          <w:sz w:val="16"/>
          <w:szCs w:val="16"/>
        </w:rPr>
      </w:pPr>
      <w:r w:rsidRPr="006C52E1">
        <w:rPr>
          <w:color w:val="FF0000"/>
          <w:sz w:val="16"/>
          <w:szCs w:val="16"/>
        </w:rPr>
        <w:t>Pokud je pojem definován zákonem je nutno uvést na zákon u pojmu odkaz.</w:t>
      </w:r>
    </w:p>
    <w:p w14:paraId="5B8F6144" w14:textId="77777777" w:rsidR="004B1A61" w:rsidRPr="006C52E1" w:rsidRDefault="004B1A61" w:rsidP="004B1A61">
      <w:pPr>
        <w:pStyle w:val="Textdokumentu"/>
        <w:rPr>
          <w:color w:val="FF0000"/>
          <w:sz w:val="16"/>
          <w:szCs w:val="16"/>
        </w:rPr>
      </w:pPr>
      <w:r w:rsidRPr="006C52E1">
        <w:rPr>
          <w:color w:val="FF0000"/>
          <w:sz w:val="16"/>
          <w:szCs w:val="16"/>
        </w:rPr>
        <w:t>Pokud je pojem převzat z jiného řídicího dokumentu je nutno uvést z jakého dokumentu spolu s aktivním odkazem.</w:t>
      </w:r>
    </w:p>
    <w:p w14:paraId="2693613F" w14:textId="77777777" w:rsidR="004B1A61" w:rsidRPr="006C52E1" w:rsidRDefault="004B1A61" w:rsidP="004B1A61">
      <w:pPr>
        <w:pStyle w:val="TextdokumentuKurzvaerven"/>
        <w:rPr>
          <w:sz w:val="16"/>
          <w:szCs w:val="16"/>
        </w:rPr>
      </w:pPr>
      <w:r w:rsidRPr="006C52E1">
        <w:rPr>
          <w:i w:val="0"/>
          <w:sz w:val="16"/>
          <w:szCs w:val="16"/>
        </w:rPr>
        <w:t>Dále se definují specifické pojmy, jejichž výklad je nezbytný pro srozumitelnost a jednoznačnost textu dokumentu.</w:t>
      </w:r>
      <w:r w:rsidRPr="006C52E1">
        <w:rPr>
          <w:sz w:val="16"/>
          <w:szCs w:val="16"/>
        </w:rPr>
        <w:t xml:space="preserve"> </w:t>
      </w:r>
    </w:p>
    <w:p w14:paraId="7F0664CE" w14:textId="77777777" w:rsidR="004B1A61" w:rsidRDefault="004B1A61" w:rsidP="004B1A61">
      <w:pPr>
        <w:pStyle w:val="Zkladnpojmy"/>
        <w:keepNext/>
        <w:keepLines/>
        <w:rPr>
          <w:b w:val="0"/>
        </w:rPr>
      </w:pPr>
      <w:r w:rsidRPr="004B1A61">
        <w:rPr>
          <w:rStyle w:val="ZkladnpojmyChar"/>
          <w:b/>
          <w:bCs/>
        </w:rPr>
        <w:lastRenderedPageBreak/>
        <w:t>Pojem</w:t>
      </w:r>
      <w:r>
        <w:t xml:space="preserve"> </w:t>
      </w:r>
      <w:r w:rsidRPr="006E39F7">
        <w:rPr>
          <w:b w:val="0"/>
        </w:rPr>
        <w:t xml:space="preserve">– </w:t>
      </w:r>
      <w:r>
        <w:rPr>
          <w:b w:val="0"/>
        </w:rPr>
        <w:t>výklad pojmu</w:t>
      </w:r>
      <w:r w:rsidRPr="006E39F7">
        <w:rPr>
          <w:b w:val="0"/>
        </w:rPr>
        <w:t>.</w:t>
      </w:r>
      <w:r>
        <w:rPr>
          <w:b w:val="0"/>
        </w:rPr>
        <w:t xml:space="preserve"> </w:t>
      </w:r>
    </w:p>
    <w:p w14:paraId="33563882" w14:textId="77777777" w:rsidR="004B1A61" w:rsidRPr="006C52E1" w:rsidRDefault="004B1A61" w:rsidP="004B1A61">
      <w:pPr>
        <w:pStyle w:val="TextdokumentuKurzvaerven"/>
        <w:keepNext/>
        <w:keepLines/>
        <w:rPr>
          <w:i w:val="0"/>
          <w:sz w:val="16"/>
          <w:szCs w:val="16"/>
        </w:rPr>
      </w:pPr>
      <w:r w:rsidRPr="006C52E1">
        <w:rPr>
          <w:i w:val="0"/>
          <w:sz w:val="16"/>
          <w:szCs w:val="16"/>
        </w:rPr>
        <w:t>Není-li třeba pojmy definovat, uvede se pouze:</w:t>
      </w:r>
    </w:p>
    <w:p w14:paraId="0DC2AEDE" w14:textId="77777777" w:rsidR="004B1A61" w:rsidRPr="00911D1E" w:rsidRDefault="004B1A61" w:rsidP="004B1A61">
      <w:pPr>
        <w:pStyle w:val="Textdokumentu"/>
      </w:pPr>
      <w:r w:rsidRPr="007D1370">
        <w:t>Nejsou.</w:t>
      </w:r>
    </w:p>
    <w:p w14:paraId="4F80E171" w14:textId="6F3B5CBF" w:rsidR="00265B8A" w:rsidRDefault="00265B8A" w:rsidP="00F16C0A">
      <w:pPr>
        <w:pStyle w:val="Nadpis2"/>
      </w:pPr>
      <w:bookmarkStart w:id="47" w:name="_Toc96337688"/>
      <w:r w:rsidRPr="00911D1E">
        <w:t>Zkratky</w:t>
      </w:r>
      <w:bookmarkEnd w:id="44"/>
      <w:bookmarkEnd w:id="45"/>
      <w:bookmarkEnd w:id="46"/>
      <w:bookmarkEnd w:id="47"/>
    </w:p>
    <w:p w14:paraId="11701D48" w14:textId="77777777" w:rsidR="004B1A61" w:rsidRPr="006C52E1" w:rsidRDefault="004B1A61" w:rsidP="004B1A61">
      <w:pPr>
        <w:pStyle w:val="Textkomente"/>
        <w:rPr>
          <w:color w:val="FF0000"/>
          <w:sz w:val="16"/>
          <w:szCs w:val="16"/>
        </w:rPr>
      </w:pPr>
      <w:r w:rsidRPr="006C52E1">
        <w:rPr>
          <w:color w:val="FF0000"/>
          <w:sz w:val="16"/>
          <w:szCs w:val="16"/>
        </w:rPr>
        <w:t>Uveďte použité zkratky v dokumentu do tabulky. Zkratky se řadí abecedně</w:t>
      </w:r>
    </w:p>
    <w:p w14:paraId="152019D1" w14:textId="77777777" w:rsidR="004B1A61" w:rsidRPr="006C52E1" w:rsidRDefault="004B1A61" w:rsidP="004B1A61">
      <w:pPr>
        <w:pStyle w:val="Textkomente"/>
        <w:rPr>
          <w:color w:val="FF0000"/>
          <w:sz w:val="16"/>
          <w:szCs w:val="16"/>
        </w:rPr>
      </w:pPr>
      <w:r w:rsidRPr="006C52E1">
        <w:rPr>
          <w:color w:val="FF0000"/>
          <w:sz w:val="16"/>
          <w:szCs w:val="16"/>
        </w:rPr>
        <w:t>Zkratky se zavádějí pro vícekrát se opakující výrazy. Pokud je zkratka použita pouze jednou je zapotřebí u zkratky do závorky uvést její význam. Př.: VP (volná příloha)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2"/>
        <w:gridCol w:w="7268"/>
      </w:tblGrid>
      <w:tr w:rsidR="004B1A61" w:rsidRPr="00183539" w14:paraId="20D220AD" w14:textId="77777777" w:rsidTr="007814CD">
        <w:tc>
          <w:tcPr>
            <w:tcW w:w="989" w:type="pct"/>
            <w:shd w:val="clear" w:color="auto" w:fill="auto"/>
            <w:vAlign w:val="center"/>
          </w:tcPr>
          <w:p w14:paraId="0B8B256B" w14:textId="77777777" w:rsidR="004B1A61" w:rsidRPr="00183539" w:rsidRDefault="004B1A61" w:rsidP="007814CD">
            <w:pPr>
              <w:pStyle w:val="TextdokumentuTunModrPed3bZa3b"/>
              <w:rPr>
                <w:bCs w:val="0"/>
                <w:color w:val="auto"/>
                <w:sz w:val="20"/>
              </w:rPr>
            </w:pPr>
            <w:r>
              <w:rPr>
                <w:bCs w:val="0"/>
                <w:color w:val="auto"/>
                <w:sz w:val="20"/>
              </w:rPr>
              <w:t>Z</w:t>
            </w:r>
            <w:r w:rsidRPr="00183539">
              <w:rPr>
                <w:bCs w:val="0"/>
                <w:color w:val="auto"/>
                <w:sz w:val="20"/>
              </w:rPr>
              <w:t>kratka</w:t>
            </w:r>
          </w:p>
        </w:tc>
        <w:tc>
          <w:tcPr>
            <w:tcW w:w="4011" w:type="pct"/>
            <w:shd w:val="clear" w:color="auto" w:fill="auto"/>
            <w:vAlign w:val="center"/>
          </w:tcPr>
          <w:p w14:paraId="74274013" w14:textId="77777777" w:rsidR="004B1A61" w:rsidRPr="00183539" w:rsidRDefault="004B1A61" w:rsidP="007814CD">
            <w:pPr>
              <w:pStyle w:val="TextdokumentuTunModrPed3bZa3b"/>
              <w:rPr>
                <w:bCs w:val="0"/>
                <w:color w:val="auto"/>
                <w:sz w:val="20"/>
              </w:rPr>
            </w:pPr>
            <w:r>
              <w:rPr>
                <w:bCs w:val="0"/>
                <w:color w:val="auto"/>
                <w:sz w:val="20"/>
              </w:rPr>
              <w:t>V</w:t>
            </w:r>
            <w:r w:rsidRPr="00183539">
              <w:rPr>
                <w:bCs w:val="0"/>
                <w:color w:val="auto"/>
                <w:sz w:val="20"/>
              </w:rPr>
              <w:t>ýklad zkratky</w:t>
            </w:r>
          </w:p>
        </w:tc>
      </w:tr>
      <w:tr w:rsidR="004B1A61" w:rsidRPr="00183539" w14:paraId="6041759B" w14:textId="77777777" w:rsidTr="007814CD">
        <w:tc>
          <w:tcPr>
            <w:tcW w:w="989" w:type="pct"/>
            <w:shd w:val="clear" w:color="auto" w:fill="auto"/>
            <w:vAlign w:val="center"/>
          </w:tcPr>
          <w:p w14:paraId="383C456B" w14:textId="77777777" w:rsidR="004B1A61" w:rsidRPr="00183539" w:rsidRDefault="004B1A61" w:rsidP="007814CD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183539">
              <w:rPr>
                <w:sz w:val="20"/>
                <w:szCs w:val="20"/>
              </w:rPr>
              <w:t>Zde pište…</w:t>
            </w:r>
          </w:p>
        </w:tc>
        <w:tc>
          <w:tcPr>
            <w:tcW w:w="4011" w:type="pct"/>
            <w:shd w:val="clear" w:color="auto" w:fill="auto"/>
            <w:vAlign w:val="center"/>
          </w:tcPr>
          <w:p w14:paraId="7B3FF907" w14:textId="77777777" w:rsidR="004B1A61" w:rsidRPr="00183539" w:rsidRDefault="004B1A61" w:rsidP="007814CD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183539">
              <w:rPr>
                <w:sz w:val="20"/>
                <w:szCs w:val="20"/>
              </w:rPr>
              <w:t>Zde pište text…</w:t>
            </w:r>
          </w:p>
        </w:tc>
      </w:tr>
    </w:tbl>
    <w:p w14:paraId="4A49A315" w14:textId="77777777" w:rsidR="004B1A61" w:rsidRPr="006C52E1" w:rsidRDefault="004B1A61" w:rsidP="004B1A61">
      <w:pPr>
        <w:pStyle w:val="TextdokumentuKurzvaerven"/>
        <w:keepNext/>
        <w:keepLines/>
        <w:spacing w:before="240"/>
        <w:rPr>
          <w:i w:val="0"/>
          <w:sz w:val="16"/>
          <w:szCs w:val="16"/>
        </w:rPr>
      </w:pPr>
      <w:r w:rsidRPr="006C52E1">
        <w:rPr>
          <w:i w:val="0"/>
          <w:sz w:val="16"/>
          <w:szCs w:val="16"/>
        </w:rPr>
        <w:t>Nejsou-li v dokumentu zkratky, uvede se pouze:</w:t>
      </w:r>
    </w:p>
    <w:p w14:paraId="06024C6D" w14:textId="77777777" w:rsidR="004B1A61" w:rsidRPr="00E81E86" w:rsidRDefault="004B1A61" w:rsidP="004B1A61">
      <w:pPr>
        <w:pStyle w:val="TextdokumentuKurzvaerven"/>
        <w:keepNext/>
        <w:keepLines/>
        <w:spacing w:before="240"/>
        <w:rPr>
          <w:i w:val="0"/>
          <w:iCs w:val="0"/>
          <w:color w:val="auto"/>
        </w:rPr>
      </w:pPr>
      <w:r w:rsidRPr="00063B82">
        <w:rPr>
          <w:i w:val="0"/>
          <w:iCs w:val="0"/>
          <w:color w:val="auto"/>
        </w:rPr>
        <w:t>Zkratky nejsou v dokumentu použity.</w:t>
      </w:r>
    </w:p>
    <w:p w14:paraId="4F404BA7" w14:textId="77777777" w:rsidR="00D235DE" w:rsidRPr="00B83687" w:rsidRDefault="00D235DE" w:rsidP="00E81E86">
      <w:pPr>
        <w:pStyle w:val="TextdokumentuKurzvaerven"/>
        <w:widowControl w:val="0"/>
        <w:rPr>
          <w:i w:val="0"/>
          <w:sz w:val="18"/>
          <w:szCs w:val="18"/>
        </w:rPr>
      </w:pPr>
    </w:p>
    <w:p w14:paraId="76B8B4A6" w14:textId="77777777" w:rsidR="00953C8B" w:rsidRDefault="00953C8B" w:rsidP="00652381">
      <w:pPr>
        <w:pStyle w:val="Nadpis1"/>
        <w:sectPr w:rsidR="00953C8B" w:rsidSect="001918E7">
          <w:headerReference w:type="even" r:id="rId17"/>
          <w:footerReference w:type="first" r:id="rId18"/>
          <w:pgSz w:w="11906" w:h="16838" w:code="9"/>
          <w:pgMar w:top="1134" w:right="1418" w:bottom="1701" w:left="1418" w:header="709" w:footer="709" w:gutter="0"/>
          <w:cols w:space="708"/>
          <w:docGrid w:linePitch="360"/>
        </w:sectPr>
      </w:pPr>
      <w:bookmarkStart w:id="48" w:name="_Toc442863112"/>
      <w:bookmarkStart w:id="49" w:name="_Toc443041827"/>
      <w:bookmarkStart w:id="50" w:name="_Hlk73532341"/>
    </w:p>
    <w:bookmarkEnd w:id="48"/>
    <w:bookmarkEnd w:id="49"/>
    <w:bookmarkEnd w:id="50"/>
    <w:p w14:paraId="4FC2FD53" w14:textId="11935846" w:rsidR="002867F0" w:rsidRPr="002867F0" w:rsidRDefault="002867F0" w:rsidP="002867F0">
      <w:pPr>
        <w:pStyle w:val="Nadpis1"/>
        <w:rPr>
          <w:color w:val="FF0000"/>
          <w:sz w:val="18"/>
          <w:szCs w:val="18"/>
        </w:rPr>
      </w:pPr>
      <w:r>
        <w:lastRenderedPageBreak/>
        <w:fldChar w:fldCharType="begin"/>
      </w:r>
      <w:r>
        <w:instrText xml:space="preserve"> MERGEFIELD  ARIS_NAZEV_METODIKY  \* MERGEFORMAT </w:instrText>
      </w:r>
      <w:r>
        <w:fldChar w:fldCharType="separate"/>
      </w:r>
      <w:bookmarkStart w:id="51" w:name="_Toc96337689"/>
      <w:r w:rsidR="00EB2C70">
        <w:rPr>
          <w:noProof/>
        </w:rPr>
        <w:t>«ARIS_NAZEV_METODIKY»</w:t>
      </w:r>
      <w:bookmarkEnd w:id="51"/>
      <w:r>
        <w:fldChar w:fldCharType="end"/>
      </w:r>
    </w:p>
    <w:p w14:paraId="556C10B3" w14:textId="25638471" w:rsidR="0094060E" w:rsidRDefault="00746058" w:rsidP="0094060E">
      <w:pPr>
        <w:pStyle w:val="Normln1"/>
      </w:pPr>
      <w:r>
        <w:t>Tyto činnosti</w:t>
      </w:r>
      <w:r w:rsidR="0094060E">
        <w:t xml:space="preserve"> patří do </w:t>
      </w:r>
      <w:r w:rsidR="0094060E" w:rsidRPr="00974710">
        <w:t>následujícího procesu:</w:t>
      </w:r>
      <w:r w:rsidR="004944F3">
        <w:t xml:space="preserve"> </w:t>
      </w:r>
      <w:r w:rsidR="00475B66" w:rsidRPr="00974710">
        <w:rPr>
          <w:rFonts w:eastAsia="Times New Roman"/>
          <w:color w:val="FF0000"/>
          <w:sz w:val="16"/>
          <w:szCs w:val="16"/>
          <w:lang w:eastAsia="cs-CZ"/>
        </w:rPr>
        <w:t xml:space="preserve">Zpracovatel uvede </w:t>
      </w:r>
      <w:r w:rsidR="00974710" w:rsidRPr="00974710">
        <w:rPr>
          <w:rFonts w:eastAsia="Times New Roman"/>
          <w:color w:val="FF0000"/>
          <w:sz w:val="16"/>
          <w:szCs w:val="16"/>
          <w:lang w:eastAsia="cs-CZ"/>
        </w:rPr>
        <w:t>označení a název procesu z kterého metodika vycház</w:t>
      </w:r>
      <w:r w:rsidR="00974710">
        <w:rPr>
          <w:rFonts w:eastAsia="Times New Roman"/>
          <w:color w:val="FF0000"/>
          <w:sz w:val="16"/>
          <w:szCs w:val="16"/>
          <w:lang w:eastAsia="cs-CZ"/>
        </w:rPr>
        <w:t>í.</w:t>
      </w:r>
    </w:p>
    <w:p w14:paraId="2DC98D5A" w14:textId="77777777" w:rsidR="0094060E" w:rsidRDefault="0094060E" w:rsidP="0094060E">
      <w:pPr>
        <w:pStyle w:val="Normln1"/>
      </w:pPr>
      <w:r>
        <w:t>Aktivní odkaz na schéma je v aplikaci ECM Řízené dokumenty v záložce Dokument a přílohy v sekci Procesní diagramy.</w:t>
      </w:r>
    </w:p>
    <w:p w14:paraId="7C150A97" w14:textId="2E9DD612" w:rsidR="007766AD" w:rsidRDefault="007766AD" w:rsidP="0094060E">
      <w:pPr>
        <w:rPr>
          <w:color w:val="FF0000"/>
          <w:sz w:val="16"/>
          <w:szCs w:val="16"/>
        </w:rPr>
      </w:pPr>
      <w:r w:rsidRPr="00B901B9">
        <w:rPr>
          <w:color w:val="FF0000"/>
          <w:sz w:val="16"/>
          <w:szCs w:val="16"/>
        </w:rPr>
        <w:t xml:space="preserve">Vložte model typu </w:t>
      </w:r>
      <w:r w:rsidR="00CC6D52" w:rsidRPr="00B901B9">
        <w:rPr>
          <w:color w:val="FF0000"/>
          <w:sz w:val="16"/>
          <w:szCs w:val="16"/>
        </w:rPr>
        <w:t>EPC v řádkovém zobr</w:t>
      </w:r>
      <w:r w:rsidR="00903B9A" w:rsidRPr="00B901B9">
        <w:rPr>
          <w:color w:val="FF0000"/>
          <w:sz w:val="16"/>
          <w:szCs w:val="16"/>
        </w:rPr>
        <w:t>a</w:t>
      </w:r>
      <w:r w:rsidR="00CC6D52" w:rsidRPr="00B901B9">
        <w:rPr>
          <w:color w:val="FF0000"/>
          <w:sz w:val="16"/>
          <w:szCs w:val="16"/>
        </w:rPr>
        <w:t>zení</w:t>
      </w:r>
      <w:r w:rsidRPr="00B901B9">
        <w:rPr>
          <w:color w:val="FF0000"/>
          <w:sz w:val="16"/>
          <w:szCs w:val="16"/>
        </w:rPr>
        <w:t xml:space="preserve"> z</w:t>
      </w:r>
      <w:r w:rsidR="00903B9A" w:rsidRPr="00B901B9">
        <w:rPr>
          <w:color w:val="FF0000"/>
          <w:sz w:val="16"/>
          <w:szCs w:val="16"/>
        </w:rPr>
        <w:t>e</w:t>
      </w:r>
      <w:r w:rsidRPr="00B901B9">
        <w:rPr>
          <w:color w:val="FF0000"/>
          <w:sz w:val="16"/>
          <w:szCs w:val="16"/>
        </w:rPr>
        <w:t xml:space="preserve"> SW ARIS způsobem </w:t>
      </w:r>
      <w:proofErr w:type="spellStart"/>
      <w:r w:rsidRPr="00B901B9">
        <w:rPr>
          <w:color w:val="FF0000"/>
          <w:sz w:val="16"/>
          <w:szCs w:val="16"/>
        </w:rPr>
        <w:t>CtrlA</w:t>
      </w:r>
      <w:proofErr w:type="spellEnd"/>
      <w:r w:rsidRPr="00B901B9">
        <w:rPr>
          <w:color w:val="FF0000"/>
          <w:sz w:val="16"/>
          <w:szCs w:val="16"/>
        </w:rPr>
        <w:t xml:space="preserve">, </w:t>
      </w:r>
      <w:proofErr w:type="spellStart"/>
      <w:r w:rsidRPr="00B901B9">
        <w:rPr>
          <w:color w:val="FF0000"/>
          <w:sz w:val="16"/>
          <w:szCs w:val="16"/>
        </w:rPr>
        <w:t>CtrlC</w:t>
      </w:r>
      <w:proofErr w:type="spellEnd"/>
      <w:r w:rsidRPr="00B901B9">
        <w:rPr>
          <w:color w:val="FF0000"/>
          <w:sz w:val="16"/>
          <w:szCs w:val="16"/>
        </w:rPr>
        <w:t xml:space="preserve">, </w:t>
      </w:r>
      <w:proofErr w:type="spellStart"/>
      <w:r w:rsidRPr="00B901B9">
        <w:rPr>
          <w:color w:val="FF0000"/>
          <w:sz w:val="16"/>
          <w:szCs w:val="16"/>
        </w:rPr>
        <w:t>CtrlV</w:t>
      </w:r>
      <w:proofErr w:type="spellEnd"/>
      <w:r w:rsidR="00903B9A" w:rsidRPr="00B901B9">
        <w:rPr>
          <w:color w:val="FF0000"/>
          <w:sz w:val="16"/>
          <w:szCs w:val="16"/>
        </w:rPr>
        <w:t>.</w:t>
      </w:r>
    </w:p>
    <w:p w14:paraId="06C9B9CB" w14:textId="77777777" w:rsidR="000F53A8" w:rsidRDefault="000F53A8" w:rsidP="00213490">
      <w:pPr>
        <w:rPr>
          <w:color w:val="FF0000"/>
          <w:sz w:val="16"/>
          <w:szCs w:val="16"/>
        </w:rPr>
      </w:pPr>
    </w:p>
    <w:p w14:paraId="27D57174" w14:textId="77777777" w:rsidR="000F53A8" w:rsidRDefault="000F53A8" w:rsidP="00213490">
      <w:pPr>
        <w:rPr>
          <w:color w:val="FF0000"/>
          <w:sz w:val="16"/>
          <w:szCs w:val="16"/>
        </w:rPr>
      </w:pPr>
    </w:p>
    <w:p w14:paraId="7420A298" w14:textId="77777777" w:rsidR="00953C8B" w:rsidRDefault="00953C8B" w:rsidP="00F16C0A">
      <w:pPr>
        <w:pStyle w:val="Nadpis2"/>
        <w:sectPr w:rsidR="00953C8B" w:rsidSect="004944F3">
          <w:pgSz w:w="11906" w:h="16838" w:code="9"/>
          <w:pgMar w:top="1134" w:right="1418" w:bottom="1701" w:left="1418" w:header="709" w:footer="709" w:gutter="0"/>
          <w:cols w:space="708"/>
          <w:docGrid w:linePitch="360"/>
        </w:sectPr>
      </w:pPr>
    </w:p>
    <w:bookmarkStart w:id="52" w:name="_Hlk80607138"/>
    <w:p w14:paraId="76174420" w14:textId="38EDB15E" w:rsidR="00F228B0" w:rsidRDefault="007E7E71" w:rsidP="00F228B0">
      <w:pPr>
        <w:rPr>
          <w:noProof/>
        </w:rPr>
      </w:pPr>
      <w:r>
        <w:lastRenderedPageBreak/>
        <w:fldChar w:fldCharType="begin"/>
      </w:r>
      <w:r>
        <w:instrText xml:space="preserve"> MERGEFIELD  ARIS_HNIZDA  \* MERGEFORMAT </w:instrText>
      </w:r>
      <w:r>
        <w:fldChar w:fldCharType="separate"/>
      </w:r>
      <w:r w:rsidR="00D445B3">
        <w:rPr>
          <w:noProof/>
        </w:rPr>
        <w:t>«ARIS_HNIZDA»</w:t>
      </w:r>
      <w:r>
        <w:fldChar w:fldCharType="end"/>
      </w:r>
    </w:p>
    <w:p w14:paraId="41F59040" w14:textId="77777777" w:rsidR="00F228B0" w:rsidRDefault="00F228B0" w:rsidP="00F228B0">
      <w:pPr>
        <w:pStyle w:val="Nadpis2"/>
        <w:numPr>
          <w:ilvl w:val="0"/>
          <w:numId w:val="0"/>
        </w:numPr>
        <w:rPr>
          <w:noProof/>
        </w:rPr>
      </w:pPr>
    </w:p>
    <w:p w14:paraId="0BE6B621" w14:textId="27CD9BFC" w:rsidR="008A2864" w:rsidRPr="00911D1E" w:rsidRDefault="00265B8A" w:rsidP="00652381">
      <w:pPr>
        <w:pStyle w:val="Nadpis1"/>
      </w:pPr>
      <w:bookmarkStart w:id="53" w:name="_Toc133810073"/>
      <w:bookmarkStart w:id="54" w:name="_Toc133811291"/>
      <w:bookmarkStart w:id="55" w:name="_Toc441740888"/>
      <w:bookmarkStart w:id="56" w:name="_Toc96337690"/>
      <w:bookmarkEnd w:id="52"/>
      <w:r w:rsidRPr="00911D1E">
        <w:t>VAZBY MEZI DOKUMENT</w:t>
      </w:r>
      <w:bookmarkEnd w:id="53"/>
      <w:bookmarkEnd w:id="54"/>
      <w:r w:rsidR="00E20DFD" w:rsidRPr="00911D1E">
        <w:t>y</w:t>
      </w:r>
      <w:bookmarkEnd w:id="55"/>
      <w:bookmarkEnd w:id="56"/>
    </w:p>
    <w:p w14:paraId="663494AB" w14:textId="3F388679" w:rsidR="006A7D4F" w:rsidRDefault="006A7D4F" w:rsidP="00F16C0A">
      <w:pPr>
        <w:pStyle w:val="Nadpis2"/>
        <w:numPr>
          <w:ilvl w:val="1"/>
          <w:numId w:val="42"/>
        </w:numPr>
      </w:pPr>
      <w:bookmarkStart w:id="57" w:name="_Toc5788296"/>
      <w:bookmarkStart w:id="58" w:name="_Toc76545415"/>
      <w:bookmarkStart w:id="59" w:name="_Toc96337691"/>
      <w:bookmarkStart w:id="60" w:name="_Hlk81216229"/>
      <w:bookmarkStart w:id="61" w:name="_Hlk64265422"/>
      <w:bookmarkStart w:id="62" w:name="_Toc133810076"/>
      <w:bookmarkStart w:id="63" w:name="_Toc133811294"/>
      <w:r>
        <w:t>Vazby na vnější dokumenty a vnitřní dokumenty neevidované v ECM ŘD</w:t>
      </w:r>
      <w:bookmarkEnd w:id="57"/>
      <w:bookmarkEnd w:id="58"/>
      <w:bookmarkEnd w:id="59"/>
    </w:p>
    <w:p w14:paraId="0A384349" w14:textId="77777777" w:rsidR="006A7D4F" w:rsidRPr="006E7284" w:rsidRDefault="006A7D4F" w:rsidP="006A7D4F">
      <w:pPr>
        <w:pStyle w:val="TextdokumentuKurzvaerven"/>
        <w:keepNext/>
        <w:keepLines/>
        <w:rPr>
          <w:i w:val="0"/>
          <w:sz w:val="18"/>
          <w:szCs w:val="18"/>
        </w:rPr>
      </w:pPr>
      <w:r w:rsidRPr="006E7284">
        <w:rPr>
          <w:i w:val="0"/>
          <w:sz w:val="18"/>
          <w:szCs w:val="18"/>
        </w:rPr>
        <w:t>Jedná se o platné právní předpisy, jiné vnější předpisy a specifické pracovní dokumenty (neevidované v ECM ŘD), které nějakým způsobem souvisí s vydávaným dokumentem. Př.: zákony, vyhlášky, nařízení, normy, smlouvy, …</w:t>
      </w:r>
    </w:p>
    <w:p w14:paraId="2B79EEDC" w14:textId="460BFB26" w:rsidR="006A7D4F" w:rsidRPr="006E7284" w:rsidRDefault="006A7D4F" w:rsidP="006A7D4F">
      <w:pPr>
        <w:pStyle w:val="TextdokumentuKurzvaerven"/>
        <w:keepNext/>
        <w:keepLines/>
        <w:rPr>
          <w:i w:val="0"/>
          <w:sz w:val="18"/>
          <w:szCs w:val="18"/>
        </w:rPr>
      </w:pPr>
      <w:r w:rsidRPr="006E7284">
        <w:rPr>
          <w:i w:val="0"/>
          <w:sz w:val="18"/>
          <w:szCs w:val="18"/>
        </w:rPr>
        <w:t xml:space="preserve">Musí zde být uvedeny veškeré dokumenty na které se odkazujete v textu </w:t>
      </w:r>
      <w:r w:rsidR="00496553">
        <w:rPr>
          <w:i w:val="0"/>
          <w:sz w:val="18"/>
          <w:szCs w:val="18"/>
        </w:rPr>
        <w:t>metodiky</w:t>
      </w:r>
      <w:r w:rsidRPr="006E7284">
        <w:rPr>
          <w:i w:val="0"/>
          <w:sz w:val="18"/>
          <w:szCs w:val="18"/>
        </w:rPr>
        <w:t xml:space="preserve"> a je</w:t>
      </w:r>
      <w:r w:rsidR="00362E8E">
        <w:rPr>
          <w:i w:val="0"/>
          <w:sz w:val="18"/>
          <w:szCs w:val="18"/>
        </w:rPr>
        <w:t>jích</w:t>
      </w:r>
      <w:r w:rsidRPr="006E7284">
        <w:rPr>
          <w:i w:val="0"/>
          <w:sz w:val="18"/>
          <w:szCs w:val="18"/>
        </w:rPr>
        <w:t xml:space="preserve"> volných přílohách.</w:t>
      </w:r>
    </w:p>
    <w:p w14:paraId="7FCD2F41" w14:textId="77777777" w:rsidR="006A7D4F" w:rsidRDefault="006A7D4F" w:rsidP="006A7D4F">
      <w:pPr>
        <w:pStyle w:val="Textdokumentu"/>
        <w:keepNext/>
        <w:keepLines/>
      </w:pPr>
      <w:r>
        <w:t>V kapitole jsou uvedeny dokumenty v platném znění k datu nabytí platnosti dokumentu.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5"/>
        <w:gridCol w:w="6310"/>
      </w:tblGrid>
      <w:tr w:rsidR="006A7D4F" w14:paraId="4881680D" w14:textId="77777777" w:rsidTr="007814CD">
        <w:trPr>
          <w:trHeight w:val="20"/>
        </w:trPr>
        <w:tc>
          <w:tcPr>
            <w:tcW w:w="2755" w:type="dxa"/>
            <w:vAlign w:val="center"/>
          </w:tcPr>
          <w:p w14:paraId="7D9ADFCC" w14:textId="77777777" w:rsidR="006A7D4F" w:rsidRPr="00145385" w:rsidRDefault="006A7D4F" w:rsidP="007814CD">
            <w:pPr>
              <w:pStyle w:val="TextdokumentuTunModrPed3bZa3b"/>
              <w:keepLines/>
              <w:rPr>
                <w:bCs w:val="0"/>
                <w:color w:val="auto"/>
                <w:sz w:val="20"/>
              </w:rPr>
            </w:pPr>
            <w:r>
              <w:rPr>
                <w:bCs w:val="0"/>
                <w:color w:val="auto"/>
                <w:sz w:val="20"/>
              </w:rPr>
              <w:t>D</w:t>
            </w:r>
            <w:r w:rsidRPr="00145385">
              <w:rPr>
                <w:bCs w:val="0"/>
                <w:color w:val="auto"/>
                <w:sz w:val="20"/>
              </w:rPr>
              <w:t>ruh a číslo předpisu</w:t>
            </w:r>
          </w:p>
        </w:tc>
        <w:tc>
          <w:tcPr>
            <w:tcW w:w="6310" w:type="dxa"/>
            <w:vAlign w:val="center"/>
          </w:tcPr>
          <w:p w14:paraId="398899CF" w14:textId="77777777" w:rsidR="006A7D4F" w:rsidRPr="00145385" w:rsidRDefault="006A7D4F" w:rsidP="007814CD">
            <w:pPr>
              <w:pStyle w:val="TextdokumentuTunModrPed3bZa3b"/>
              <w:keepLines/>
              <w:rPr>
                <w:bCs w:val="0"/>
                <w:color w:val="auto"/>
                <w:sz w:val="20"/>
              </w:rPr>
            </w:pPr>
            <w:r>
              <w:rPr>
                <w:bCs w:val="0"/>
                <w:color w:val="auto"/>
                <w:sz w:val="20"/>
              </w:rPr>
              <w:t>N</w:t>
            </w:r>
            <w:r w:rsidRPr="00145385">
              <w:rPr>
                <w:bCs w:val="0"/>
                <w:color w:val="auto"/>
                <w:sz w:val="20"/>
              </w:rPr>
              <w:t>ázev předpisu</w:t>
            </w:r>
          </w:p>
        </w:tc>
      </w:tr>
      <w:tr w:rsidR="006A7D4F" w14:paraId="6FE82F5A" w14:textId="77777777" w:rsidTr="007814CD">
        <w:trPr>
          <w:trHeight w:val="20"/>
        </w:trPr>
        <w:tc>
          <w:tcPr>
            <w:tcW w:w="2755" w:type="dxa"/>
            <w:vAlign w:val="center"/>
          </w:tcPr>
          <w:p w14:paraId="27818A00" w14:textId="77777777" w:rsidR="006A7D4F" w:rsidRPr="00A5486E" w:rsidRDefault="006A7D4F" w:rsidP="007814CD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A5486E">
              <w:rPr>
                <w:sz w:val="20"/>
                <w:szCs w:val="20"/>
              </w:rPr>
              <w:t>Zde pište text…</w:t>
            </w:r>
          </w:p>
        </w:tc>
        <w:tc>
          <w:tcPr>
            <w:tcW w:w="6310" w:type="dxa"/>
            <w:vAlign w:val="center"/>
          </w:tcPr>
          <w:p w14:paraId="2F97DC38" w14:textId="77777777" w:rsidR="006A7D4F" w:rsidRPr="00A5486E" w:rsidRDefault="006A7D4F" w:rsidP="007814CD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A5486E">
              <w:rPr>
                <w:sz w:val="20"/>
                <w:szCs w:val="20"/>
              </w:rPr>
              <w:t>Zde pište text…</w:t>
            </w:r>
          </w:p>
        </w:tc>
      </w:tr>
    </w:tbl>
    <w:p w14:paraId="396D75D3" w14:textId="77777777" w:rsidR="006A7D4F" w:rsidRPr="00A5486E" w:rsidRDefault="006A7D4F" w:rsidP="006A7D4F">
      <w:pPr>
        <w:pStyle w:val="Textdokumentu"/>
        <w:rPr>
          <w:iCs/>
          <w:color w:val="FF0000"/>
          <w:sz w:val="18"/>
          <w:szCs w:val="18"/>
        </w:rPr>
      </w:pPr>
      <w:r w:rsidRPr="00A5486E">
        <w:rPr>
          <w:iCs/>
          <w:color w:val="FF0000"/>
          <w:sz w:val="18"/>
          <w:szCs w:val="18"/>
        </w:rPr>
        <w:t>Nejsou-li žádné vazby na dokumenty neevidované v ECM ŘD, v kapitole se uvede pouze text:</w:t>
      </w:r>
    </w:p>
    <w:p w14:paraId="374DE94F" w14:textId="0B33CB33" w:rsidR="006A7D4F" w:rsidRDefault="006A7D4F" w:rsidP="006A7D4F">
      <w:pPr>
        <w:pStyle w:val="Textdokumentu"/>
      </w:pPr>
      <w:r w:rsidRPr="00063B82">
        <w:t>Vazby na neevidované dokumenty nejsou použity.</w:t>
      </w:r>
      <w:r>
        <w:t xml:space="preserve"> </w:t>
      </w:r>
    </w:p>
    <w:p w14:paraId="7665F7E0" w14:textId="77777777" w:rsidR="006A7D4F" w:rsidRDefault="006A7D4F" w:rsidP="006A7D4F">
      <w:pPr>
        <w:pStyle w:val="Textdokumentu"/>
        <w:rPr>
          <w:sz w:val="20"/>
          <w:szCs w:val="20"/>
        </w:rPr>
      </w:pPr>
      <w:r w:rsidRPr="00A5486E">
        <w:rPr>
          <w:sz w:val="20"/>
          <w:szCs w:val="20"/>
        </w:rPr>
        <w:t xml:space="preserve">Pozn. Aktuální konsolidované znění vnějších předpisů Sbírky zákonů ČR </w:t>
      </w:r>
      <w:r>
        <w:rPr>
          <w:sz w:val="20"/>
          <w:szCs w:val="20"/>
        </w:rPr>
        <w:t xml:space="preserve">a EU Sbírky mezinárodních smluv a jiných dokumentů </w:t>
      </w:r>
      <w:r w:rsidRPr="00A5486E">
        <w:rPr>
          <w:sz w:val="20"/>
          <w:szCs w:val="20"/>
        </w:rPr>
        <w:t>je k</w:t>
      </w:r>
      <w:r>
        <w:rPr>
          <w:sz w:val="20"/>
          <w:szCs w:val="20"/>
        </w:rPr>
        <w:t> </w:t>
      </w:r>
      <w:r w:rsidRPr="00A5486E">
        <w:rPr>
          <w:sz w:val="20"/>
          <w:szCs w:val="20"/>
        </w:rPr>
        <w:t>dispozici</w:t>
      </w:r>
      <w:r>
        <w:rPr>
          <w:sz w:val="20"/>
          <w:szCs w:val="20"/>
        </w:rPr>
        <w:t xml:space="preserve"> například zde:</w:t>
      </w:r>
    </w:p>
    <w:p w14:paraId="40E336B3" w14:textId="77777777" w:rsidR="006A7D4F" w:rsidRPr="007A419D" w:rsidRDefault="00CC0A16" w:rsidP="006A7D4F">
      <w:pPr>
        <w:pStyle w:val="Textdokumentu"/>
        <w:numPr>
          <w:ilvl w:val="0"/>
          <w:numId w:val="30"/>
        </w:numPr>
        <w:rPr>
          <w:sz w:val="20"/>
          <w:szCs w:val="20"/>
        </w:rPr>
      </w:pPr>
      <w:hyperlink r:id="rId19" w:history="1">
        <w:r w:rsidR="006A7D4F" w:rsidRPr="007A419D">
          <w:rPr>
            <w:rStyle w:val="Hypertextovodkaz"/>
            <w:sz w:val="20"/>
            <w:szCs w:val="20"/>
          </w:rPr>
          <w:t xml:space="preserve">Sbírka zákonů a Sbírka mezinárodních smluv </w:t>
        </w:r>
      </w:hyperlink>
      <w:r w:rsidR="006A7D4F" w:rsidRPr="0077528F">
        <w:rPr>
          <w:sz w:val="20"/>
          <w:szCs w:val="20"/>
        </w:rPr>
        <w:t xml:space="preserve"> </w:t>
      </w:r>
      <w:r w:rsidR="006A7D4F">
        <w:rPr>
          <w:sz w:val="20"/>
          <w:szCs w:val="20"/>
        </w:rPr>
        <w:t>- oficiální zdroj Ministerstva vnitra ČR,</w:t>
      </w:r>
    </w:p>
    <w:p w14:paraId="2E81A8E1" w14:textId="77777777" w:rsidR="006A7D4F" w:rsidRPr="006A7D4F" w:rsidRDefault="00CC0A16" w:rsidP="007814CD">
      <w:pPr>
        <w:pStyle w:val="Textdokumentu"/>
        <w:numPr>
          <w:ilvl w:val="0"/>
          <w:numId w:val="30"/>
        </w:numPr>
      </w:pPr>
      <w:hyperlink r:id="rId20" w:history="1">
        <w:r w:rsidR="006A7D4F" w:rsidRPr="006A7D4F">
          <w:rPr>
            <w:rStyle w:val="Hypertextovodkaz"/>
            <w:sz w:val="20"/>
            <w:szCs w:val="20"/>
          </w:rPr>
          <w:t>Eur-Lex</w:t>
        </w:r>
      </w:hyperlink>
      <w:r w:rsidR="006A7D4F" w:rsidRPr="006A7D4F">
        <w:rPr>
          <w:sz w:val="20"/>
          <w:szCs w:val="20"/>
        </w:rPr>
        <w:t>.</w:t>
      </w:r>
      <w:r w:rsidR="006A7D4F" w:rsidRPr="0077528F">
        <w:t xml:space="preserve"> </w:t>
      </w:r>
      <w:r w:rsidR="006A7D4F" w:rsidRPr="006A7D4F">
        <w:rPr>
          <w:sz w:val="20"/>
          <w:szCs w:val="20"/>
        </w:rPr>
        <w:t>- oficiální zdroj Úřadu pro publikace Evropské unie (právní předpisy EU a další dokumenty),</w:t>
      </w:r>
    </w:p>
    <w:p w14:paraId="5D0726BD" w14:textId="1D645E48" w:rsidR="006A7D4F" w:rsidRDefault="00CC0A16" w:rsidP="007814CD">
      <w:pPr>
        <w:pStyle w:val="Textdokumentu"/>
        <w:numPr>
          <w:ilvl w:val="0"/>
          <w:numId w:val="30"/>
        </w:numPr>
      </w:pPr>
      <w:hyperlink r:id="rId21" w:history="1">
        <w:r w:rsidR="006A7D4F" w:rsidRPr="006A7D4F">
          <w:rPr>
            <w:rStyle w:val="Hypertextovodkaz"/>
            <w:sz w:val="20"/>
            <w:szCs w:val="20"/>
          </w:rPr>
          <w:t>Zákony pro lidi</w:t>
        </w:r>
      </w:hyperlink>
      <w:r w:rsidR="006A7D4F" w:rsidRPr="006A7D4F">
        <w:rPr>
          <w:sz w:val="20"/>
          <w:szCs w:val="20"/>
        </w:rPr>
        <w:t xml:space="preserve"> – neoficiální zdroj</w:t>
      </w:r>
    </w:p>
    <w:p w14:paraId="5A721691" w14:textId="77777777" w:rsidR="006A7D4F" w:rsidRDefault="006A7D4F" w:rsidP="00F16C0A">
      <w:pPr>
        <w:pStyle w:val="Nadpis2"/>
        <w:numPr>
          <w:ilvl w:val="1"/>
          <w:numId w:val="42"/>
        </w:numPr>
      </w:pPr>
      <w:bookmarkStart w:id="64" w:name="_Toc5788297"/>
      <w:bookmarkStart w:id="65" w:name="_Toc76545416"/>
      <w:bookmarkStart w:id="66" w:name="_Toc96337692"/>
      <w:bookmarkStart w:id="67" w:name="_Toc133810077"/>
      <w:bookmarkStart w:id="68" w:name="_Toc133811295"/>
      <w:bookmarkStart w:id="69" w:name="_Toc441740891"/>
      <w:bookmarkEnd w:id="60"/>
      <w:bookmarkEnd w:id="61"/>
      <w:bookmarkEnd w:id="62"/>
      <w:bookmarkEnd w:id="63"/>
      <w:r>
        <w:t>Vazby na společné a vnitřní dokumenty</w:t>
      </w:r>
      <w:bookmarkEnd w:id="64"/>
      <w:bookmarkEnd w:id="65"/>
      <w:bookmarkEnd w:id="66"/>
    </w:p>
    <w:p w14:paraId="65D89942" w14:textId="77777777" w:rsidR="006A7D4F" w:rsidRPr="00063B82" w:rsidRDefault="006A7D4F" w:rsidP="006A7D4F">
      <w:pPr>
        <w:pStyle w:val="Textdokumentu"/>
        <w:spacing w:after="0"/>
      </w:pPr>
      <w:r w:rsidRPr="00063B82">
        <w:t xml:space="preserve">Přehled aktuálních vazeb na společné dokumenty Skupiny ČEZ a vnitřní dokumenty společností Skupiny ČEZ, včetně </w:t>
      </w:r>
      <w:hyperlink r:id="rId22" w:history="1">
        <w:r w:rsidRPr="00063B82">
          <w:rPr>
            <w:rStyle w:val="Hypertextovodkaz"/>
          </w:rPr>
          <w:t>grafického zobrazení vazeb</w:t>
        </w:r>
      </w:hyperlink>
      <w:r w:rsidRPr="00063B82">
        <w:t xml:space="preserve"> je k dispozici v aplikaci ECM Řízené dokumenty.</w:t>
      </w:r>
    </w:p>
    <w:p w14:paraId="417C57FC" w14:textId="77777777" w:rsidR="006A7D4F" w:rsidRDefault="006A7D4F" w:rsidP="006A7D4F">
      <w:pPr>
        <w:pStyle w:val="Textdokumentu"/>
      </w:pPr>
      <w:r w:rsidRPr="00063B82">
        <w:rPr>
          <w:sz w:val="20"/>
          <w:szCs w:val="20"/>
        </w:rPr>
        <w:t>(Pozn. Grafické vazby se zobrazují pouze u platných dokumentů).</w:t>
      </w:r>
    </w:p>
    <w:p w14:paraId="5A4844AC" w14:textId="0C00A6BE" w:rsidR="006A7D4F" w:rsidRPr="006E7284" w:rsidRDefault="006A7D4F" w:rsidP="006A7D4F">
      <w:pPr>
        <w:pStyle w:val="Textkomente"/>
        <w:rPr>
          <w:color w:val="FF0000"/>
          <w:sz w:val="18"/>
          <w:szCs w:val="18"/>
        </w:rPr>
      </w:pPr>
      <w:r w:rsidRPr="006E7284">
        <w:rPr>
          <w:color w:val="FF0000"/>
          <w:sz w:val="18"/>
          <w:szCs w:val="18"/>
        </w:rPr>
        <w:t>Kapitolu vyplňuje zpracovatel při zpracování návrhu revize / nového</w:t>
      </w:r>
      <w:r w:rsidR="00725A4E">
        <w:rPr>
          <w:color w:val="FF0000"/>
          <w:sz w:val="18"/>
          <w:szCs w:val="18"/>
        </w:rPr>
        <w:t xml:space="preserve"> / formální změně</w:t>
      </w:r>
      <w:r w:rsidRPr="006E7284">
        <w:rPr>
          <w:color w:val="FF0000"/>
          <w:sz w:val="18"/>
          <w:szCs w:val="18"/>
        </w:rPr>
        <w:t xml:space="preserve"> dokumentu. Koordinátor zavede vazby na dokumenty do ECM ŘD. Tabulky v dokumentu zůstávají.</w:t>
      </w:r>
    </w:p>
    <w:p w14:paraId="217F6A6E" w14:textId="77777777" w:rsidR="006A7D4F" w:rsidRPr="006E7284" w:rsidRDefault="006A7D4F" w:rsidP="006A7D4F">
      <w:pPr>
        <w:pStyle w:val="TextdokumentuTunModrPed3bZa3b"/>
        <w:keepNext w:val="0"/>
        <w:keepLines/>
        <w:widowControl w:val="0"/>
        <w:spacing w:before="120" w:after="120"/>
        <w:rPr>
          <w:color w:val="auto"/>
        </w:rPr>
      </w:pPr>
      <w:r w:rsidRPr="006E7284">
        <w:rPr>
          <w:color w:val="auto"/>
        </w:rPr>
        <w:t>Výchozí dokumenty</w:t>
      </w:r>
    </w:p>
    <w:p w14:paraId="3022BFAD" w14:textId="77777777" w:rsidR="006A7D4F" w:rsidRPr="006E7284" w:rsidRDefault="006A7D4F" w:rsidP="006A7D4F">
      <w:pPr>
        <w:pStyle w:val="Textkomente"/>
        <w:rPr>
          <w:rFonts w:cs="Times New Roman"/>
          <w:b/>
          <w:color w:val="FF0000"/>
          <w:sz w:val="18"/>
          <w:szCs w:val="18"/>
          <w:u w:val="single"/>
        </w:rPr>
      </w:pPr>
      <w:r w:rsidRPr="006E7284">
        <w:rPr>
          <w:rFonts w:cs="Times New Roman"/>
          <w:b/>
          <w:color w:val="FF0000"/>
          <w:sz w:val="18"/>
          <w:szCs w:val="18"/>
          <w:u w:val="single"/>
        </w:rPr>
        <w:t>MUSÍ BÝT VŽDY UVEDENO</w:t>
      </w:r>
      <w:r>
        <w:rPr>
          <w:rFonts w:cs="Times New Roman"/>
          <w:b/>
          <w:color w:val="FF0000"/>
          <w:sz w:val="18"/>
          <w:szCs w:val="18"/>
          <w:u w:val="single"/>
        </w:rPr>
        <w:t>!</w:t>
      </w:r>
    </w:p>
    <w:p w14:paraId="40200ECA" w14:textId="2A58CEED" w:rsidR="006A7D4F" w:rsidRDefault="006A7D4F" w:rsidP="006A7D4F">
      <w:pPr>
        <w:pStyle w:val="TextdokumentuTunModrPed3bZa3b"/>
        <w:keepNext w:val="0"/>
        <w:keepLines/>
        <w:widowControl w:val="0"/>
        <w:rPr>
          <w:b w:val="0"/>
          <w:color w:val="FF0000"/>
          <w:sz w:val="18"/>
          <w:szCs w:val="18"/>
        </w:rPr>
      </w:pPr>
      <w:r w:rsidRPr="006E7284">
        <w:rPr>
          <w:b w:val="0"/>
          <w:color w:val="FF0000"/>
          <w:sz w:val="18"/>
          <w:szCs w:val="18"/>
        </w:rPr>
        <w:t>Platné výchozí společné a vnitřní dokumenty, na základě kterých se dokument zpracovává a vydává. Vydávaný dokument zpravidla tyto dokumenty rozpracovává.</w:t>
      </w:r>
      <w:r>
        <w:rPr>
          <w:b w:val="0"/>
          <w:color w:val="FF0000"/>
          <w:sz w:val="18"/>
          <w:szCs w:val="18"/>
        </w:rPr>
        <w:t xml:space="preserve"> Pro </w:t>
      </w:r>
      <w:r w:rsidR="00051465">
        <w:rPr>
          <w:b w:val="0"/>
          <w:color w:val="FF0000"/>
          <w:sz w:val="18"/>
          <w:szCs w:val="18"/>
        </w:rPr>
        <w:t>metodiku</w:t>
      </w:r>
      <w:r>
        <w:rPr>
          <w:b w:val="0"/>
          <w:color w:val="FF0000"/>
          <w:sz w:val="18"/>
          <w:szCs w:val="18"/>
        </w:rPr>
        <w:t xml:space="preserve"> </w:t>
      </w:r>
      <w:r w:rsidR="00051465">
        <w:rPr>
          <w:b w:val="0"/>
          <w:color w:val="FF0000"/>
          <w:sz w:val="18"/>
          <w:szCs w:val="18"/>
        </w:rPr>
        <w:t>by měl být</w:t>
      </w:r>
      <w:r>
        <w:rPr>
          <w:b w:val="0"/>
          <w:color w:val="FF0000"/>
          <w:sz w:val="18"/>
          <w:szCs w:val="18"/>
        </w:rPr>
        <w:t xml:space="preserve"> vždy výchozím dokumentem </w:t>
      </w:r>
      <w:r w:rsidR="00051465">
        <w:rPr>
          <w:b w:val="0"/>
          <w:color w:val="FF0000"/>
          <w:sz w:val="18"/>
          <w:szCs w:val="18"/>
        </w:rPr>
        <w:t>postup</w:t>
      </w:r>
      <w:r>
        <w:rPr>
          <w:b w:val="0"/>
          <w:color w:val="FF0000"/>
          <w:sz w:val="18"/>
          <w:szCs w:val="18"/>
        </w:rPr>
        <w:t>.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3"/>
        <w:gridCol w:w="6337"/>
      </w:tblGrid>
      <w:tr w:rsidR="006A7D4F" w14:paraId="336B133F" w14:textId="77777777" w:rsidTr="007814CD">
        <w:tc>
          <w:tcPr>
            <w:tcW w:w="1503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28E4250A" w14:textId="77777777" w:rsidR="006A7D4F" w:rsidRPr="006E7284" w:rsidRDefault="006A7D4F" w:rsidP="007814CD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I</w:t>
            </w: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dentifikační kód dokumentu</w:t>
            </w:r>
          </w:p>
        </w:tc>
        <w:tc>
          <w:tcPr>
            <w:tcW w:w="3497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536DB950" w14:textId="77777777" w:rsidR="006A7D4F" w:rsidRPr="006E7284" w:rsidRDefault="006A7D4F" w:rsidP="007814CD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N</w:t>
            </w: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ázev dokumentu</w:t>
            </w:r>
          </w:p>
        </w:tc>
      </w:tr>
      <w:tr w:rsidR="006A7D4F" w14:paraId="5F2CA2FB" w14:textId="77777777" w:rsidTr="007814CD">
        <w:tc>
          <w:tcPr>
            <w:tcW w:w="1503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2DCE21EB" w14:textId="77777777" w:rsidR="006A7D4F" w:rsidRPr="006E7284" w:rsidRDefault="006A7D4F" w:rsidP="007814CD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145385">
              <w:rPr>
                <w:sz w:val="20"/>
                <w:szCs w:val="20"/>
              </w:rPr>
              <w:t>Zde pište text…</w:t>
            </w:r>
          </w:p>
        </w:tc>
        <w:tc>
          <w:tcPr>
            <w:tcW w:w="3497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57F7F987" w14:textId="77777777" w:rsidR="006A7D4F" w:rsidRPr="006E7284" w:rsidRDefault="006A7D4F" w:rsidP="007814CD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145385">
              <w:rPr>
                <w:sz w:val="20"/>
                <w:szCs w:val="20"/>
              </w:rPr>
              <w:t>Zde pište text…</w:t>
            </w:r>
          </w:p>
        </w:tc>
      </w:tr>
    </w:tbl>
    <w:p w14:paraId="4E756973" w14:textId="77777777" w:rsidR="006A7D4F" w:rsidRPr="003924BB" w:rsidRDefault="006A7D4F" w:rsidP="006A7D4F"/>
    <w:p w14:paraId="095B3AB2" w14:textId="77777777" w:rsidR="006A7D4F" w:rsidRPr="006E7284" w:rsidRDefault="006A7D4F" w:rsidP="006A7D4F">
      <w:pPr>
        <w:pStyle w:val="TextdokumentuTunModrPed3bZa3b"/>
        <w:keepNext w:val="0"/>
        <w:keepLines/>
        <w:widowControl w:val="0"/>
        <w:spacing w:before="120" w:after="120"/>
        <w:rPr>
          <w:color w:val="auto"/>
        </w:rPr>
      </w:pPr>
      <w:r w:rsidRPr="006E7284">
        <w:rPr>
          <w:color w:val="auto"/>
        </w:rPr>
        <w:t>Navazující dokumenty</w:t>
      </w:r>
    </w:p>
    <w:p w14:paraId="0BE770F2" w14:textId="17E7EC47" w:rsidR="006A7D4F" w:rsidRDefault="006A7D4F" w:rsidP="006A7D4F">
      <w:pPr>
        <w:pStyle w:val="TextdokumentuTunModrPed3bZa3b"/>
        <w:keepLines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Platné společné a vnitřní dokumenty, kterými je tento vydávaný dokument dále rozpracováván.</w:t>
      </w:r>
      <w:r>
        <w:rPr>
          <w:b w:val="0"/>
          <w:color w:val="FF0000"/>
          <w:sz w:val="18"/>
          <w:szCs w:val="18"/>
        </w:rPr>
        <w:t xml:space="preserve"> 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3"/>
        <w:gridCol w:w="6337"/>
      </w:tblGrid>
      <w:tr w:rsidR="006A7D4F" w:rsidRPr="006E7284" w14:paraId="71C5930E" w14:textId="77777777" w:rsidTr="007814CD"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48E4A2D2" w14:textId="77777777" w:rsidR="006A7D4F" w:rsidRPr="006E7284" w:rsidRDefault="006A7D4F" w:rsidP="007814CD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I</w:t>
            </w: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dentifikační kód dokumentu</w:t>
            </w:r>
          </w:p>
        </w:tc>
        <w:tc>
          <w:tcPr>
            <w:tcW w:w="3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064720E5" w14:textId="77777777" w:rsidR="006A7D4F" w:rsidRPr="006E7284" w:rsidRDefault="006A7D4F" w:rsidP="007814CD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N</w:t>
            </w: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ázev dokumentu</w:t>
            </w:r>
          </w:p>
        </w:tc>
      </w:tr>
      <w:tr w:rsidR="006A7D4F" w:rsidRPr="006E7284" w14:paraId="2D954B29" w14:textId="77777777" w:rsidTr="007814CD"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43A7842F" w14:textId="77777777" w:rsidR="006A7D4F" w:rsidRPr="006E7284" w:rsidRDefault="006A7D4F" w:rsidP="007814CD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145385">
              <w:rPr>
                <w:sz w:val="20"/>
                <w:szCs w:val="20"/>
              </w:rPr>
              <w:lastRenderedPageBreak/>
              <w:t>Zde pište text…</w:t>
            </w:r>
          </w:p>
        </w:tc>
        <w:tc>
          <w:tcPr>
            <w:tcW w:w="3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0C86E1E8" w14:textId="77777777" w:rsidR="006A7D4F" w:rsidRPr="006E7284" w:rsidRDefault="006A7D4F" w:rsidP="007814CD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145385">
              <w:rPr>
                <w:sz w:val="20"/>
                <w:szCs w:val="20"/>
              </w:rPr>
              <w:t>Zde pište text…</w:t>
            </w:r>
          </w:p>
        </w:tc>
      </w:tr>
    </w:tbl>
    <w:p w14:paraId="5371417B" w14:textId="77777777" w:rsidR="006A7D4F" w:rsidRPr="004F6163" w:rsidRDefault="006A7D4F" w:rsidP="006A7D4F"/>
    <w:p w14:paraId="3AE9E081" w14:textId="77777777" w:rsidR="006A7D4F" w:rsidRPr="006E7284" w:rsidRDefault="006A7D4F" w:rsidP="006A7D4F">
      <w:pPr>
        <w:pStyle w:val="TextdokumentuTunModrPed3bZa3b"/>
        <w:keepNext w:val="0"/>
        <w:keepLines/>
        <w:widowControl w:val="0"/>
        <w:spacing w:before="120" w:after="120"/>
        <w:rPr>
          <w:color w:val="auto"/>
        </w:rPr>
      </w:pPr>
      <w:r w:rsidRPr="006E7284">
        <w:rPr>
          <w:color w:val="auto"/>
        </w:rPr>
        <w:t>Související dokumenty</w:t>
      </w:r>
    </w:p>
    <w:p w14:paraId="39568004" w14:textId="379091B0" w:rsidR="006A7D4F" w:rsidRPr="00654066" w:rsidRDefault="006A7D4F" w:rsidP="006A7D4F">
      <w:pPr>
        <w:pStyle w:val="TextdokumentuTunModrPed3bZa3b"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Platné společné a vnitřní dokumenty, které souvisejí s vydávaným dokumentem a na které jsou v textu dokumentu odkazy. Zpravidla se jedná o dokumenty z jiné oblasti řízení.</w:t>
      </w:r>
      <w:r>
        <w:rPr>
          <w:b w:val="0"/>
          <w:color w:val="FF0000"/>
          <w:sz w:val="18"/>
          <w:szCs w:val="18"/>
        </w:rPr>
        <w:t xml:space="preserve"> 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3"/>
        <w:gridCol w:w="6337"/>
      </w:tblGrid>
      <w:tr w:rsidR="006A7D4F" w14:paraId="1C493D60" w14:textId="77777777" w:rsidTr="007814CD">
        <w:tc>
          <w:tcPr>
            <w:tcW w:w="1503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4679FA69" w14:textId="77777777" w:rsidR="006A7D4F" w:rsidRPr="006E7284" w:rsidRDefault="006A7D4F" w:rsidP="007814CD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I</w:t>
            </w: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dentifikační kód dokumentu</w:t>
            </w:r>
          </w:p>
        </w:tc>
        <w:tc>
          <w:tcPr>
            <w:tcW w:w="3497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508869A2" w14:textId="77777777" w:rsidR="006A7D4F" w:rsidRPr="006E7284" w:rsidRDefault="006A7D4F" w:rsidP="007814CD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N</w:t>
            </w: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ázev dokumentu</w:t>
            </w:r>
          </w:p>
        </w:tc>
      </w:tr>
      <w:tr w:rsidR="006A7D4F" w14:paraId="5A905576" w14:textId="77777777" w:rsidTr="007814CD">
        <w:tc>
          <w:tcPr>
            <w:tcW w:w="1503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7A13093D" w14:textId="77777777" w:rsidR="006A7D4F" w:rsidRPr="006E7284" w:rsidRDefault="006A7D4F" w:rsidP="007814CD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145385">
              <w:rPr>
                <w:sz w:val="20"/>
                <w:szCs w:val="20"/>
              </w:rPr>
              <w:t>Zde pište text…</w:t>
            </w:r>
          </w:p>
        </w:tc>
        <w:tc>
          <w:tcPr>
            <w:tcW w:w="3497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47567341" w14:textId="77777777" w:rsidR="006A7D4F" w:rsidRPr="006E7284" w:rsidRDefault="006A7D4F" w:rsidP="007814CD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145385">
              <w:rPr>
                <w:sz w:val="20"/>
                <w:szCs w:val="20"/>
              </w:rPr>
              <w:t>Zde pište text…</w:t>
            </w:r>
          </w:p>
        </w:tc>
      </w:tr>
    </w:tbl>
    <w:p w14:paraId="6E2B6954" w14:textId="77777777" w:rsidR="006A7D4F" w:rsidRDefault="006A7D4F" w:rsidP="006A7D4F">
      <w:pPr>
        <w:pStyle w:val="TextdokumentuTunModrPed3bZa3b"/>
        <w:keepNext w:val="0"/>
        <w:keepLines/>
        <w:widowControl w:val="0"/>
        <w:spacing w:before="120" w:after="120"/>
      </w:pPr>
    </w:p>
    <w:p w14:paraId="1274B713" w14:textId="77777777" w:rsidR="006A7D4F" w:rsidRPr="006E7284" w:rsidRDefault="006A7D4F" w:rsidP="006A7D4F">
      <w:pPr>
        <w:pStyle w:val="TextdokumentuTunModrPed3bZa3b"/>
        <w:keepNext w:val="0"/>
        <w:keepLines/>
        <w:widowControl w:val="0"/>
        <w:spacing w:before="120" w:after="120"/>
        <w:rPr>
          <w:color w:val="auto"/>
        </w:rPr>
      </w:pPr>
      <w:r w:rsidRPr="006E7284">
        <w:rPr>
          <w:color w:val="auto"/>
        </w:rPr>
        <w:t>Regulační dokumenty</w:t>
      </w:r>
    </w:p>
    <w:p w14:paraId="22A01B9C" w14:textId="77777777" w:rsidR="006A7D4F" w:rsidRPr="00B17AAD" w:rsidRDefault="006A7D4F" w:rsidP="006A7D4F">
      <w:pPr>
        <w:pStyle w:val="TextdokumentuTunModrPed3bZa3b"/>
        <w:rPr>
          <w:b w:val="0"/>
          <w:color w:val="FF0000"/>
          <w:sz w:val="18"/>
          <w:szCs w:val="18"/>
        </w:rPr>
      </w:pPr>
      <w:r w:rsidRPr="00542B6F">
        <w:rPr>
          <w:b w:val="0"/>
          <w:color w:val="FF0000"/>
          <w:sz w:val="18"/>
          <w:szCs w:val="18"/>
        </w:rPr>
        <w:t>Dokumenty typu standard nebo typu technický standard, které regulují vydávaný dokument.</w:t>
      </w:r>
    </w:p>
    <w:tbl>
      <w:tblPr>
        <w:tblW w:w="93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9"/>
        <w:gridCol w:w="6603"/>
      </w:tblGrid>
      <w:tr w:rsidR="006A7D4F" w14:paraId="2480BF52" w14:textId="77777777" w:rsidTr="007814CD">
        <w:trPr>
          <w:trHeight w:val="366"/>
        </w:trPr>
        <w:tc>
          <w:tcPr>
            <w:tcW w:w="2749" w:type="dxa"/>
            <w:hideMark/>
          </w:tcPr>
          <w:p w14:paraId="735002FD" w14:textId="77777777" w:rsidR="006A7D4F" w:rsidRPr="006E7284" w:rsidRDefault="006A7D4F" w:rsidP="007814CD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Identifikační kód dokumentu</w:t>
            </w:r>
          </w:p>
        </w:tc>
        <w:tc>
          <w:tcPr>
            <w:tcW w:w="6603" w:type="dxa"/>
            <w:hideMark/>
          </w:tcPr>
          <w:p w14:paraId="5F8FA383" w14:textId="77777777" w:rsidR="006A7D4F" w:rsidRPr="006E7284" w:rsidRDefault="006A7D4F" w:rsidP="007814CD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Název dokumentu</w:t>
            </w:r>
          </w:p>
        </w:tc>
      </w:tr>
      <w:tr w:rsidR="006A7D4F" w14:paraId="08068AB4" w14:textId="77777777" w:rsidTr="007814CD">
        <w:trPr>
          <w:trHeight w:val="382"/>
        </w:trPr>
        <w:tc>
          <w:tcPr>
            <w:tcW w:w="2749" w:type="dxa"/>
            <w:hideMark/>
          </w:tcPr>
          <w:p w14:paraId="7A386163" w14:textId="77777777" w:rsidR="006A7D4F" w:rsidRPr="006E7284" w:rsidRDefault="006A7D4F" w:rsidP="007814CD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6E7284">
              <w:rPr>
                <w:sz w:val="20"/>
                <w:szCs w:val="20"/>
              </w:rPr>
              <w:t>Zde pište text…</w:t>
            </w:r>
          </w:p>
        </w:tc>
        <w:tc>
          <w:tcPr>
            <w:tcW w:w="6603" w:type="dxa"/>
            <w:hideMark/>
          </w:tcPr>
          <w:p w14:paraId="5FFD006F" w14:textId="77777777" w:rsidR="006A7D4F" w:rsidRPr="006E7284" w:rsidRDefault="006A7D4F" w:rsidP="007814CD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6E7284">
              <w:rPr>
                <w:sz w:val="20"/>
                <w:szCs w:val="20"/>
              </w:rPr>
              <w:t>Zde pište text…</w:t>
            </w:r>
          </w:p>
        </w:tc>
      </w:tr>
    </w:tbl>
    <w:p w14:paraId="7E03CFD6" w14:textId="77777777" w:rsidR="006A7D4F" w:rsidRPr="0070734F" w:rsidRDefault="006A7D4F" w:rsidP="006A7D4F">
      <w:pPr>
        <w:pStyle w:val="Textdokumentu"/>
      </w:pPr>
    </w:p>
    <w:p w14:paraId="6D887BD1" w14:textId="77777777" w:rsidR="00B046A5" w:rsidRDefault="00B046A5" w:rsidP="00B046A5">
      <w:pPr>
        <w:pStyle w:val="Nadpis1"/>
        <w:numPr>
          <w:ilvl w:val="0"/>
          <w:numId w:val="42"/>
        </w:numPr>
        <w:tabs>
          <w:tab w:val="num" w:pos="720"/>
        </w:tabs>
        <w:spacing w:before="360"/>
        <w:ind w:left="340" w:hanging="340"/>
        <w:textAlignment w:val="auto"/>
      </w:pPr>
      <w:bookmarkStart w:id="70" w:name="_Toc5788298"/>
      <w:bookmarkStart w:id="71" w:name="_Toc76545417"/>
      <w:bookmarkStart w:id="72" w:name="_Toc96337693"/>
      <w:bookmarkStart w:id="73" w:name="_Toc133810078"/>
      <w:bookmarkStart w:id="74" w:name="_Toc133811296"/>
      <w:bookmarkStart w:id="75" w:name="_Toc441740892"/>
      <w:bookmarkStart w:id="76" w:name="_Hlk73532390"/>
      <w:bookmarkEnd w:id="67"/>
      <w:bookmarkEnd w:id="68"/>
      <w:bookmarkEnd w:id="69"/>
      <w:r>
        <w:t>Záznamy</w:t>
      </w:r>
      <w:bookmarkEnd w:id="70"/>
      <w:bookmarkEnd w:id="71"/>
      <w:bookmarkEnd w:id="72"/>
    </w:p>
    <w:p w14:paraId="2802E867" w14:textId="77777777" w:rsidR="00B046A5" w:rsidRPr="00BB18B7" w:rsidRDefault="00B046A5" w:rsidP="00B046A5">
      <w:pPr>
        <w:pStyle w:val="TextdokumentuKurzvaerven"/>
        <w:keepNext/>
        <w:keepLines/>
        <w:spacing w:before="60" w:after="60"/>
        <w:rPr>
          <w:i w:val="0"/>
          <w:sz w:val="18"/>
          <w:szCs w:val="18"/>
        </w:rPr>
      </w:pPr>
      <w:r w:rsidRPr="00BB18B7">
        <w:rPr>
          <w:i w:val="0"/>
          <w:sz w:val="18"/>
          <w:szCs w:val="18"/>
        </w:rPr>
        <w:t>Všechny dokumenty charakteru řízených záznamů musí být definovány v následující tabulce.</w:t>
      </w:r>
    </w:p>
    <w:p w14:paraId="129A8B6A" w14:textId="25986D0A" w:rsidR="00B046A5" w:rsidRDefault="00B046A5" w:rsidP="00B046A5">
      <w:pPr>
        <w:pStyle w:val="TextdokumentuKurzvaerven"/>
        <w:keepNext/>
        <w:keepLines/>
        <w:spacing w:before="60"/>
        <w:rPr>
          <w:i w:val="0"/>
          <w:sz w:val="18"/>
          <w:szCs w:val="18"/>
        </w:rPr>
      </w:pPr>
      <w:r w:rsidRPr="00BB18B7">
        <w:rPr>
          <w:i w:val="0"/>
          <w:sz w:val="18"/>
          <w:szCs w:val="18"/>
        </w:rPr>
        <w:t xml:space="preserve">V dokumentu typu </w:t>
      </w:r>
      <w:r w:rsidR="005434E0">
        <w:rPr>
          <w:i w:val="0"/>
          <w:sz w:val="18"/>
          <w:szCs w:val="18"/>
        </w:rPr>
        <w:t>metodika</w:t>
      </w:r>
      <w:r w:rsidRPr="00BB18B7">
        <w:rPr>
          <w:i w:val="0"/>
          <w:sz w:val="18"/>
          <w:szCs w:val="18"/>
        </w:rPr>
        <w:t xml:space="preserve"> jsou identifikovány pouze záznamy, které jsou zde uvedenými výstupy z</w:t>
      </w:r>
      <w:r w:rsidR="00B4657B">
        <w:rPr>
          <w:i w:val="0"/>
          <w:sz w:val="18"/>
          <w:szCs w:val="18"/>
        </w:rPr>
        <w:t> </w:t>
      </w:r>
      <w:r w:rsidR="0004752E">
        <w:rPr>
          <w:i w:val="0"/>
          <w:sz w:val="18"/>
          <w:szCs w:val="18"/>
        </w:rPr>
        <w:t>činností</w:t>
      </w:r>
      <w:r w:rsidR="00B4657B">
        <w:rPr>
          <w:i w:val="0"/>
          <w:sz w:val="18"/>
          <w:szCs w:val="18"/>
        </w:rPr>
        <w:t>.</w:t>
      </w:r>
    </w:p>
    <w:p w14:paraId="639BE31C" w14:textId="2306BC63" w:rsidR="000D3C00" w:rsidRPr="000D3C00" w:rsidRDefault="000D3C00" w:rsidP="00B046A5">
      <w:pPr>
        <w:pStyle w:val="TextdokumentuKurzvaerven"/>
        <w:keepNext/>
        <w:keepLines/>
        <w:spacing w:before="60"/>
        <w:rPr>
          <w:i w:val="0"/>
          <w:color w:val="000000" w:themeColor="text1"/>
          <w:sz w:val="18"/>
          <w:szCs w:val="18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 ARIS_ZAZNAMY  \* MERGEFORMAT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«ARIS_ZAZNAMY»</w:t>
      </w:r>
      <w:r>
        <w:rPr>
          <w:color w:val="000000" w:themeColor="text1"/>
        </w:rPr>
        <w:fldChar w:fldCharType="end"/>
      </w:r>
    </w:p>
    <w:p w14:paraId="242D774B" w14:textId="77777777" w:rsidR="000D3C00" w:rsidRPr="00BB18B7" w:rsidRDefault="000D3C00" w:rsidP="00B046A5">
      <w:pPr>
        <w:pStyle w:val="TextdokumentuKurzvaerven"/>
        <w:keepNext/>
        <w:keepLines/>
        <w:spacing w:before="60"/>
        <w:rPr>
          <w:i w:val="0"/>
          <w:sz w:val="18"/>
          <w:szCs w:val="18"/>
        </w:rPr>
      </w:pPr>
    </w:p>
    <w:p w14:paraId="54D4A12E" w14:textId="77777777" w:rsidR="00B046A5" w:rsidRPr="00B4657B" w:rsidRDefault="00B046A5" w:rsidP="00B4657B">
      <w:pPr>
        <w:pStyle w:val="Textkomente"/>
        <w:spacing w:before="120" w:after="120"/>
        <w:rPr>
          <w:sz w:val="18"/>
          <w:szCs w:val="18"/>
        </w:rPr>
      </w:pPr>
      <w:r w:rsidRPr="00B4657B">
        <w:rPr>
          <w:b/>
          <w:bCs/>
          <w:iCs/>
          <w:color w:val="FF0000"/>
          <w:sz w:val="18"/>
          <w:szCs w:val="18"/>
        </w:rPr>
        <w:t>Spisový znak DT:</w:t>
      </w:r>
      <w:r w:rsidRPr="00B4657B">
        <w:rPr>
          <w:iCs/>
          <w:color w:val="FF0000"/>
          <w:sz w:val="18"/>
          <w:szCs w:val="18"/>
        </w:rPr>
        <w:t xml:space="preserve"> Uveďte spisový znak ze standardu</w:t>
      </w:r>
      <w:r w:rsidRPr="00B4657B">
        <w:rPr>
          <w:sz w:val="18"/>
          <w:szCs w:val="18"/>
        </w:rPr>
        <w:t xml:space="preserve"> </w:t>
      </w:r>
      <w:hyperlink r:id="rId23" w:history="1">
        <w:r w:rsidRPr="00B4657B">
          <w:rPr>
            <w:rStyle w:val="Hypertextovodkaz"/>
            <w:sz w:val="18"/>
            <w:szCs w:val="18"/>
          </w:rPr>
          <w:t>SKČ_ST_0022</w:t>
        </w:r>
      </w:hyperlink>
      <w:r w:rsidRPr="00B4657B">
        <w:rPr>
          <w:iCs/>
          <w:color w:val="FF0000"/>
          <w:sz w:val="18"/>
          <w:szCs w:val="18"/>
        </w:rPr>
        <w:t xml:space="preserve"> - z </w:t>
      </w:r>
      <w:hyperlink r:id="rId24" w:history="1">
        <w:r w:rsidRPr="00B4657B">
          <w:rPr>
            <w:rStyle w:val="Hypertextovodkaz"/>
            <w:sz w:val="18"/>
            <w:szCs w:val="18"/>
          </w:rPr>
          <w:t>VP A - Spisový a skartační plán.xlsx</w:t>
        </w:r>
      </w:hyperlink>
      <w:r w:rsidRPr="00B4657B">
        <w:rPr>
          <w:color w:val="000000"/>
          <w:sz w:val="18"/>
          <w:szCs w:val="18"/>
        </w:rPr>
        <w:t xml:space="preserve"> </w:t>
      </w:r>
      <w:r w:rsidRPr="00B4657B">
        <w:rPr>
          <w:iCs/>
          <w:color w:val="FF0000"/>
          <w:sz w:val="18"/>
          <w:szCs w:val="18"/>
        </w:rPr>
        <w:t>sloupec A</w:t>
      </w:r>
    </w:p>
    <w:p w14:paraId="7C3842AA" w14:textId="77777777" w:rsidR="00B046A5" w:rsidRPr="00B4657B" w:rsidRDefault="00B046A5" w:rsidP="00B4657B">
      <w:pPr>
        <w:pStyle w:val="TextdokumentuKurzvaerven"/>
        <w:rPr>
          <w:i w:val="0"/>
          <w:sz w:val="18"/>
          <w:szCs w:val="18"/>
        </w:rPr>
      </w:pPr>
      <w:r w:rsidRPr="00B4657B">
        <w:rPr>
          <w:b/>
          <w:i w:val="0"/>
          <w:sz w:val="18"/>
          <w:szCs w:val="18"/>
        </w:rPr>
        <w:t>Kód záznamu:</w:t>
      </w:r>
      <w:r w:rsidRPr="00B4657B">
        <w:rPr>
          <w:i w:val="0"/>
          <w:sz w:val="18"/>
          <w:szCs w:val="18"/>
        </w:rPr>
        <w:t xml:space="preserve"> Skládá se z pořadového čísla evidovaného záznamu v rámci dokumentu a kódu podoby záznamu (tištěný „T“ nebo elektronický „E“) - např. 02T.</w:t>
      </w:r>
    </w:p>
    <w:p w14:paraId="1562759D" w14:textId="77777777" w:rsidR="00B046A5" w:rsidRPr="00B4657B" w:rsidRDefault="00B046A5" w:rsidP="00B4657B">
      <w:pPr>
        <w:pStyle w:val="TextdokumentuKurzvaerven"/>
        <w:rPr>
          <w:i w:val="0"/>
          <w:sz w:val="18"/>
          <w:szCs w:val="18"/>
        </w:rPr>
      </w:pPr>
      <w:r w:rsidRPr="00B4657B">
        <w:rPr>
          <w:b/>
          <w:i w:val="0"/>
          <w:sz w:val="18"/>
          <w:szCs w:val="18"/>
        </w:rPr>
        <w:t>Název záznamu:</w:t>
      </w:r>
      <w:r w:rsidRPr="00B4657B">
        <w:rPr>
          <w:i w:val="0"/>
          <w:sz w:val="18"/>
          <w:szCs w:val="18"/>
        </w:rPr>
        <w:t xml:space="preserve"> Srozumitelný a jednoznačný název záznamu; lze použít i název výstupu z příslušného procesního diagramu.</w:t>
      </w:r>
    </w:p>
    <w:p w14:paraId="7D46B344" w14:textId="77777777" w:rsidR="00B046A5" w:rsidRPr="00B4657B" w:rsidRDefault="00B046A5" w:rsidP="00B4657B">
      <w:pPr>
        <w:spacing w:before="120" w:after="120"/>
        <w:rPr>
          <w:color w:val="FF0000"/>
          <w:sz w:val="18"/>
          <w:szCs w:val="18"/>
        </w:rPr>
      </w:pPr>
      <w:r w:rsidRPr="00B4657B">
        <w:rPr>
          <w:b/>
          <w:iCs/>
          <w:color w:val="FF0000"/>
          <w:sz w:val="18"/>
          <w:szCs w:val="18"/>
        </w:rPr>
        <w:t>Stupeň důvěrnosti:</w:t>
      </w:r>
      <w:r w:rsidRPr="00B4657B">
        <w:rPr>
          <w:color w:val="FF0000"/>
          <w:sz w:val="18"/>
          <w:szCs w:val="18"/>
        </w:rPr>
        <w:t xml:space="preserve"> Označení </w:t>
      </w:r>
      <w:r w:rsidRPr="00B4657B">
        <w:rPr>
          <w:iCs/>
          <w:color w:val="FF0000"/>
          <w:sz w:val="18"/>
          <w:szCs w:val="18"/>
        </w:rPr>
        <w:t xml:space="preserve">důvěrnosti dle </w:t>
      </w:r>
      <w:hyperlink r:id="rId25" w:history="1">
        <w:r w:rsidRPr="00B4657B">
          <w:rPr>
            <w:rStyle w:val="Hypertextovodkaz"/>
            <w:iCs/>
            <w:sz w:val="18"/>
            <w:szCs w:val="18"/>
          </w:rPr>
          <w:t>SKČ_ME_0152</w:t>
        </w:r>
      </w:hyperlink>
      <w:r w:rsidRPr="00B4657B">
        <w:rPr>
          <w:iCs/>
          <w:color w:val="FF0000"/>
          <w:sz w:val="18"/>
          <w:szCs w:val="18"/>
        </w:rPr>
        <w:t xml:space="preserve"> (veřejný, interní, chráněný, vysoce chráněný). Stupeň důvěrnosti </w:t>
      </w:r>
      <w:r w:rsidRPr="00B4657B">
        <w:rPr>
          <w:color w:val="FF0000"/>
          <w:sz w:val="18"/>
          <w:szCs w:val="18"/>
        </w:rPr>
        <w:t>určuje příslušný garant dokumentu nebo jiný k tomu určený zaměstnanec.</w:t>
      </w:r>
      <w:r w:rsidRPr="00B4657B">
        <w:rPr>
          <w:iCs/>
          <w:sz w:val="18"/>
          <w:szCs w:val="18"/>
        </w:rPr>
        <w:t xml:space="preserve"> </w:t>
      </w:r>
    </w:p>
    <w:p w14:paraId="1C58307D" w14:textId="77777777" w:rsidR="00B046A5" w:rsidRPr="00B4657B" w:rsidRDefault="00B046A5" w:rsidP="00B4657B">
      <w:pPr>
        <w:pStyle w:val="TextdokumentuKurzvaerven"/>
        <w:rPr>
          <w:i w:val="0"/>
          <w:sz w:val="18"/>
          <w:szCs w:val="18"/>
        </w:rPr>
      </w:pPr>
      <w:r w:rsidRPr="00B4657B">
        <w:rPr>
          <w:b/>
          <w:i w:val="0"/>
          <w:sz w:val="18"/>
          <w:szCs w:val="18"/>
        </w:rPr>
        <w:t>Skartační znak/lhůta:</w:t>
      </w:r>
      <w:r w:rsidRPr="00B4657B">
        <w:rPr>
          <w:i w:val="0"/>
          <w:sz w:val="18"/>
          <w:szCs w:val="18"/>
        </w:rPr>
        <w:t xml:space="preserve"> Skartační znak dle </w:t>
      </w:r>
      <w:hyperlink r:id="rId26" w:history="1">
        <w:r w:rsidRPr="00B4657B">
          <w:rPr>
            <w:rStyle w:val="Hypertextovodkaz"/>
            <w:i w:val="0"/>
            <w:sz w:val="18"/>
            <w:szCs w:val="18"/>
          </w:rPr>
          <w:t>SKČ_ST_0022</w:t>
        </w:r>
      </w:hyperlink>
      <w:r w:rsidRPr="00B4657B">
        <w:rPr>
          <w:i w:val="0"/>
          <w:sz w:val="18"/>
          <w:szCs w:val="18"/>
        </w:rPr>
        <w:t xml:space="preserve"> – Spisový a skartační řád Skupiny ČEZ (A, S nebo V) a doba požadovaného uložení záznamu v letech. Např. S/5 znamená, že po 5 letech bude záznam skartován.</w:t>
      </w:r>
    </w:p>
    <w:p w14:paraId="7E48FDC1" w14:textId="77777777" w:rsidR="00B046A5" w:rsidRPr="00B4657B" w:rsidRDefault="00B046A5" w:rsidP="00B4657B">
      <w:pPr>
        <w:pStyle w:val="TextdokumentuKurzvaerven"/>
        <w:rPr>
          <w:i w:val="0"/>
          <w:sz w:val="18"/>
          <w:szCs w:val="18"/>
        </w:rPr>
      </w:pPr>
      <w:r w:rsidRPr="00B4657B">
        <w:rPr>
          <w:b/>
          <w:i w:val="0"/>
          <w:sz w:val="18"/>
          <w:szCs w:val="18"/>
        </w:rPr>
        <w:t>Místo uložení záznamu:</w:t>
      </w:r>
      <w:r w:rsidRPr="00B4657B">
        <w:rPr>
          <w:i w:val="0"/>
          <w:sz w:val="18"/>
          <w:szCs w:val="18"/>
        </w:rPr>
        <w:t xml:space="preserve"> Určení spisovny, kde je tištěný záznam uložen. Ukládání v rámci </w:t>
      </w:r>
      <w:proofErr w:type="spellStart"/>
      <w:r w:rsidRPr="00B4657B">
        <w:rPr>
          <w:i w:val="0"/>
          <w:sz w:val="18"/>
          <w:szCs w:val="18"/>
        </w:rPr>
        <w:t>org</w:t>
      </w:r>
      <w:proofErr w:type="spellEnd"/>
      <w:r w:rsidRPr="00B4657B">
        <w:rPr>
          <w:i w:val="0"/>
          <w:sz w:val="18"/>
          <w:szCs w:val="18"/>
        </w:rPr>
        <w:t xml:space="preserve">. jednotky v souladu s SKČ_ST_0022 – Spisový a skartační řád Skupiny ČEZ. Uvede se i dočasné místo uložení a případně i doba dočasného uložení záznamu v příruční registratuře </w:t>
      </w:r>
      <w:proofErr w:type="spellStart"/>
      <w:r w:rsidRPr="00B4657B">
        <w:rPr>
          <w:i w:val="0"/>
          <w:sz w:val="18"/>
          <w:szCs w:val="18"/>
        </w:rPr>
        <w:t>org</w:t>
      </w:r>
      <w:proofErr w:type="spellEnd"/>
      <w:r w:rsidRPr="00B4657B">
        <w:rPr>
          <w:i w:val="0"/>
          <w:sz w:val="18"/>
          <w:szCs w:val="18"/>
        </w:rPr>
        <w:t>. jednotky/pracoviště. U elektronického záznamu se uvede místo jeho uložení nebo způsob dostupnosti (např. aplikace, disk, intranet, aktivní odkaz apod.)</w:t>
      </w:r>
    </w:p>
    <w:p w14:paraId="513BC6DB" w14:textId="77777777" w:rsidR="00B046A5" w:rsidRPr="00B4657B" w:rsidRDefault="00B046A5" w:rsidP="00B4657B">
      <w:pPr>
        <w:pStyle w:val="TextdokumentuKurzvaerven"/>
        <w:rPr>
          <w:i w:val="0"/>
          <w:sz w:val="18"/>
          <w:szCs w:val="18"/>
        </w:rPr>
      </w:pPr>
      <w:r w:rsidRPr="00B4657B">
        <w:rPr>
          <w:b/>
          <w:i w:val="0"/>
          <w:sz w:val="18"/>
          <w:szCs w:val="18"/>
        </w:rPr>
        <w:t xml:space="preserve">Poznámka: </w:t>
      </w:r>
      <w:r w:rsidRPr="00B4657B">
        <w:rPr>
          <w:i w:val="0"/>
          <w:sz w:val="18"/>
          <w:szCs w:val="18"/>
        </w:rPr>
        <w:t xml:space="preserve">Uvede se případný doplňující komentář, a pokud je záznam evidován v systému </w:t>
      </w:r>
      <w:proofErr w:type="spellStart"/>
      <w:r w:rsidRPr="00B4657B">
        <w:rPr>
          <w:i w:val="0"/>
          <w:sz w:val="18"/>
          <w:szCs w:val="18"/>
        </w:rPr>
        <w:t>Asset</w:t>
      </w:r>
      <w:proofErr w:type="spellEnd"/>
      <w:r w:rsidRPr="00B4657B">
        <w:rPr>
          <w:i w:val="0"/>
          <w:sz w:val="18"/>
          <w:szCs w:val="18"/>
        </w:rPr>
        <w:t xml:space="preserve"> </w:t>
      </w:r>
      <w:proofErr w:type="spellStart"/>
      <w:r w:rsidRPr="00B4657B">
        <w:rPr>
          <w:i w:val="0"/>
          <w:sz w:val="18"/>
          <w:szCs w:val="18"/>
        </w:rPr>
        <w:t>Suite</w:t>
      </w:r>
      <w:proofErr w:type="spellEnd"/>
      <w:r w:rsidRPr="00B4657B">
        <w:rPr>
          <w:i w:val="0"/>
          <w:sz w:val="18"/>
          <w:szCs w:val="18"/>
        </w:rPr>
        <w:t xml:space="preserve"> nebo ECM/DM-DI, je třeba uvést i typ a podtyp dokumentu dle příslušného číselníku.</w:t>
      </w:r>
    </w:p>
    <w:p w14:paraId="7D488F34" w14:textId="77777777" w:rsidR="00B046A5" w:rsidRDefault="00B046A5" w:rsidP="00B046A5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lastRenderedPageBreak/>
        <w:t xml:space="preserve">Nejsou-li žádné řízené záznamy, v kapitole se uvede pouze text: </w:t>
      </w:r>
    </w:p>
    <w:p w14:paraId="63AAC150" w14:textId="2EA6DDF8" w:rsidR="00B046A5" w:rsidRPr="00E4462C" w:rsidRDefault="00B046A5" w:rsidP="00B046A5">
      <w:pPr>
        <w:pStyle w:val="TextdokumentuKurzvaerven"/>
        <w:keepNext/>
        <w:keepLines/>
        <w:spacing w:before="60" w:after="60"/>
        <w:rPr>
          <w:i w:val="0"/>
          <w:color w:val="auto"/>
        </w:rPr>
      </w:pPr>
      <w:r w:rsidRPr="00C57EC1">
        <w:rPr>
          <w:i w:val="0"/>
          <w:color w:val="auto"/>
        </w:rPr>
        <w:t xml:space="preserve">Výstupy, které jsou charakterizovány jako záznamy a vznikají v popisovaných </w:t>
      </w:r>
      <w:r w:rsidR="0070748D">
        <w:rPr>
          <w:i w:val="0"/>
          <w:color w:val="auto"/>
        </w:rPr>
        <w:t>činnostech</w:t>
      </w:r>
      <w:r w:rsidRPr="00C57EC1">
        <w:rPr>
          <w:i w:val="0"/>
          <w:color w:val="auto"/>
        </w:rPr>
        <w:t xml:space="preserve">, jsou uvedeny v navazujících </w:t>
      </w:r>
      <w:r w:rsidR="0070748D">
        <w:rPr>
          <w:i w:val="0"/>
          <w:color w:val="auto"/>
        </w:rPr>
        <w:t>řízených dokumentech</w:t>
      </w:r>
      <w:r w:rsidRPr="00C57EC1">
        <w:rPr>
          <w:i w:val="0"/>
          <w:color w:val="auto"/>
        </w:rPr>
        <w:t>.</w:t>
      </w:r>
    </w:p>
    <w:p w14:paraId="7F4DE1A6" w14:textId="77777777" w:rsidR="00D16C1A" w:rsidRDefault="00D16C1A" w:rsidP="00D16C1A">
      <w:pPr>
        <w:pStyle w:val="Nadpis1"/>
        <w:numPr>
          <w:ilvl w:val="0"/>
          <w:numId w:val="42"/>
        </w:numPr>
        <w:tabs>
          <w:tab w:val="num" w:pos="720"/>
        </w:tabs>
        <w:spacing w:before="360"/>
        <w:ind w:left="340" w:hanging="340"/>
        <w:textAlignment w:val="auto"/>
      </w:pPr>
      <w:bookmarkStart w:id="77" w:name="_Toc5788299"/>
      <w:bookmarkStart w:id="78" w:name="_Toc76545418"/>
      <w:bookmarkStart w:id="79" w:name="_Toc96337694"/>
      <w:bookmarkEnd w:id="73"/>
      <w:bookmarkEnd w:id="74"/>
      <w:bookmarkEnd w:id="75"/>
      <w:bookmarkEnd w:id="76"/>
      <w:r>
        <w:t>ZÁVĚREČNÁ A PŘECHODNÁ USTANOVENÍ</w:t>
      </w:r>
      <w:bookmarkEnd w:id="77"/>
      <w:bookmarkEnd w:id="78"/>
      <w:bookmarkEnd w:id="79"/>
    </w:p>
    <w:p w14:paraId="69D69EB4" w14:textId="77777777" w:rsidR="00D16C1A" w:rsidRPr="005427EF" w:rsidRDefault="00D16C1A" w:rsidP="00D16C1A">
      <w:pPr>
        <w:pStyle w:val="TextdokumentuKurzvaerven"/>
        <w:keepNext/>
        <w:keepLines/>
        <w:rPr>
          <w:i w:val="0"/>
          <w:sz w:val="18"/>
          <w:szCs w:val="18"/>
        </w:rPr>
      </w:pPr>
      <w:r w:rsidRPr="005427EF">
        <w:rPr>
          <w:i w:val="0"/>
          <w:sz w:val="18"/>
          <w:szCs w:val="18"/>
        </w:rPr>
        <w:t>Kapitola slouží ke zrušení platných dokumentů, k vyhlášení nestandardních způsobů řešení (např.</w:t>
      </w:r>
      <w:r>
        <w:rPr>
          <w:i w:val="0"/>
          <w:sz w:val="18"/>
          <w:szCs w:val="18"/>
        </w:rPr>
        <w:t> </w:t>
      </w:r>
      <w:r w:rsidRPr="005427EF">
        <w:rPr>
          <w:i w:val="0"/>
          <w:sz w:val="18"/>
          <w:szCs w:val="18"/>
        </w:rPr>
        <w:t>omezení účinnosti dokumentu)</w:t>
      </w:r>
      <w:r>
        <w:rPr>
          <w:i w:val="0"/>
          <w:sz w:val="18"/>
          <w:szCs w:val="18"/>
        </w:rPr>
        <w:t xml:space="preserve"> apod.</w:t>
      </w:r>
    </w:p>
    <w:p w14:paraId="699353E7" w14:textId="77777777" w:rsidR="00D16C1A" w:rsidRDefault="00D16C1A" w:rsidP="00D16C1A">
      <w:pPr>
        <w:pStyle w:val="Textdokumentu"/>
        <w:keepNext/>
        <w:keepLines/>
      </w:pPr>
      <w:r w:rsidRPr="00BB18B7">
        <w:t>K nabytí účinn</w:t>
      </w:r>
      <w:r>
        <w:t xml:space="preserve">osti tohoto dokumentu se ruší </w:t>
      </w:r>
      <w:r w:rsidRPr="00B22384">
        <w:rPr>
          <w:highlight w:val="darkGray"/>
        </w:rPr>
        <w:t>Doplňte identifikátor dokumentu</w:t>
      </w:r>
      <w:r>
        <w:t xml:space="preserve"> </w:t>
      </w:r>
      <w:r w:rsidRPr="00634FD2">
        <w:t>ve všech jeho revizích včetně návrhů.</w:t>
      </w:r>
    </w:p>
    <w:p w14:paraId="5406B011" w14:textId="77777777" w:rsidR="00D16C1A" w:rsidRPr="009808C7" w:rsidRDefault="00D16C1A" w:rsidP="00D16C1A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žádná ustanovení, uvede se pouze text:</w:t>
      </w:r>
    </w:p>
    <w:p w14:paraId="1F9D4C47" w14:textId="77777777" w:rsidR="00D16C1A" w:rsidRDefault="00D16C1A" w:rsidP="00D16C1A">
      <w:pPr>
        <w:pStyle w:val="Textdokumentu"/>
      </w:pPr>
      <w:r>
        <w:t>Nejsou.</w:t>
      </w:r>
    </w:p>
    <w:p w14:paraId="7083F9EF" w14:textId="77777777" w:rsidR="00D16C1A" w:rsidRDefault="00D16C1A" w:rsidP="00F16C0A">
      <w:pPr>
        <w:pStyle w:val="Nadpis2"/>
      </w:pPr>
      <w:bookmarkStart w:id="80" w:name="_Toc525200010"/>
      <w:bookmarkStart w:id="81" w:name="_Toc5788273"/>
      <w:bookmarkStart w:id="82" w:name="_Toc76545419"/>
      <w:bookmarkStart w:id="83" w:name="_Toc96337695"/>
      <w:r>
        <w:t>Kontrolní mechanismy</w:t>
      </w:r>
      <w:bookmarkEnd w:id="80"/>
      <w:bookmarkEnd w:id="81"/>
      <w:bookmarkEnd w:id="82"/>
      <w:bookmarkEnd w:id="83"/>
    </w:p>
    <w:p w14:paraId="1218443B" w14:textId="77777777" w:rsidR="00D16C1A" w:rsidRDefault="00D16C1A" w:rsidP="00D16C1A">
      <w:pPr>
        <w:pStyle w:val="Textdokumentu"/>
        <w:rPr>
          <w:sz w:val="18"/>
          <w:szCs w:val="18"/>
        </w:rPr>
      </w:pPr>
      <w:r>
        <w:rPr>
          <w:color w:val="FF0000"/>
          <w:sz w:val="18"/>
          <w:szCs w:val="18"/>
        </w:rPr>
        <w:t>Podk</w:t>
      </w:r>
      <w:r w:rsidRPr="00E63237">
        <w:rPr>
          <w:color w:val="FF0000"/>
          <w:sz w:val="18"/>
          <w:szCs w:val="18"/>
        </w:rPr>
        <w:t xml:space="preserve">apitola slouží </w:t>
      </w:r>
      <w:r>
        <w:rPr>
          <w:color w:val="FF0000"/>
          <w:sz w:val="18"/>
          <w:szCs w:val="18"/>
        </w:rPr>
        <w:t>k popisu způsobu a četnosti prováděných kontrol v souvislosti s daným dokumentem jako jsou pravidelné reporty, monitoring atd.</w:t>
      </w:r>
    </w:p>
    <w:p w14:paraId="47FE4F65" w14:textId="77777777" w:rsidR="00D16C1A" w:rsidRDefault="00D16C1A" w:rsidP="00D16C1A">
      <w:pPr>
        <w:pStyle w:val="Textdokumentu"/>
        <w:rPr>
          <w:sz w:val="18"/>
          <w:szCs w:val="18"/>
        </w:rPr>
      </w:pPr>
      <w:r w:rsidRPr="00BF2326">
        <w:t>Zde pište text…</w:t>
      </w:r>
    </w:p>
    <w:p w14:paraId="0238A5DE" w14:textId="77777777" w:rsidR="00D16C1A" w:rsidRPr="009808C7" w:rsidRDefault="00D16C1A" w:rsidP="00D16C1A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žádné kontrolní mechanismy, uvede se pouze text:</w:t>
      </w:r>
    </w:p>
    <w:p w14:paraId="523FF6C3" w14:textId="77777777" w:rsidR="00D16C1A" w:rsidRDefault="00D16C1A" w:rsidP="00D16C1A">
      <w:pPr>
        <w:pStyle w:val="Textdokumentu"/>
      </w:pPr>
      <w:r w:rsidRPr="00BB18B7">
        <w:t>Nejsou.</w:t>
      </w:r>
    </w:p>
    <w:p w14:paraId="30CA8381" w14:textId="3AFAD5B1" w:rsidR="00393504" w:rsidRDefault="00393504" w:rsidP="00E81E86">
      <w:pPr>
        <w:pStyle w:val="TextdokumentuKurzvaerven"/>
        <w:keepNext/>
        <w:keepLines/>
        <w:rPr>
          <w:rStyle w:val="TextdokumentuChar"/>
          <w:b/>
          <w:bCs/>
          <w:i w:val="0"/>
          <w:iCs w:val="0"/>
          <w:color w:val="auto"/>
        </w:rPr>
      </w:pPr>
    </w:p>
    <w:p w14:paraId="48CC39F9" w14:textId="77777777" w:rsidR="00D16C1A" w:rsidRPr="00161B5A" w:rsidRDefault="00D16C1A" w:rsidP="00D16C1A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 w:rsidRPr="00161B5A">
        <w:rPr>
          <w:i w:val="0"/>
          <w:sz w:val="18"/>
          <w:szCs w:val="18"/>
        </w:rPr>
        <w:t>Následující text se uvede pouze v případě, že má dokument volné přílohy</w:t>
      </w:r>
      <w:r>
        <w:rPr>
          <w:i w:val="0"/>
          <w:sz w:val="18"/>
          <w:szCs w:val="18"/>
        </w:rPr>
        <w:t xml:space="preserve">. </w:t>
      </w:r>
      <w:r w:rsidRPr="00B22384">
        <w:rPr>
          <w:i w:val="0"/>
          <w:sz w:val="18"/>
          <w:szCs w:val="18"/>
        </w:rPr>
        <w:t>Identifikátorem VP se myslí například VP_A nebo VP_B apod. Název VP musí být shodný s názvem souboru VP a s názvem na první straně volné přílohy. Uveďte zde zpracovatele VP.</w:t>
      </w:r>
      <w:r>
        <w:rPr>
          <w:i w:val="0"/>
          <w:sz w:val="18"/>
          <w:szCs w:val="18"/>
        </w:rPr>
        <w:t xml:space="preserve"> </w:t>
      </w:r>
      <w:r w:rsidRPr="00B22384">
        <w:rPr>
          <w:i w:val="0"/>
          <w:sz w:val="18"/>
          <w:szCs w:val="18"/>
        </w:rPr>
        <w:t>Uveďte zde datum aktualizace VP.</w:t>
      </w:r>
    </w:p>
    <w:p w14:paraId="5DD8CFDC" w14:textId="77777777" w:rsidR="00D16C1A" w:rsidRPr="00971591" w:rsidRDefault="00D16C1A" w:rsidP="00D16C1A">
      <w:pPr>
        <w:pStyle w:val="TextdokumentuKurzvaerven"/>
        <w:keepNext/>
        <w:keepLines/>
        <w:rPr>
          <w:color w:val="auto"/>
        </w:rPr>
      </w:pPr>
      <w:r w:rsidRPr="003F561B">
        <w:rPr>
          <w:rStyle w:val="TextdokumentuChar"/>
          <w:b/>
          <w:bCs/>
          <w:i w:val="0"/>
          <w:iCs w:val="0"/>
          <w:color w:val="auto"/>
        </w:rPr>
        <w:t>Seznam volných příloh</w:t>
      </w:r>
      <w:r w:rsidRPr="00971591">
        <w:rPr>
          <w:rStyle w:val="TextdokumentuChar"/>
          <w:b/>
          <w:bCs/>
          <w:i w:val="0"/>
          <w:iCs w:val="0"/>
          <w:color w:val="auto"/>
        </w:rPr>
        <w:t>:</w:t>
      </w: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1474"/>
        <w:gridCol w:w="2998"/>
        <w:gridCol w:w="3021"/>
        <w:gridCol w:w="1572"/>
      </w:tblGrid>
      <w:tr w:rsidR="00D16C1A" w14:paraId="52826761" w14:textId="77777777" w:rsidTr="007814CD">
        <w:tc>
          <w:tcPr>
            <w:tcW w:w="1474" w:type="dxa"/>
          </w:tcPr>
          <w:p w14:paraId="61AB12EC" w14:textId="77777777" w:rsidR="00D16C1A" w:rsidRPr="009D720D" w:rsidRDefault="00D16C1A" w:rsidP="007814CD">
            <w:pPr>
              <w:pStyle w:val="Textdokumentu"/>
              <w:keepNext/>
              <w:keepLines/>
              <w:rPr>
                <w:b/>
                <w:bCs/>
                <w:sz w:val="20"/>
                <w:szCs w:val="20"/>
              </w:rPr>
            </w:pPr>
            <w:r w:rsidRPr="009D720D">
              <w:rPr>
                <w:b/>
                <w:bCs/>
                <w:sz w:val="20"/>
                <w:szCs w:val="20"/>
              </w:rPr>
              <w:t>Identif</w:t>
            </w:r>
            <w:r>
              <w:rPr>
                <w:b/>
                <w:bCs/>
                <w:sz w:val="20"/>
                <w:szCs w:val="20"/>
              </w:rPr>
              <w:t>i</w:t>
            </w:r>
            <w:r w:rsidRPr="009D720D">
              <w:rPr>
                <w:b/>
                <w:bCs/>
                <w:sz w:val="20"/>
                <w:szCs w:val="20"/>
              </w:rPr>
              <w:t>kátor VP</w:t>
            </w:r>
          </w:p>
        </w:tc>
        <w:tc>
          <w:tcPr>
            <w:tcW w:w="2998" w:type="dxa"/>
          </w:tcPr>
          <w:p w14:paraId="7B01C611" w14:textId="77777777" w:rsidR="00D16C1A" w:rsidRPr="009D720D" w:rsidRDefault="00D16C1A" w:rsidP="007814CD">
            <w:pPr>
              <w:pStyle w:val="Textdokumentu"/>
              <w:keepNext/>
              <w:keepLines/>
              <w:rPr>
                <w:b/>
                <w:bCs/>
                <w:sz w:val="20"/>
                <w:szCs w:val="20"/>
              </w:rPr>
            </w:pPr>
            <w:r w:rsidRPr="009D720D">
              <w:rPr>
                <w:b/>
                <w:bCs/>
                <w:sz w:val="20"/>
                <w:szCs w:val="20"/>
              </w:rPr>
              <w:t>Název VP</w:t>
            </w:r>
          </w:p>
        </w:tc>
        <w:tc>
          <w:tcPr>
            <w:tcW w:w="3021" w:type="dxa"/>
          </w:tcPr>
          <w:p w14:paraId="0E186E51" w14:textId="77777777" w:rsidR="00D16C1A" w:rsidRPr="009D720D" w:rsidRDefault="00D16C1A" w:rsidP="007814CD">
            <w:pPr>
              <w:pStyle w:val="Textdokumentu"/>
              <w:keepNext/>
              <w:keepLines/>
              <w:rPr>
                <w:b/>
                <w:bCs/>
                <w:sz w:val="20"/>
                <w:szCs w:val="20"/>
              </w:rPr>
            </w:pPr>
            <w:r w:rsidRPr="009D720D">
              <w:rPr>
                <w:b/>
                <w:bCs/>
                <w:sz w:val="20"/>
                <w:szCs w:val="20"/>
              </w:rPr>
              <w:t>Zpracovatel VP</w:t>
            </w:r>
          </w:p>
        </w:tc>
        <w:tc>
          <w:tcPr>
            <w:tcW w:w="1572" w:type="dxa"/>
          </w:tcPr>
          <w:p w14:paraId="5A4CE1E1" w14:textId="77777777" w:rsidR="00D16C1A" w:rsidRPr="009D720D" w:rsidRDefault="00D16C1A" w:rsidP="007814CD">
            <w:pPr>
              <w:pStyle w:val="Textdokumentu"/>
              <w:keepNext/>
              <w:keepLines/>
              <w:rPr>
                <w:b/>
                <w:bCs/>
                <w:sz w:val="20"/>
                <w:szCs w:val="20"/>
              </w:rPr>
            </w:pPr>
            <w:r w:rsidRPr="009D720D">
              <w:rPr>
                <w:b/>
                <w:bCs/>
                <w:sz w:val="20"/>
                <w:szCs w:val="20"/>
              </w:rPr>
              <w:t>Aktualizováno dne</w:t>
            </w:r>
          </w:p>
        </w:tc>
      </w:tr>
      <w:tr w:rsidR="00D16C1A" w14:paraId="0A86C5ED" w14:textId="77777777" w:rsidTr="007814CD">
        <w:tc>
          <w:tcPr>
            <w:tcW w:w="1474" w:type="dxa"/>
          </w:tcPr>
          <w:p w14:paraId="6FC4CAA1" w14:textId="77777777" w:rsidR="00D16C1A" w:rsidRPr="009D720D" w:rsidRDefault="00D16C1A" w:rsidP="007814CD">
            <w:pPr>
              <w:pStyle w:val="Textdokumentu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998" w:type="dxa"/>
          </w:tcPr>
          <w:p w14:paraId="6B9E6CE2" w14:textId="77777777" w:rsidR="00D16C1A" w:rsidRPr="009D720D" w:rsidRDefault="00D16C1A" w:rsidP="007814CD">
            <w:pPr>
              <w:pStyle w:val="Textdokumentu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37C4179B" w14:textId="77777777" w:rsidR="00D16C1A" w:rsidRPr="009D720D" w:rsidRDefault="00D16C1A" w:rsidP="007814CD">
            <w:pPr>
              <w:pStyle w:val="Textdokumentu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78CA78BC" w14:textId="77777777" w:rsidR="00D16C1A" w:rsidRPr="009D720D" w:rsidRDefault="00D16C1A" w:rsidP="007814CD">
            <w:pPr>
              <w:pStyle w:val="Textdokumentu"/>
              <w:keepNext/>
              <w:keepLines/>
              <w:rPr>
                <w:sz w:val="20"/>
                <w:szCs w:val="20"/>
              </w:rPr>
            </w:pPr>
          </w:p>
        </w:tc>
      </w:tr>
    </w:tbl>
    <w:p w14:paraId="6F63D1DD" w14:textId="77777777" w:rsidR="00D16C1A" w:rsidRDefault="00D16C1A" w:rsidP="00D16C1A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</w:p>
    <w:p w14:paraId="6376F109" w14:textId="77777777" w:rsidR="00D16C1A" w:rsidRPr="00161B5A" w:rsidRDefault="00D16C1A" w:rsidP="00D16C1A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 w:rsidRPr="00161B5A">
        <w:rPr>
          <w:i w:val="0"/>
          <w:sz w:val="18"/>
          <w:szCs w:val="18"/>
        </w:rPr>
        <w:t>Následující text se uvede pouze v případě, že má dokument formuláře</w:t>
      </w:r>
      <w:r>
        <w:rPr>
          <w:i w:val="0"/>
          <w:sz w:val="18"/>
          <w:szCs w:val="18"/>
        </w:rPr>
        <w:t xml:space="preserve">. </w:t>
      </w:r>
      <w:r w:rsidRPr="00B22384">
        <w:rPr>
          <w:i w:val="0"/>
          <w:sz w:val="18"/>
          <w:szCs w:val="18"/>
        </w:rPr>
        <w:t>Identifikační kód se uvádí bez revize a s aktivním odkazem.</w:t>
      </w:r>
    </w:p>
    <w:p w14:paraId="6509D9E2" w14:textId="77777777" w:rsidR="00D16C1A" w:rsidRDefault="00D16C1A" w:rsidP="00D16C1A">
      <w:pPr>
        <w:pStyle w:val="Textdokumentu"/>
        <w:keepNext/>
        <w:keepLines/>
        <w:spacing w:before="240"/>
        <w:rPr>
          <w:b/>
        </w:rPr>
      </w:pPr>
      <w:r w:rsidRPr="002836F3">
        <w:rPr>
          <w:b/>
        </w:rPr>
        <w:t>Seznam souvisejících formulářů:</w:t>
      </w:r>
    </w:p>
    <w:p w14:paraId="45F8975B" w14:textId="14EAA82E" w:rsidR="00D16C1A" w:rsidRDefault="00D16C1A" w:rsidP="00D16C1A">
      <w:pPr>
        <w:pStyle w:val="Textdokumentu"/>
        <w:ind w:left="1701" w:hanging="1701"/>
      </w:pPr>
      <w:r>
        <w:t>i</w:t>
      </w:r>
      <w:r w:rsidRPr="00161B5A">
        <w:t>dentifikační kód formuláře</w:t>
      </w:r>
      <w:r>
        <w:t xml:space="preserve"> – Název formuláře</w:t>
      </w:r>
    </w:p>
    <w:p w14:paraId="094297A6" w14:textId="5AC071DA" w:rsidR="00D16C1A" w:rsidRDefault="00D16C1A" w:rsidP="00D16C1A">
      <w:pPr>
        <w:pStyle w:val="Textdokumentu"/>
        <w:ind w:left="1701" w:hanging="1701"/>
      </w:pPr>
    </w:p>
    <w:p w14:paraId="23DC9B07" w14:textId="6134256C" w:rsidR="00D16C1A" w:rsidRDefault="00D16C1A" w:rsidP="00D16C1A">
      <w:pPr>
        <w:pStyle w:val="Textdokumentu"/>
        <w:ind w:left="1701" w:hanging="1701"/>
      </w:pPr>
    </w:p>
    <w:p w14:paraId="288C7DD2" w14:textId="30C3B61C" w:rsidR="00D16C1A" w:rsidRDefault="00D16C1A" w:rsidP="00D16C1A">
      <w:pPr>
        <w:pStyle w:val="Textdokumentu"/>
        <w:ind w:left="1701" w:hanging="1701"/>
      </w:pPr>
    </w:p>
    <w:p w14:paraId="5F2E1B53" w14:textId="06DB201D" w:rsidR="00D16C1A" w:rsidRDefault="00D16C1A" w:rsidP="00D16C1A">
      <w:pPr>
        <w:pStyle w:val="Textdokumentu"/>
        <w:ind w:left="1701" w:hanging="1701"/>
      </w:pPr>
    </w:p>
    <w:p w14:paraId="00F1FDEC" w14:textId="77777777" w:rsidR="00D16C1A" w:rsidRDefault="00D16C1A" w:rsidP="00D16C1A">
      <w:pPr>
        <w:pStyle w:val="Nadpis9"/>
        <w:tabs>
          <w:tab w:val="left" w:pos="1134"/>
        </w:tabs>
        <w:ind w:left="1276" w:hanging="1276"/>
      </w:pPr>
      <w:bookmarkStart w:id="84" w:name="_Toc535481934"/>
      <w:bookmarkStart w:id="85" w:name="_Toc96337696"/>
      <w:r>
        <w:lastRenderedPageBreak/>
        <w:t>1 Seznam rolí, funkčních míst a jejich identifikace</w:t>
      </w:r>
      <w:bookmarkEnd w:id="84"/>
      <w:bookmarkEnd w:id="85"/>
    </w:p>
    <w:p w14:paraId="5EA6EBD3" w14:textId="77777777" w:rsidR="00D16C1A" w:rsidRPr="00CD35FA" w:rsidRDefault="00D16C1A" w:rsidP="00D16C1A">
      <w:pPr>
        <w:pStyle w:val="TextdokumentuKurzvaerven"/>
        <w:rPr>
          <w:i w:val="0"/>
          <w:sz w:val="18"/>
          <w:szCs w:val="18"/>
        </w:rPr>
      </w:pPr>
      <w:r w:rsidRPr="00CD35FA">
        <w:rPr>
          <w:i w:val="0"/>
          <w:sz w:val="18"/>
          <w:szCs w:val="18"/>
        </w:rPr>
        <w:t>Dokument může obsahovat přílohy s doplňujícími informacemi. Do přílohy nepatří formuláře nebo jiné šablony.</w:t>
      </w:r>
    </w:p>
    <w:p w14:paraId="44B1D41F" w14:textId="022F8865" w:rsidR="00D16C1A" w:rsidRPr="00CD35FA" w:rsidRDefault="00D16C1A" w:rsidP="00D16C1A">
      <w:pPr>
        <w:pStyle w:val="TextdokumentuKurzvaerven"/>
        <w:rPr>
          <w:i w:val="0"/>
          <w:sz w:val="18"/>
          <w:szCs w:val="18"/>
        </w:rPr>
      </w:pPr>
      <w:r w:rsidRPr="00CD35FA">
        <w:rPr>
          <w:i w:val="0"/>
          <w:sz w:val="18"/>
          <w:szCs w:val="18"/>
        </w:rPr>
        <w:t xml:space="preserve">V procesně zpracovaném dokumentu typu </w:t>
      </w:r>
      <w:r w:rsidR="00D65D35">
        <w:rPr>
          <w:i w:val="0"/>
          <w:sz w:val="18"/>
          <w:szCs w:val="18"/>
        </w:rPr>
        <w:t>metodika</w:t>
      </w:r>
      <w:r w:rsidRPr="00CD35FA">
        <w:rPr>
          <w:i w:val="0"/>
          <w:sz w:val="18"/>
          <w:szCs w:val="18"/>
        </w:rPr>
        <w:t xml:space="preserve"> se v příloze č. 1 uvádí Seznam rolí, funkčních míst a jejich identifikace vygenerovaný ze SW ARIS.</w:t>
      </w:r>
    </w:p>
    <w:p w14:paraId="75237FBA" w14:textId="3057F939" w:rsidR="00D16C1A" w:rsidRDefault="00D16C1A" w:rsidP="00D16C1A">
      <w:pPr>
        <w:pStyle w:val="Textdokumentu"/>
      </w:pPr>
    </w:p>
    <w:p w14:paraId="4A2E697E" w14:textId="35A29A00" w:rsidR="00AB2C01" w:rsidRPr="000D3C00" w:rsidRDefault="00DD6935" w:rsidP="00AB2C01">
      <w:pPr>
        <w:pStyle w:val="TextdokumentuKurzvaerven"/>
        <w:keepNext/>
        <w:keepLines/>
        <w:spacing w:before="60"/>
        <w:rPr>
          <w:i w:val="0"/>
          <w:color w:val="000000" w:themeColor="text1"/>
          <w:sz w:val="18"/>
          <w:szCs w:val="18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 ARIS_PREHLED_ROLI  \* MERGEFORMAT </w:instrText>
      </w:r>
      <w:r>
        <w:rPr>
          <w:color w:val="000000" w:themeColor="text1"/>
        </w:rPr>
        <w:fldChar w:fldCharType="separate"/>
      </w:r>
      <w:r w:rsidR="00CC0A16">
        <w:rPr>
          <w:noProof/>
          <w:color w:val="000000" w:themeColor="text1"/>
        </w:rPr>
        <w:t>«ARIS_PREHLED_ROLI»</w:t>
      </w:r>
      <w:r>
        <w:rPr>
          <w:color w:val="000000" w:themeColor="text1"/>
        </w:rPr>
        <w:fldChar w:fldCharType="end"/>
      </w:r>
    </w:p>
    <w:p w14:paraId="42E0F97A" w14:textId="77777777" w:rsidR="00D16C1A" w:rsidRDefault="00D16C1A" w:rsidP="00AB2C01">
      <w:pPr>
        <w:pStyle w:val="Textdokumentu"/>
      </w:pPr>
    </w:p>
    <w:p w14:paraId="4BCF9D4E" w14:textId="77777777" w:rsidR="00D16C1A" w:rsidRDefault="00D16C1A" w:rsidP="00D16C1A">
      <w:pPr>
        <w:pStyle w:val="Textdokumentu"/>
        <w:ind w:left="1701" w:hanging="1701"/>
      </w:pPr>
    </w:p>
    <w:p w14:paraId="1F6BADA9" w14:textId="77777777" w:rsidR="00D16C1A" w:rsidRDefault="00D16C1A" w:rsidP="00D16C1A">
      <w:pPr>
        <w:pStyle w:val="Textdokumentu"/>
        <w:ind w:left="1701" w:hanging="1701"/>
      </w:pPr>
    </w:p>
    <w:p w14:paraId="3A4EFD36" w14:textId="0354D211" w:rsidR="00287389" w:rsidRPr="00287389" w:rsidRDefault="00287389" w:rsidP="00287389">
      <w:pPr>
        <w:tabs>
          <w:tab w:val="left" w:pos="7785"/>
        </w:tabs>
      </w:pPr>
      <w:r>
        <w:tab/>
      </w:r>
    </w:p>
    <w:sectPr w:rsidR="00287389" w:rsidRPr="00287389" w:rsidSect="001918E7">
      <w:pgSz w:w="11906" w:h="16838" w:code="9"/>
      <w:pgMar w:top="113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0759F" w14:textId="77777777" w:rsidR="00E77EC8" w:rsidRDefault="00E77EC8">
      <w:r>
        <w:separator/>
      </w:r>
    </w:p>
    <w:p w14:paraId="3C0D1C2B" w14:textId="77777777" w:rsidR="00E77EC8" w:rsidRDefault="00E77EC8"/>
    <w:p w14:paraId="5DFE7B6E" w14:textId="77777777" w:rsidR="00E77EC8" w:rsidRDefault="00E77EC8"/>
  </w:endnote>
  <w:endnote w:type="continuationSeparator" w:id="0">
    <w:p w14:paraId="447062BA" w14:textId="77777777" w:rsidR="00E77EC8" w:rsidRDefault="00E77EC8">
      <w:r>
        <w:continuationSeparator/>
      </w:r>
    </w:p>
    <w:p w14:paraId="26885BA7" w14:textId="77777777" w:rsidR="00E77EC8" w:rsidRDefault="00E77EC8"/>
    <w:p w14:paraId="5830E697" w14:textId="77777777" w:rsidR="00E77EC8" w:rsidRDefault="00E77EC8"/>
  </w:endnote>
  <w:endnote w:type="continuationNotice" w:id="1">
    <w:p w14:paraId="2E565AF5" w14:textId="77777777" w:rsidR="00E77EC8" w:rsidRDefault="00E77E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C4F3F" w14:textId="77777777" w:rsidR="0053430D" w:rsidRDefault="0053430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DF80B" w14:textId="593E3CC5" w:rsidR="00F25724" w:rsidRDefault="00F25724" w:rsidP="00886D6D">
    <w:pPr>
      <w:pStyle w:val="Zpat"/>
      <w:rPr>
        <w:rStyle w:val="slostrnky"/>
        <w:sz w:val="20"/>
        <w:szCs w:val="20"/>
      </w:rPr>
    </w:pPr>
    <w:bookmarkStart w:id="2" w:name="_Hlk65235474"/>
    <w:r w:rsidRPr="00911D1E">
      <w:rPr>
        <w:bCs/>
        <w:sz w:val="20"/>
      </w:rPr>
      <w:t>ČEZ</w:t>
    </w:r>
    <w:r>
      <w:rPr>
        <w:bCs/>
        <w:sz w:val="20"/>
      </w:rPr>
      <w:t xml:space="preserve"> Distribuce, a. s.</w:t>
    </w:r>
    <w:bookmarkEnd w:id="2"/>
    <w:r>
      <w:rPr>
        <w:bCs/>
        <w:sz w:val="20"/>
      </w:rPr>
      <w:tab/>
    </w:r>
    <w:proofErr w:type="spellStart"/>
    <w:r>
      <w:rPr>
        <w:bCs/>
        <w:sz w:val="20"/>
      </w:rPr>
      <w:t>ČEZd_XX_XXXXrXXzY</w:t>
    </w:r>
    <w:proofErr w:type="spellEnd"/>
    <w:r>
      <w:rPr>
        <w:bCs/>
        <w:sz w:val="20"/>
      </w:rPr>
      <w:tab/>
    </w:r>
    <w:r w:rsidRPr="00911D1E">
      <w:rPr>
        <w:bCs/>
        <w:sz w:val="20"/>
      </w:rPr>
      <w:t xml:space="preserve">strana </w:t>
    </w:r>
    <w:r w:rsidRPr="00911D1E">
      <w:rPr>
        <w:bCs/>
        <w:sz w:val="20"/>
      </w:rPr>
      <w:fldChar w:fldCharType="begin"/>
    </w:r>
    <w:r w:rsidRPr="00911D1E">
      <w:rPr>
        <w:bCs/>
        <w:sz w:val="20"/>
      </w:rPr>
      <w:instrText xml:space="preserve"> PAGE   \* MERGEFORMAT </w:instrText>
    </w:r>
    <w:r w:rsidRPr="00911D1E">
      <w:rPr>
        <w:bCs/>
        <w:sz w:val="20"/>
      </w:rPr>
      <w:fldChar w:fldCharType="separate"/>
    </w:r>
    <w:r>
      <w:rPr>
        <w:bCs/>
        <w:sz w:val="20"/>
      </w:rPr>
      <w:t>6</w:t>
    </w:r>
    <w:r w:rsidRPr="00911D1E">
      <w:rPr>
        <w:bCs/>
        <w:sz w:val="20"/>
      </w:rPr>
      <w:fldChar w:fldCharType="end"/>
    </w:r>
    <w:r w:rsidRPr="00911D1E">
      <w:rPr>
        <w:bCs/>
        <w:sz w:val="20"/>
      </w:rPr>
      <w:t>/</w:t>
    </w:r>
    <w:r w:rsidRPr="00911D1E">
      <w:rPr>
        <w:rStyle w:val="slostrnky"/>
        <w:sz w:val="20"/>
        <w:szCs w:val="20"/>
      </w:rPr>
      <w:fldChar w:fldCharType="begin"/>
    </w:r>
    <w:r w:rsidRPr="00911D1E">
      <w:rPr>
        <w:rStyle w:val="slostrnky"/>
        <w:sz w:val="20"/>
        <w:szCs w:val="20"/>
      </w:rPr>
      <w:instrText xml:space="preserve"> NUMPAGES </w:instrText>
    </w:r>
    <w:r w:rsidRPr="00911D1E">
      <w:rPr>
        <w:rStyle w:val="slostrnky"/>
        <w:sz w:val="20"/>
        <w:szCs w:val="20"/>
      </w:rPr>
      <w:fldChar w:fldCharType="separate"/>
    </w:r>
    <w:r>
      <w:rPr>
        <w:rStyle w:val="slostrnky"/>
        <w:sz w:val="20"/>
        <w:szCs w:val="20"/>
      </w:rPr>
      <w:t>8</w:t>
    </w:r>
    <w:r w:rsidRPr="00911D1E">
      <w:rPr>
        <w:rStyle w:val="slostrnky"/>
        <w:sz w:val="20"/>
        <w:szCs w:val="20"/>
      </w:rPr>
      <w:fldChar w:fldCharType="end"/>
    </w:r>
  </w:p>
  <w:p w14:paraId="7A379269" w14:textId="77777777" w:rsidR="00F25724" w:rsidRDefault="00F25724" w:rsidP="00886D6D">
    <w:pPr>
      <w:pStyle w:val="Zpat"/>
      <w:rPr>
        <w:rStyle w:val="slostrnky"/>
        <w:sz w:val="20"/>
        <w:szCs w:val="20"/>
      </w:rPr>
    </w:pPr>
  </w:p>
  <w:p w14:paraId="6B637E98" w14:textId="08C22DD8" w:rsidR="00F25724" w:rsidRPr="00FF204E" w:rsidRDefault="00F25724" w:rsidP="00FF204E">
    <w:pPr>
      <w:pStyle w:val="Zpat"/>
      <w:jc w:val="center"/>
      <w:rPr>
        <w:bCs/>
      </w:rPr>
    </w:pPr>
    <w:r w:rsidRPr="00FF204E">
      <w:rPr>
        <w:bCs/>
        <w:sz w:val="20"/>
        <w:szCs w:val="20"/>
      </w:rPr>
      <w:t>Uložením mimo aplikaci ECM ŘD nebo vytištěním se stává dokument neřízeným!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F25724" w:rsidRPr="001F6E9E" w14:paraId="70ACAF2D" w14:textId="77777777">
      <w:tc>
        <w:tcPr>
          <w:tcW w:w="9250" w:type="dxa"/>
        </w:tcPr>
        <w:p w14:paraId="1E2E48D4" w14:textId="77777777" w:rsidR="00F25724" w:rsidRPr="00E731AA" w:rsidRDefault="00F25724" w:rsidP="00E1794C">
          <w:pPr>
            <w:pStyle w:val="Zpat"/>
            <w:tabs>
              <w:tab w:val="left" w:pos="7088"/>
            </w:tabs>
            <w:spacing w:before="120"/>
            <w:jc w:val="right"/>
            <w:rPr>
              <w:rStyle w:val="slostrnky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>
            <w:rPr>
              <w:bCs/>
              <w:noProof/>
              <w:sz w:val="20"/>
              <w:szCs w:val="20"/>
            </w:rPr>
            <w:t>1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bCs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>
            <w:rPr>
              <w:rStyle w:val="slostrnky"/>
              <w:noProof/>
              <w:sz w:val="20"/>
              <w:szCs w:val="20"/>
            </w:rPr>
            <w:t>8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2BC9487C" w14:textId="77777777" w:rsidR="00F25724" w:rsidRDefault="00F25724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F25724" w:rsidRPr="001F6E9E" w14:paraId="22FD4237" w14:textId="77777777">
      <w:tc>
        <w:tcPr>
          <w:tcW w:w="9250" w:type="dxa"/>
        </w:tcPr>
        <w:p w14:paraId="4E620F99" w14:textId="77777777" w:rsidR="00F25724" w:rsidRPr="001F6E9E" w:rsidRDefault="00F25724" w:rsidP="00E1794C">
          <w:pPr>
            <w:pStyle w:val="Zpat"/>
            <w:tabs>
              <w:tab w:val="left" w:pos="7088"/>
            </w:tabs>
            <w:spacing w:before="120"/>
            <w:jc w:val="right"/>
            <w:rPr>
              <w:bCs/>
              <w:sz w:val="20"/>
              <w:szCs w:val="20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>
            <w:rPr>
              <w:bCs/>
              <w:noProof/>
              <w:sz w:val="20"/>
              <w:szCs w:val="20"/>
            </w:rPr>
            <w:t>3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rStyle w:val="slostrnky"/>
              <w:sz w:val="20"/>
              <w:szCs w:val="20"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>
            <w:rPr>
              <w:rStyle w:val="slostrnky"/>
              <w:noProof/>
              <w:sz w:val="20"/>
              <w:szCs w:val="20"/>
            </w:rPr>
            <w:t>19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68E20574" w14:textId="77777777" w:rsidR="00F25724" w:rsidRDefault="00F25724">
    <w:pPr>
      <w:pStyle w:val="Zpat"/>
    </w:pPr>
  </w:p>
  <w:p w14:paraId="41F82C4D" w14:textId="77777777" w:rsidR="00F25724" w:rsidRDefault="00F25724"/>
  <w:p w14:paraId="68C854CC" w14:textId="77777777" w:rsidR="00F25724" w:rsidRDefault="00F257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98ED3" w14:textId="77777777" w:rsidR="00E77EC8" w:rsidRDefault="00E77EC8">
      <w:r>
        <w:separator/>
      </w:r>
    </w:p>
    <w:p w14:paraId="06C8DACB" w14:textId="77777777" w:rsidR="00E77EC8" w:rsidRDefault="00E77EC8"/>
    <w:p w14:paraId="627E62AE" w14:textId="77777777" w:rsidR="00E77EC8" w:rsidRDefault="00E77EC8"/>
  </w:footnote>
  <w:footnote w:type="continuationSeparator" w:id="0">
    <w:p w14:paraId="03BE5350" w14:textId="77777777" w:rsidR="00E77EC8" w:rsidRDefault="00E77EC8">
      <w:r>
        <w:continuationSeparator/>
      </w:r>
    </w:p>
    <w:p w14:paraId="378EE2C7" w14:textId="77777777" w:rsidR="00E77EC8" w:rsidRDefault="00E77EC8"/>
    <w:p w14:paraId="7F9EC767" w14:textId="77777777" w:rsidR="00E77EC8" w:rsidRDefault="00E77EC8"/>
  </w:footnote>
  <w:footnote w:type="continuationNotice" w:id="1">
    <w:p w14:paraId="11D03FCA" w14:textId="77777777" w:rsidR="00E77EC8" w:rsidRDefault="00E77E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719D7" w14:textId="77777777" w:rsidR="0053430D" w:rsidRDefault="0053430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65967" w14:textId="626848E0" w:rsidR="00F25724" w:rsidRDefault="00F25724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55C09709" wp14:editId="20D436D5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1" name="MSIPCM78794f868c03a05e9ed8d4a5" descr="{&quot;HashCode&quot;:-164910296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C7D67B" w14:textId="0B51EE91" w:rsidR="00F25724" w:rsidRPr="00115558" w:rsidRDefault="00F25724" w:rsidP="00115558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1555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Interní / </w:t>
                          </w:r>
                          <w:proofErr w:type="spellStart"/>
                          <w:r w:rsidRPr="0011555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09709" id="_x0000_t202" coordsize="21600,21600" o:spt="202" path="m,l,21600r21600,l21600,xe">
              <v:stroke joinstyle="miter"/>
              <v:path gradientshapeok="t" o:connecttype="rect"/>
            </v:shapetype>
            <v:shape id="MSIPCM78794f868c03a05e9ed8d4a5" o:spid="_x0000_s1026" type="#_x0000_t202" alt="{&quot;HashCode&quot;:-1649102963,&quot;Height&quot;:841.0,&quot;Width&quot;:595.0,&quot;Placement&quot;:&quot;Header&quot;,&quot;Index&quot;:&quot;Primary&quot;,&quot;Section&quot;:1,&quot;Top&quot;:0.0,&quot;Left&quot;:0.0}" style="position:absolute;margin-left:0;margin-top:25pt;width:595.3pt;height:21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" o:allowincell="f" filled="f" stroked="f" strokeweight=".5pt">
              <v:textbox inset=",0,30pt,0">
                <w:txbxContent>
                  <w:p w14:paraId="37C7D67B" w14:textId="0B51EE91" w:rsidR="00F25724" w:rsidRPr="00115558" w:rsidRDefault="00F25724" w:rsidP="00115558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15558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Interní / </w:t>
                    </w:r>
                    <w:proofErr w:type="spellStart"/>
                    <w:r w:rsidRPr="0011555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ACEF7" w14:textId="29A8779E" w:rsidR="00F25724" w:rsidRDefault="00F25724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0" allowOverlap="1" wp14:anchorId="669CABA3" wp14:editId="5B078F00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3" name="MSIPCM10904dafa461f223bc081352" descr="{&quot;HashCode&quot;:-1649102963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A0FF05" w14:textId="530F90AA" w:rsidR="00F25724" w:rsidRPr="00115558" w:rsidRDefault="00F25724" w:rsidP="00115558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1555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Interní / </w:t>
                          </w:r>
                          <w:proofErr w:type="spellStart"/>
                          <w:r w:rsidRPr="0011555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CABA3" id="_x0000_t202" coordsize="21600,21600" o:spt="202" path="m,l,21600r21600,l21600,xe">
              <v:stroke joinstyle="miter"/>
              <v:path gradientshapeok="t" o:connecttype="rect"/>
            </v:shapetype>
            <v:shape id="MSIPCM10904dafa461f223bc081352" o:spid="_x0000_s1027" type="#_x0000_t202" alt="{&quot;HashCode&quot;:-1649102963,&quot;Height&quot;:841.0,&quot;Width&quot;:595.0,&quot;Placement&quot;:&quot;Header&quot;,&quot;Index&quot;:&quot;FirstPage&quot;,&quot;Section&quot;:1,&quot;Top&quot;:0.0,&quot;Left&quot;:0.0}" style="position:absolute;margin-left:0;margin-top:25pt;width:595.3pt;height:21.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" o:allowincell="f" filled="f" stroked="f" strokeweight=".5pt">
              <v:textbox inset=",0,30pt,0">
                <w:txbxContent>
                  <w:p w14:paraId="52A0FF05" w14:textId="530F90AA" w:rsidR="00F25724" w:rsidRPr="00115558" w:rsidRDefault="00F25724" w:rsidP="00115558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15558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Interní / </w:t>
                    </w:r>
                    <w:proofErr w:type="spellStart"/>
                    <w:r w:rsidRPr="0011555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B608D" w14:textId="77777777" w:rsidR="00F25724" w:rsidRDefault="00F25724"/>
  <w:p w14:paraId="1983E69A" w14:textId="77777777" w:rsidR="00F25724" w:rsidRDefault="00F257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9DA8DA1C"/>
    <w:lvl w:ilvl="0">
      <w:start w:val="1"/>
      <w:numFmt w:val="decimal"/>
      <w:pStyle w:val="Nadpis1"/>
      <w:lvlText w:val="%1"/>
      <w:lvlJc w:val="left"/>
      <w:pPr>
        <w:tabs>
          <w:tab w:val="num" w:pos="340"/>
        </w:tabs>
        <w:ind w:left="0" w:firstLine="0"/>
      </w:pPr>
      <w:rPr>
        <w:rFonts w:ascii="Arial" w:hAnsi="Arial" w:cs="Times New Roman" w:hint="default"/>
        <w:b/>
        <w:i w:val="0"/>
        <w:color w:val="auto"/>
        <w:sz w:val="24"/>
        <w:szCs w:val="24"/>
        <w:u w:val="none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709"/>
        </w:tabs>
        <w:ind w:left="142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47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pStyle w:val="Nadpis9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" w15:restartNumberingAfterBreak="0">
    <w:nsid w:val="033D68D2"/>
    <w:multiLevelType w:val="hybridMultilevel"/>
    <w:tmpl w:val="30F20E20"/>
    <w:lvl w:ilvl="0" w:tplc="A71A04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66EC2"/>
    <w:multiLevelType w:val="hybridMultilevel"/>
    <w:tmpl w:val="C2944A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D59D7"/>
    <w:multiLevelType w:val="hybridMultilevel"/>
    <w:tmpl w:val="CB2E1A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F6494"/>
    <w:multiLevelType w:val="hybridMultilevel"/>
    <w:tmpl w:val="DDC2FAB4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45D7621"/>
    <w:multiLevelType w:val="hybridMultilevel"/>
    <w:tmpl w:val="46F0C47E"/>
    <w:lvl w:ilvl="0" w:tplc="40DC9508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94D27"/>
    <w:multiLevelType w:val="hybridMultilevel"/>
    <w:tmpl w:val="587CFE1C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81C09"/>
    <w:multiLevelType w:val="hybridMultilevel"/>
    <w:tmpl w:val="838ABF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E23A9"/>
    <w:multiLevelType w:val="hybridMultilevel"/>
    <w:tmpl w:val="2F846542"/>
    <w:lvl w:ilvl="0" w:tplc="B03C8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94EED"/>
    <w:multiLevelType w:val="hybridMultilevel"/>
    <w:tmpl w:val="3E1634B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F46401"/>
    <w:multiLevelType w:val="hybridMultilevel"/>
    <w:tmpl w:val="AFB89716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6DA2F88"/>
    <w:multiLevelType w:val="hybridMultilevel"/>
    <w:tmpl w:val="4D16AAC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F7058"/>
    <w:multiLevelType w:val="hybridMultilevel"/>
    <w:tmpl w:val="B8F6316E"/>
    <w:lvl w:ilvl="0" w:tplc="40DC9508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8783C"/>
    <w:multiLevelType w:val="hybridMultilevel"/>
    <w:tmpl w:val="DF9E5006"/>
    <w:lvl w:ilvl="0" w:tplc="0405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30166B43"/>
    <w:multiLevelType w:val="hybridMultilevel"/>
    <w:tmpl w:val="673604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25FA3"/>
    <w:multiLevelType w:val="hybridMultilevel"/>
    <w:tmpl w:val="BFC6A54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D14B7"/>
    <w:multiLevelType w:val="hybridMultilevel"/>
    <w:tmpl w:val="C57C9AF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771E3"/>
    <w:multiLevelType w:val="hybridMultilevel"/>
    <w:tmpl w:val="AE7A0CC8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5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DE2E19"/>
    <w:multiLevelType w:val="hybridMultilevel"/>
    <w:tmpl w:val="EA767372"/>
    <w:lvl w:ilvl="0" w:tplc="A71A04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D18EF"/>
    <w:multiLevelType w:val="hybridMultilevel"/>
    <w:tmpl w:val="57E6A2C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D4EA1"/>
    <w:multiLevelType w:val="hybridMultilevel"/>
    <w:tmpl w:val="6A18A8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7559A"/>
    <w:multiLevelType w:val="hybridMultilevel"/>
    <w:tmpl w:val="75302466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164B0C"/>
    <w:multiLevelType w:val="hybridMultilevel"/>
    <w:tmpl w:val="B62AEBA0"/>
    <w:lvl w:ilvl="0" w:tplc="04050005">
      <w:start w:val="1"/>
      <w:numFmt w:val="bullet"/>
      <w:lvlText w:val="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403B6B8A"/>
    <w:multiLevelType w:val="hybridMultilevel"/>
    <w:tmpl w:val="AAC0FC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BE4F6B"/>
    <w:multiLevelType w:val="hybridMultilevel"/>
    <w:tmpl w:val="58E6F20E"/>
    <w:lvl w:ilvl="0" w:tplc="271CA542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26D16"/>
    <w:multiLevelType w:val="hybridMultilevel"/>
    <w:tmpl w:val="DD4665D6"/>
    <w:lvl w:ilvl="0" w:tplc="A71A0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084A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97B6A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DEFB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2268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8098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7E91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628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6503A"/>
    <w:multiLevelType w:val="multilevel"/>
    <w:tmpl w:val="235022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562CA6"/>
    <w:multiLevelType w:val="hybridMultilevel"/>
    <w:tmpl w:val="4CA025A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5368E"/>
    <w:multiLevelType w:val="hybridMultilevel"/>
    <w:tmpl w:val="853A9A8C"/>
    <w:lvl w:ilvl="0" w:tplc="480ED0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F58A7"/>
    <w:multiLevelType w:val="hybridMultilevel"/>
    <w:tmpl w:val="9E2A1EF4"/>
    <w:lvl w:ilvl="0" w:tplc="5274B0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671584"/>
    <w:multiLevelType w:val="hybridMultilevel"/>
    <w:tmpl w:val="1A36F046"/>
    <w:lvl w:ilvl="0" w:tplc="19BA49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B6DA4"/>
    <w:multiLevelType w:val="hybridMultilevel"/>
    <w:tmpl w:val="086C79A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44634"/>
    <w:multiLevelType w:val="hybridMultilevel"/>
    <w:tmpl w:val="13F63F1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C529F"/>
    <w:multiLevelType w:val="hybridMultilevel"/>
    <w:tmpl w:val="EBD86E7E"/>
    <w:lvl w:ilvl="0" w:tplc="04050005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34" w15:restartNumberingAfterBreak="0">
    <w:nsid w:val="6C8D3090"/>
    <w:multiLevelType w:val="hybridMultilevel"/>
    <w:tmpl w:val="8432DE90"/>
    <w:lvl w:ilvl="0" w:tplc="271CA542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1D45D4"/>
    <w:multiLevelType w:val="hybridMultilevel"/>
    <w:tmpl w:val="35289C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A1C91"/>
    <w:multiLevelType w:val="hybridMultilevel"/>
    <w:tmpl w:val="1EA4D7D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61086"/>
    <w:multiLevelType w:val="hybridMultilevel"/>
    <w:tmpl w:val="119A92E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F24472"/>
    <w:multiLevelType w:val="hybridMultilevel"/>
    <w:tmpl w:val="230E22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4"/>
  </w:num>
  <w:num w:numId="4">
    <w:abstractNumId w:val="22"/>
  </w:num>
  <w:num w:numId="5">
    <w:abstractNumId w:val="10"/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Nadpis1"/>
        <w:lvlText w:val="%1"/>
        <w:lvlJc w:val="left"/>
        <w:pPr>
          <w:tabs>
            <w:tab w:val="num" w:pos="340"/>
          </w:tabs>
          <w:ind w:left="0" w:firstLine="0"/>
        </w:pPr>
        <w:rPr>
          <w:rFonts w:ascii="Arial" w:hAnsi="Arial" w:cs="Times New Roman" w:hint="default"/>
          <w:b/>
          <w:i w:val="0"/>
          <w:sz w:val="24"/>
          <w:szCs w:val="24"/>
          <w:u w:val="none"/>
        </w:rPr>
      </w:lvl>
    </w:lvlOverride>
    <w:lvlOverride w:ilvl="1">
      <w:lvl w:ilvl="1">
        <w:start w:val="1"/>
        <w:numFmt w:val="decimal"/>
        <w:pStyle w:val="Nadpis2"/>
        <w:lvlText w:val="%1.%2"/>
        <w:lvlJc w:val="left"/>
        <w:pPr>
          <w:tabs>
            <w:tab w:val="num" w:pos="567"/>
          </w:tabs>
          <w:ind w:left="0" w:firstLine="0"/>
        </w:pPr>
        <w:rPr>
          <w:rFonts w:ascii="Arial" w:hAnsi="Arial" w:cs="Arial" w:hint="default"/>
          <w:b/>
          <w:i w:val="0"/>
          <w:sz w:val="24"/>
          <w:szCs w:val="24"/>
          <w:u w:val="none"/>
        </w:rPr>
      </w:lvl>
    </w:lvlOverride>
    <w:lvlOverride w:ilvl="2">
      <w:lvl w:ilvl="2">
        <w:start w:val="1"/>
        <w:numFmt w:val="decimal"/>
        <w:pStyle w:val="Nadpis3"/>
        <w:lvlText w:val="%1.%2.%3"/>
        <w:lvlJc w:val="left"/>
        <w:pPr>
          <w:tabs>
            <w:tab w:val="num" w:pos="907"/>
          </w:tabs>
          <w:ind w:left="0" w:firstLine="0"/>
        </w:pPr>
        <w:rPr>
          <w:rFonts w:ascii="Arial" w:hAnsi="Arial" w:cs="Times New Roman" w:hint="default"/>
          <w:b/>
          <w:i w:val="0"/>
          <w:sz w:val="24"/>
          <w:szCs w:val="24"/>
          <w:u w:val="none"/>
        </w:rPr>
      </w:lvl>
    </w:lvlOverride>
    <w:lvlOverride w:ilvl="3">
      <w:lvl w:ilvl="3">
        <w:start w:val="1"/>
        <w:numFmt w:val="decimal"/>
        <w:pStyle w:val="Nadpis4"/>
        <w:lvlText w:val="%1.%2.%3.%4"/>
        <w:lvlJc w:val="left"/>
        <w:pPr>
          <w:tabs>
            <w:tab w:val="num" w:pos="1247"/>
          </w:tabs>
          <w:ind w:left="0" w:firstLine="0"/>
        </w:pPr>
        <w:rPr>
          <w:rFonts w:ascii="Arial" w:hAnsi="Arial" w:hint="default"/>
          <w:b/>
          <w:i w:val="0"/>
          <w:sz w:val="24"/>
          <w:szCs w:val="24"/>
          <w:u w:val="none"/>
        </w:rPr>
      </w:lvl>
    </w:lvlOverride>
    <w:lvlOverride w:ilvl="4">
      <w:lvl w:ilvl="4">
        <w:start w:val="1"/>
        <w:numFmt w:val="decimal"/>
        <w:pStyle w:val="Nadpis5"/>
        <w:lvlText w:val="%1.%2.%3.%4.%5"/>
        <w:lvlJc w:val="left"/>
        <w:pPr>
          <w:tabs>
            <w:tab w:val="num" w:pos="1247"/>
          </w:tabs>
          <w:ind w:left="0" w:firstLine="0"/>
        </w:pPr>
        <w:rPr>
          <w:rFonts w:ascii="Arial" w:hAnsi="Arial" w:hint="default"/>
          <w:b/>
          <w:i w:val="0"/>
        </w:rPr>
      </w:lvl>
    </w:lvlOverride>
    <w:lvlOverride w:ilvl="5">
      <w:lvl w:ilvl="5">
        <w:start w:val="1"/>
        <w:numFmt w:val="decimal"/>
        <w:pStyle w:val="Nadpis6"/>
        <w:lvlText w:val="%1.%2.%3.%4.%5.%6"/>
        <w:lvlJc w:val="left"/>
        <w:pPr>
          <w:tabs>
            <w:tab w:val="num" w:pos="1474"/>
          </w:tabs>
          <w:ind w:left="0" w:firstLine="0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6">
      <w:lvl w:ilvl="6">
        <w:start w:val="1"/>
        <w:numFmt w:val="decimal"/>
        <w:pStyle w:val="Nadpis7"/>
        <w:lvlText w:val="%1.%2.%3.%4.%5.%6.%7"/>
        <w:lvlJc w:val="left"/>
        <w:pPr>
          <w:tabs>
            <w:tab w:val="num" w:pos="454"/>
          </w:tabs>
          <w:ind w:left="0" w:firstLine="0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7">
      <w:lvl w:ilvl="7">
        <w:start w:val="1"/>
        <w:numFmt w:val="decimal"/>
        <w:pStyle w:val="Nadpis8"/>
        <w:lvlText w:val="%1.%2.%3.%4.%5.%6.%7.%8"/>
        <w:lvlJc w:val="left"/>
        <w:pPr>
          <w:tabs>
            <w:tab w:val="num" w:pos="454"/>
          </w:tabs>
          <w:ind w:left="0" w:firstLine="0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8">
      <w:lvl w:ilvl="8">
        <w:start w:val="1"/>
        <w:numFmt w:val="none"/>
        <w:pStyle w:val="Nadpis9"/>
        <w:suff w:val="space"/>
        <w:lvlText w:val="Příloha č."/>
        <w:lvlJc w:val="left"/>
        <w:pPr>
          <w:ind w:left="0" w:firstLine="0"/>
        </w:pPr>
        <w:rPr>
          <w:rFonts w:ascii="Arial" w:hAnsi="Arial" w:cs="Times New Roman" w:hint="default"/>
          <w:b/>
          <w:i w:val="0"/>
          <w:sz w:val="24"/>
          <w:szCs w:val="24"/>
          <w:u w:val="none"/>
        </w:rPr>
      </w:lvl>
    </w:lvlOverride>
  </w:num>
  <w:num w:numId="8">
    <w:abstractNumId w:val="38"/>
  </w:num>
  <w:num w:numId="9">
    <w:abstractNumId w:val="23"/>
  </w:num>
  <w:num w:numId="10">
    <w:abstractNumId w:val="20"/>
  </w:num>
  <w:num w:numId="11">
    <w:abstractNumId w:val="33"/>
  </w:num>
  <w:num w:numId="12">
    <w:abstractNumId w:val="16"/>
  </w:num>
  <w:num w:numId="13">
    <w:abstractNumId w:val="27"/>
  </w:num>
  <w:num w:numId="14">
    <w:abstractNumId w:val="11"/>
  </w:num>
  <w:num w:numId="15">
    <w:abstractNumId w:val="37"/>
  </w:num>
  <w:num w:numId="16">
    <w:abstractNumId w:val="19"/>
  </w:num>
  <w:num w:numId="17">
    <w:abstractNumId w:val="3"/>
  </w:num>
  <w:num w:numId="18">
    <w:abstractNumId w:val="6"/>
  </w:num>
  <w:num w:numId="19">
    <w:abstractNumId w:val="26"/>
  </w:num>
  <w:num w:numId="20">
    <w:abstractNumId w:val="1"/>
  </w:num>
  <w:num w:numId="21">
    <w:abstractNumId w:val="30"/>
  </w:num>
  <w:num w:numId="22">
    <w:abstractNumId w:val="13"/>
  </w:num>
  <w:num w:numId="23">
    <w:abstractNumId w:val="18"/>
  </w:num>
  <w:num w:numId="24">
    <w:abstractNumId w:val="35"/>
  </w:num>
  <w:num w:numId="25">
    <w:abstractNumId w:val="7"/>
  </w:num>
  <w:num w:numId="26">
    <w:abstractNumId w:val="14"/>
  </w:num>
  <w:num w:numId="27">
    <w:abstractNumId w:val="21"/>
  </w:num>
  <w:num w:numId="28">
    <w:abstractNumId w:val="17"/>
  </w:num>
  <w:num w:numId="2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12"/>
  </w:num>
  <w:num w:numId="32">
    <w:abstractNumId w:val="29"/>
  </w:num>
  <w:num w:numId="33">
    <w:abstractNumId w:val="28"/>
  </w:num>
  <w:num w:numId="34">
    <w:abstractNumId w:val="8"/>
  </w:num>
  <w:num w:numId="35">
    <w:abstractNumId w:val="31"/>
  </w:num>
  <w:num w:numId="36">
    <w:abstractNumId w:val="5"/>
  </w:num>
  <w:num w:numId="37">
    <w:abstractNumId w:val="32"/>
  </w:num>
  <w:num w:numId="38">
    <w:abstractNumId w:val="34"/>
  </w:num>
  <w:num w:numId="39">
    <w:abstractNumId w:val="15"/>
  </w:num>
  <w:num w:numId="40">
    <w:abstractNumId w:val="0"/>
  </w:num>
  <w:num w:numId="41">
    <w:abstractNumId w:val="36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7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D7"/>
    <w:rsid w:val="00000F6A"/>
    <w:rsid w:val="00002362"/>
    <w:rsid w:val="00004179"/>
    <w:rsid w:val="00006657"/>
    <w:rsid w:val="0001143D"/>
    <w:rsid w:val="0001154A"/>
    <w:rsid w:val="000116D1"/>
    <w:rsid w:val="000117FA"/>
    <w:rsid w:val="00012EA5"/>
    <w:rsid w:val="00013A60"/>
    <w:rsid w:val="000144EB"/>
    <w:rsid w:val="00014D48"/>
    <w:rsid w:val="00014E5D"/>
    <w:rsid w:val="00022110"/>
    <w:rsid w:val="00022FEF"/>
    <w:rsid w:val="000240A0"/>
    <w:rsid w:val="00024A16"/>
    <w:rsid w:val="0002637A"/>
    <w:rsid w:val="00026FAA"/>
    <w:rsid w:val="0003068E"/>
    <w:rsid w:val="000316D8"/>
    <w:rsid w:val="00032EB4"/>
    <w:rsid w:val="00033482"/>
    <w:rsid w:val="000349DA"/>
    <w:rsid w:val="00034D86"/>
    <w:rsid w:val="00034FD4"/>
    <w:rsid w:val="000411BB"/>
    <w:rsid w:val="0004309E"/>
    <w:rsid w:val="0004723E"/>
    <w:rsid w:val="0004752E"/>
    <w:rsid w:val="0004767B"/>
    <w:rsid w:val="00051465"/>
    <w:rsid w:val="0005210A"/>
    <w:rsid w:val="000530DE"/>
    <w:rsid w:val="00053DF7"/>
    <w:rsid w:val="00055ED0"/>
    <w:rsid w:val="00056F6E"/>
    <w:rsid w:val="000571B5"/>
    <w:rsid w:val="00057EA1"/>
    <w:rsid w:val="00060667"/>
    <w:rsid w:val="00062621"/>
    <w:rsid w:val="00063B82"/>
    <w:rsid w:val="00072E3B"/>
    <w:rsid w:val="00075899"/>
    <w:rsid w:val="000776AD"/>
    <w:rsid w:val="00080F79"/>
    <w:rsid w:val="000819F5"/>
    <w:rsid w:val="000822DD"/>
    <w:rsid w:val="00082BBC"/>
    <w:rsid w:val="00083C7E"/>
    <w:rsid w:val="00083F16"/>
    <w:rsid w:val="00086174"/>
    <w:rsid w:val="0008640C"/>
    <w:rsid w:val="00086A04"/>
    <w:rsid w:val="00086BC0"/>
    <w:rsid w:val="00091435"/>
    <w:rsid w:val="000914EB"/>
    <w:rsid w:val="00093EA2"/>
    <w:rsid w:val="000941C5"/>
    <w:rsid w:val="00094A0B"/>
    <w:rsid w:val="00095439"/>
    <w:rsid w:val="00095826"/>
    <w:rsid w:val="000978D0"/>
    <w:rsid w:val="00097F1F"/>
    <w:rsid w:val="000A2DFD"/>
    <w:rsid w:val="000A3591"/>
    <w:rsid w:val="000A3E50"/>
    <w:rsid w:val="000B034D"/>
    <w:rsid w:val="000B05AD"/>
    <w:rsid w:val="000B15B5"/>
    <w:rsid w:val="000B20B0"/>
    <w:rsid w:val="000B2ECB"/>
    <w:rsid w:val="000B47D4"/>
    <w:rsid w:val="000B7B9A"/>
    <w:rsid w:val="000C14FD"/>
    <w:rsid w:val="000C4781"/>
    <w:rsid w:val="000C59A7"/>
    <w:rsid w:val="000C7CB7"/>
    <w:rsid w:val="000D0099"/>
    <w:rsid w:val="000D3C00"/>
    <w:rsid w:val="000D5D03"/>
    <w:rsid w:val="000E2E92"/>
    <w:rsid w:val="000E6087"/>
    <w:rsid w:val="000E6234"/>
    <w:rsid w:val="000E6760"/>
    <w:rsid w:val="000E778A"/>
    <w:rsid w:val="000E7C31"/>
    <w:rsid w:val="000F1E14"/>
    <w:rsid w:val="000F3A94"/>
    <w:rsid w:val="000F53A8"/>
    <w:rsid w:val="000F5D5E"/>
    <w:rsid w:val="000F5DB0"/>
    <w:rsid w:val="000F6A26"/>
    <w:rsid w:val="000F7CCE"/>
    <w:rsid w:val="0010117E"/>
    <w:rsid w:val="001027E7"/>
    <w:rsid w:val="0010503B"/>
    <w:rsid w:val="00105A83"/>
    <w:rsid w:val="00105D4E"/>
    <w:rsid w:val="00107495"/>
    <w:rsid w:val="00107830"/>
    <w:rsid w:val="00107A42"/>
    <w:rsid w:val="0011012A"/>
    <w:rsid w:val="00111790"/>
    <w:rsid w:val="001117B4"/>
    <w:rsid w:val="0011384E"/>
    <w:rsid w:val="001139ED"/>
    <w:rsid w:val="00113E5B"/>
    <w:rsid w:val="00114F79"/>
    <w:rsid w:val="00115558"/>
    <w:rsid w:val="0011709C"/>
    <w:rsid w:val="00117E2E"/>
    <w:rsid w:val="0012055E"/>
    <w:rsid w:val="00121CBA"/>
    <w:rsid w:val="00123833"/>
    <w:rsid w:val="001254F1"/>
    <w:rsid w:val="001262CB"/>
    <w:rsid w:val="001265AB"/>
    <w:rsid w:val="001313FC"/>
    <w:rsid w:val="00135D18"/>
    <w:rsid w:val="00137CD8"/>
    <w:rsid w:val="00142A5B"/>
    <w:rsid w:val="00143747"/>
    <w:rsid w:val="00144387"/>
    <w:rsid w:val="00145385"/>
    <w:rsid w:val="001458D8"/>
    <w:rsid w:val="00145D15"/>
    <w:rsid w:val="00146D8D"/>
    <w:rsid w:val="00147105"/>
    <w:rsid w:val="00150220"/>
    <w:rsid w:val="001504C3"/>
    <w:rsid w:val="00150830"/>
    <w:rsid w:val="0015330D"/>
    <w:rsid w:val="00154625"/>
    <w:rsid w:val="00154685"/>
    <w:rsid w:val="001551D7"/>
    <w:rsid w:val="00155BC5"/>
    <w:rsid w:val="00157CC3"/>
    <w:rsid w:val="001606FF"/>
    <w:rsid w:val="00161451"/>
    <w:rsid w:val="001618ED"/>
    <w:rsid w:val="001621F3"/>
    <w:rsid w:val="0016463E"/>
    <w:rsid w:val="00164AA4"/>
    <w:rsid w:val="001664F9"/>
    <w:rsid w:val="00170391"/>
    <w:rsid w:val="001716EF"/>
    <w:rsid w:val="00172B2F"/>
    <w:rsid w:val="001737B9"/>
    <w:rsid w:val="00176AE6"/>
    <w:rsid w:val="001778E1"/>
    <w:rsid w:val="00182DD6"/>
    <w:rsid w:val="001839C8"/>
    <w:rsid w:val="00185920"/>
    <w:rsid w:val="00185C09"/>
    <w:rsid w:val="00186D03"/>
    <w:rsid w:val="00186FAB"/>
    <w:rsid w:val="001918E7"/>
    <w:rsid w:val="00192C89"/>
    <w:rsid w:val="0019464F"/>
    <w:rsid w:val="00196FA5"/>
    <w:rsid w:val="00197646"/>
    <w:rsid w:val="00197FA4"/>
    <w:rsid w:val="001A0D81"/>
    <w:rsid w:val="001A390C"/>
    <w:rsid w:val="001A42EC"/>
    <w:rsid w:val="001A4563"/>
    <w:rsid w:val="001A5829"/>
    <w:rsid w:val="001A7692"/>
    <w:rsid w:val="001B2383"/>
    <w:rsid w:val="001B2A6A"/>
    <w:rsid w:val="001B3873"/>
    <w:rsid w:val="001B45E3"/>
    <w:rsid w:val="001B46E4"/>
    <w:rsid w:val="001B5936"/>
    <w:rsid w:val="001B59E8"/>
    <w:rsid w:val="001C2B7A"/>
    <w:rsid w:val="001C446F"/>
    <w:rsid w:val="001C4E99"/>
    <w:rsid w:val="001C5A75"/>
    <w:rsid w:val="001C5AE7"/>
    <w:rsid w:val="001C5C57"/>
    <w:rsid w:val="001C6CD6"/>
    <w:rsid w:val="001C6D08"/>
    <w:rsid w:val="001C7A45"/>
    <w:rsid w:val="001C7F82"/>
    <w:rsid w:val="001D0452"/>
    <w:rsid w:val="001D2040"/>
    <w:rsid w:val="001D230D"/>
    <w:rsid w:val="001D23A4"/>
    <w:rsid w:val="001D27A4"/>
    <w:rsid w:val="001D5B6C"/>
    <w:rsid w:val="001D6D40"/>
    <w:rsid w:val="001D7B94"/>
    <w:rsid w:val="001E0A82"/>
    <w:rsid w:val="001E0F91"/>
    <w:rsid w:val="001E21DA"/>
    <w:rsid w:val="001E3D3F"/>
    <w:rsid w:val="001E4270"/>
    <w:rsid w:val="001E4651"/>
    <w:rsid w:val="001E6540"/>
    <w:rsid w:val="001E7B7A"/>
    <w:rsid w:val="001F0781"/>
    <w:rsid w:val="001F2485"/>
    <w:rsid w:val="001F2D7E"/>
    <w:rsid w:val="001F39C1"/>
    <w:rsid w:val="001F3A43"/>
    <w:rsid w:val="001F4076"/>
    <w:rsid w:val="002048F6"/>
    <w:rsid w:val="002071C8"/>
    <w:rsid w:val="002110CF"/>
    <w:rsid w:val="00213490"/>
    <w:rsid w:val="0021380D"/>
    <w:rsid w:val="00213F1E"/>
    <w:rsid w:val="0021583C"/>
    <w:rsid w:val="00221887"/>
    <w:rsid w:val="002231E1"/>
    <w:rsid w:val="0022432E"/>
    <w:rsid w:val="0022727F"/>
    <w:rsid w:val="00227C84"/>
    <w:rsid w:val="00227CA4"/>
    <w:rsid w:val="00233724"/>
    <w:rsid w:val="00236F82"/>
    <w:rsid w:val="00241C8F"/>
    <w:rsid w:val="00243798"/>
    <w:rsid w:val="00245062"/>
    <w:rsid w:val="00246C02"/>
    <w:rsid w:val="0025080F"/>
    <w:rsid w:val="00250E31"/>
    <w:rsid w:val="002513DF"/>
    <w:rsid w:val="0025289B"/>
    <w:rsid w:val="0025293D"/>
    <w:rsid w:val="002539C4"/>
    <w:rsid w:val="00254A56"/>
    <w:rsid w:val="00254E16"/>
    <w:rsid w:val="00255DA0"/>
    <w:rsid w:val="00255DF4"/>
    <w:rsid w:val="00265B8A"/>
    <w:rsid w:val="00266B71"/>
    <w:rsid w:val="00266ECA"/>
    <w:rsid w:val="00267437"/>
    <w:rsid w:val="00267692"/>
    <w:rsid w:val="00267781"/>
    <w:rsid w:val="002707D7"/>
    <w:rsid w:val="0027102A"/>
    <w:rsid w:val="00271661"/>
    <w:rsid w:val="002721F9"/>
    <w:rsid w:val="00272DD8"/>
    <w:rsid w:val="00273D30"/>
    <w:rsid w:val="00273E08"/>
    <w:rsid w:val="0027655C"/>
    <w:rsid w:val="002768DF"/>
    <w:rsid w:val="00276D4E"/>
    <w:rsid w:val="00277B34"/>
    <w:rsid w:val="00280AD9"/>
    <w:rsid w:val="00280CE2"/>
    <w:rsid w:val="00281435"/>
    <w:rsid w:val="00281B29"/>
    <w:rsid w:val="0028298E"/>
    <w:rsid w:val="002867F0"/>
    <w:rsid w:val="0028723C"/>
    <w:rsid w:val="00287389"/>
    <w:rsid w:val="002912C5"/>
    <w:rsid w:val="00291A87"/>
    <w:rsid w:val="0029284D"/>
    <w:rsid w:val="00293D19"/>
    <w:rsid w:val="00294E6D"/>
    <w:rsid w:val="002951BB"/>
    <w:rsid w:val="002959A1"/>
    <w:rsid w:val="002A25FE"/>
    <w:rsid w:val="002A2634"/>
    <w:rsid w:val="002A4794"/>
    <w:rsid w:val="002A53D2"/>
    <w:rsid w:val="002A582C"/>
    <w:rsid w:val="002A6F15"/>
    <w:rsid w:val="002A7F25"/>
    <w:rsid w:val="002B0301"/>
    <w:rsid w:val="002B0F6D"/>
    <w:rsid w:val="002C0953"/>
    <w:rsid w:val="002C11FB"/>
    <w:rsid w:val="002C1FE6"/>
    <w:rsid w:val="002C23E6"/>
    <w:rsid w:val="002C4755"/>
    <w:rsid w:val="002C6E0A"/>
    <w:rsid w:val="002D19D4"/>
    <w:rsid w:val="002D2918"/>
    <w:rsid w:val="002D61D1"/>
    <w:rsid w:val="002D654A"/>
    <w:rsid w:val="002E1285"/>
    <w:rsid w:val="002E2194"/>
    <w:rsid w:val="002E2BE8"/>
    <w:rsid w:val="002E44C6"/>
    <w:rsid w:val="002E4E79"/>
    <w:rsid w:val="002E7A82"/>
    <w:rsid w:val="002F525A"/>
    <w:rsid w:val="002F5A5D"/>
    <w:rsid w:val="002F66DD"/>
    <w:rsid w:val="00300225"/>
    <w:rsid w:val="003019C1"/>
    <w:rsid w:val="00301EB7"/>
    <w:rsid w:val="00303367"/>
    <w:rsid w:val="00305D12"/>
    <w:rsid w:val="00306C5B"/>
    <w:rsid w:val="003079B5"/>
    <w:rsid w:val="00310D79"/>
    <w:rsid w:val="00313F19"/>
    <w:rsid w:val="00314E37"/>
    <w:rsid w:val="00314F8E"/>
    <w:rsid w:val="0031520B"/>
    <w:rsid w:val="003154BA"/>
    <w:rsid w:val="00315A68"/>
    <w:rsid w:val="0031772E"/>
    <w:rsid w:val="00326CA6"/>
    <w:rsid w:val="00330ED1"/>
    <w:rsid w:val="00331901"/>
    <w:rsid w:val="00331D19"/>
    <w:rsid w:val="00334B77"/>
    <w:rsid w:val="00334D7B"/>
    <w:rsid w:val="0033644A"/>
    <w:rsid w:val="00341F43"/>
    <w:rsid w:val="0034362F"/>
    <w:rsid w:val="00344F41"/>
    <w:rsid w:val="00350325"/>
    <w:rsid w:val="00351DFC"/>
    <w:rsid w:val="00351E55"/>
    <w:rsid w:val="00351FB3"/>
    <w:rsid w:val="00352CAC"/>
    <w:rsid w:val="00356E10"/>
    <w:rsid w:val="00357710"/>
    <w:rsid w:val="00357C1E"/>
    <w:rsid w:val="00360F8E"/>
    <w:rsid w:val="00362C84"/>
    <w:rsid w:val="00362E8E"/>
    <w:rsid w:val="00364B2D"/>
    <w:rsid w:val="00365E85"/>
    <w:rsid w:val="00365F42"/>
    <w:rsid w:val="0037113C"/>
    <w:rsid w:val="0037415B"/>
    <w:rsid w:val="00376E56"/>
    <w:rsid w:val="00380145"/>
    <w:rsid w:val="00380D78"/>
    <w:rsid w:val="0038120E"/>
    <w:rsid w:val="00381476"/>
    <w:rsid w:val="00382814"/>
    <w:rsid w:val="00382A07"/>
    <w:rsid w:val="00383D6A"/>
    <w:rsid w:val="003864AC"/>
    <w:rsid w:val="0038663B"/>
    <w:rsid w:val="00386AEC"/>
    <w:rsid w:val="003919A8"/>
    <w:rsid w:val="00392DA5"/>
    <w:rsid w:val="00392E16"/>
    <w:rsid w:val="00393504"/>
    <w:rsid w:val="00393F46"/>
    <w:rsid w:val="003947F5"/>
    <w:rsid w:val="00394C7C"/>
    <w:rsid w:val="00395051"/>
    <w:rsid w:val="003952CA"/>
    <w:rsid w:val="00395403"/>
    <w:rsid w:val="003958F0"/>
    <w:rsid w:val="00395B87"/>
    <w:rsid w:val="00397F38"/>
    <w:rsid w:val="003A2E5C"/>
    <w:rsid w:val="003A393E"/>
    <w:rsid w:val="003A4865"/>
    <w:rsid w:val="003A5837"/>
    <w:rsid w:val="003A5E53"/>
    <w:rsid w:val="003A6192"/>
    <w:rsid w:val="003B0E92"/>
    <w:rsid w:val="003B36BD"/>
    <w:rsid w:val="003B39ED"/>
    <w:rsid w:val="003B4B02"/>
    <w:rsid w:val="003B4EF9"/>
    <w:rsid w:val="003B59F9"/>
    <w:rsid w:val="003B7FBD"/>
    <w:rsid w:val="003C0858"/>
    <w:rsid w:val="003C2F21"/>
    <w:rsid w:val="003C6E24"/>
    <w:rsid w:val="003C6E52"/>
    <w:rsid w:val="003D0C4F"/>
    <w:rsid w:val="003D0CE8"/>
    <w:rsid w:val="003D3000"/>
    <w:rsid w:val="003D46FA"/>
    <w:rsid w:val="003E0089"/>
    <w:rsid w:val="003E06FE"/>
    <w:rsid w:val="003E0A8F"/>
    <w:rsid w:val="003E21FF"/>
    <w:rsid w:val="003E5934"/>
    <w:rsid w:val="003E7291"/>
    <w:rsid w:val="003F08D6"/>
    <w:rsid w:val="003F1DD0"/>
    <w:rsid w:val="003F37D3"/>
    <w:rsid w:val="00401D28"/>
    <w:rsid w:val="004022A2"/>
    <w:rsid w:val="00402571"/>
    <w:rsid w:val="004041D1"/>
    <w:rsid w:val="0040625A"/>
    <w:rsid w:val="0041165B"/>
    <w:rsid w:val="0041327F"/>
    <w:rsid w:val="004134AB"/>
    <w:rsid w:val="0041420F"/>
    <w:rsid w:val="0041461F"/>
    <w:rsid w:val="00414673"/>
    <w:rsid w:val="00414711"/>
    <w:rsid w:val="00416569"/>
    <w:rsid w:val="004167AF"/>
    <w:rsid w:val="00417C95"/>
    <w:rsid w:val="00417FEE"/>
    <w:rsid w:val="004200D4"/>
    <w:rsid w:val="00424CEA"/>
    <w:rsid w:val="0042608D"/>
    <w:rsid w:val="004275F7"/>
    <w:rsid w:val="00427961"/>
    <w:rsid w:val="00427EBA"/>
    <w:rsid w:val="00431116"/>
    <w:rsid w:val="0043155A"/>
    <w:rsid w:val="004328B3"/>
    <w:rsid w:val="00434ADC"/>
    <w:rsid w:val="0043507C"/>
    <w:rsid w:val="00435986"/>
    <w:rsid w:val="00437B08"/>
    <w:rsid w:val="004406E9"/>
    <w:rsid w:val="00440930"/>
    <w:rsid w:val="00440F0F"/>
    <w:rsid w:val="004420A7"/>
    <w:rsid w:val="00444DD4"/>
    <w:rsid w:val="0044571C"/>
    <w:rsid w:val="00454E5C"/>
    <w:rsid w:val="0045582E"/>
    <w:rsid w:val="00460318"/>
    <w:rsid w:val="004603C4"/>
    <w:rsid w:val="00460D1D"/>
    <w:rsid w:val="00462CA7"/>
    <w:rsid w:val="0046515A"/>
    <w:rsid w:val="00465C75"/>
    <w:rsid w:val="00465FBB"/>
    <w:rsid w:val="00471398"/>
    <w:rsid w:val="00472F3F"/>
    <w:rsid w:val="004738DB"/>
    <w:rsid w:val="00474932"/>
    <w:rsid w:val="00475B66"/>
    <w:rsid w:val="00480ADB"/>
    <w:rsid w:val="004816CE"/>
    <w:rsid w:val="004839BD"/>
    <w:rsid w:val="00483CCA"/>
    <w:rsid w:val="004845D1"/>
    <w:rsid w:val="00485159"/>
    <w:rsid w:val="00485213"/>
    <w:rsid w:val="00491429"/>
    <w:rsid w:val="00491B40"/>
    <w:rsid w:val="004944F3"/>
    <w:rsid w:val="0049596C"/>
    <w:rsid w:val="00495B91"/>
    <w:rsid w:val="00496553"/>
    <w:rsid w:val="004A094F"/>
    <w:rsid w:val="004A448F"/>
    <w:rsid w:val="004A6D5C"/>
    <w:rsid w:val="004B0E71"/>
    <w:rsid w:val="004B1560"/>
    <w:rsid w:val="004B1746"/>
    <w:rsid w:val="004B1A61"/>
    <w:rsid w:val="004B1EA6"/>
    <w:rsid w:val="004B3168"/>
    <w:rsid w:val="004B4E68"/>
    <w:rsid w:val="004B6E5F"/>
    <w:rsid w:val="004C08D8"/>
    <w:rsid w:val="004C5792"/>
    <w:rsid w:val="004C696D"/>
    <w:rsid w:val="004D0BD4"/>
    <w:rsid w:val="004D207C"/>
    <w:rsid w:val="004D2C78"/>
    <w:rsid w:val="004D4920"/>
    <w:rsid w:val="004D62D8"/>
    <w:rsid w:val="004D76F1"/>
    <w:rsid w:val="004E0820"/>
    <w:rsid w:val="004E23BC"/>
    <w:rsid w:val="004E3188"/>
    <w:rsid w:val="004E3AC9"/>
    <w:rsid w:val="004E3BBB"/>
    <w:rsid w:val="004E3C50"/>
    <w:rsid w:val="004E46D3"/>
    <w:rsid w:val="004E4B26"/>
    <w:rsid w:val="004E6D7C"/>
    <w:rsid w:val="004F4D34"/>
    <w:rsid w:val="005005E1"/>
    <w:rsid w:val="00503296"/>
    <w:rsid w:val="00503944"/>
    <w:rsid w:val="00505004"/>
    <w:rsid w:val="00505743"/>
    <w:rsid w:val="00511010"/>
    <w:rsid w:val="00512319"/>
    <w:rsid w:val="00512D50"/>
    <w:rsid w:val="005135AA"/>
    <w:rsid w:val="0051487E"/>
    <w:rsid w:val="00514907"/>
    <w:rsid w:val="00515071"/>
    <w:rsid w:val="005150D9"/>
    <w:rsid w:val="00515DF2"/>
    <w:rsid w:val="00516B81"/>
    <w:rsid w:val="0051780D"/>
    <w:rsid w:val="005208B1"/>
    <w:rsid w:val="00520A4A"/>
    <w:rsid w:val="005226B8"/>
    <w:rsid w:val="00522D3E"/>
    <w:rsid w:val="005237A6"/>
    <w:rsid w:val="005244E4"/>
    <w:rsid w:val="00527B48"/>
    <w:rsid w:val="005303D3"/>
    <w:rsid w:val="00530DF9"/>
    <w:rsid w:val="00533A1C"/>
    <w:rsid w:val="00533E43"/>
    <w:rsid w:val="0053430D"/>
    <w:rsid w:val="005352BA"/>
    <w:rsid w:val="005367BC"/>
    <w:rsid w:val="00540297"/>
    <w:rsid w:val="005434E0"/>
    <w:rsid w:val="00544677"/>
    <w:rsid w:val="00545613"/>
    <w:rsid w:val="00545A0B"/>
    <w:rsid w:val="00545B78"/>
    <w:rsid w:val="005501A3"/>
    <w:rsid w:val="00552DE9"/>
    <w:rsid w:val="005538BA"/>
    <w:rsid w:val="00557892"/>
    <w:rsid w:val="005579A7"/>
    <w:rsid w:val="00560882"/>
    <w:rsid w:val="005617D1"/>
    <w:rsid w:val="00561B21"/>
    <w:rsid w:val="00561D26"/>
    <w:rsid w:val="00564DF6"/>
    <w:rsid w:val="00565C9F"/>
    <w:rsid w:val="00571406"/>
    <w:rsid w:val="00571918"/>
    <w:rsid w:val="00574761"/>
    <w:rsid w:val="005755E3"/>
    <w:rsid w:val="005767CE"/>
    <w:rsid w:val="00582955"/>
    <w:rsid w:val="00583567"/>
    <w:rsid w:val="0058420B"/>
    <w:rsid w:val="00584883"/>
    <w:rsid w:val="00584D2D"/>
    <w:rsid w:val="00584E22"/>
    <w:rsid w:val="0058665B"/>
    <w:rsid w:val="00587636"/>
    <w:rsid w:val="00590F2B"/>
    <w:rsid w:val="00593514"/>
    <w:rsid w:val="0059608D"/>
    <w:rsid w:val="005961B5"/>
    <w:rsid w:val="00596C5F"/>
    <w:rsid w:val="005A0F8A"/>
    <w:rsid w:val="005A3EDF"/>
    <w:rsid w:val="005A51AD"/>
    <w:rsid w:val="005A68A0"/>
    <w:rsid w:val="005A6D69"/>
    <w:rsid w:val="005A790E"/>
    <w:rsid w:val="005B192B"/>
    <w:rsid w:val="005B2F97"/>
    <w:rsid w:val="005B3BAC"/>
    <w:rsid w:val="005B4052"/>
    <w:rsid w:val="005C10BC"/>
    <w:rsid w:val="005C1ADE"/>
    <w:rsid w:val="005C229E"/>
    <w:rsid w:val="005C341D"/>
    <w:rsid w:val="005C3BFE"/>
    <w:rsid w:val="005C44DD"/>
    <w:rsid w:val="005C6650"/>
    <w:rsid w:val="005C78CC"/>
    <w:rsid w:val="005D0F4A"/>
    <w:rsid w:val="005D135E"/>
    <w:rsid w:val="005D2272"/>
    <w:rsid w:val="005D451C"/>
    <w:rsid w:val="005D534B"/>
    <w:rsid w:val="005D5C1E"/>
    <w:rsid w:val="005D615A"/>
    <w:rsid w:val="005D7CAC"/>
    <w:rsid w:val="005E1959"/>
    <w:rsid w:val="005E2090"/>
    <w:rsid w:val="005E20D8"/>
    <w:rsid w:val="005E51D9"/>
    <w:rsid w:val="005E5A28"/>
    <w:rsid w:val="005E6477"/>
    <w:rsid w:val="005E6BCB"/>
    <w:rsid w:val="005F096C"/>
    <w:rsid w:val="005F16D7"/>
    <w:rsid w:val="005F18DA"/>
    <w:rsid w:val="005F269D"/>
    <w:rsid w:val="005F2DF9"/>
    <w:rsid w:val="005F3DDB"/>
    <w:rsid w:val="005F5F0F"/>
    <w:rsid w:val="005F76BB"/>
    <w:rsid w:val="0060167B"/>
    <w:rsid w:val="00601CE1"/>
    <w:rsid w:val="00602171"/>
    <w:rsid w:val="00602E06"/>
    <w:rsid w:val="00605A80"/>
    <w:rsid w:val="00607002"/>
    <w:rsid w:val="006133CB"/>
    <w:rsid w:val="00616356"/>
    <w:rsid w:val="00623A34"/>
    <w:rsid w:val="0062724D"/>
    <w:rsid w:val="006276F4"/>
    <w:rsid w:val="0063051E"/>
    <w:rsid w:val="00631587"/>
    <w:rsid w:val="006334C1"/>
    <w:rsid w:val="00633B5E"/>
    <w:rsid w:val="006346E6"/>
    <w:rsid w:val="006348A6"/>
    <w:rsid w:val="00636DDE"/>
    <w:rsid w:val="0064003E"/>
    <w:rsid w:val="00640D28"/>
    <w:rsid w:val="006434D0"/>
    <w:rsid w:val="00643BB3"/>
    <w:rsid w:val="0064403A"/>
    <w:rsid w:val="00644225"/>
    <w:rsid w:val="00645278"/>
    <w:rsid w:val="0064660A"/>
    <w:rsid w:val="00650493"/>
    <w:rsid w:val="00650933"/>
    <w:rsid w:val="006514B6"/>
    <w:rsid w:val="006516DE"/>
    <w:rsid w:val="00651712"/>
    <w:rsid w:val="0065187D"/>
    <w:rsid w:val="00652381"/>
    <w:rsid w:val="00652C1E"/>
    <w:rsid w:val="00653274"/>
    <w:rsid w:val="00654AC7"/>
    <w:rsid w:val="00656BC0"/>
    <w:rsid w:val="00662BC4"/>
    <w:rsid w:val="00663339"/>
    <w:rsid w:val="00663FE2"/>
    <w:rsid w:val="00665140"/>
    <w:rsid w:val="006656C6"/>
    <w:rsid w:val="0066571F"/>
    <w:rsid w:val="006657E3"/>
    <w:rsid w:val="00665C5D"/>
    <w:rsid w:val="006664C8"/>
    <w:rsid w:val="006665BF"/>
    <w:rsid w:val="00667F3A"/>
    <w:rsid w:val="00672727"/>
    <w:rsid w:val="00674319"/>
    <w:rsid w:val="0067440C"/>
    <w:rsid w:val="0067462E"/>
    <w:rsid w:val="006764B8"/>
    <w:rsid w:val="00676C10"/>
    <w:rsid w:val="00676C45"/>
    <w:rsid w:val="0067797F"/>
    <w:rsid w:val="00681C5D"/>
    <w:rsid w:val="00682120"/>
    <w:rsid w:val="00682C11"/>
    <w:rsid w:val="00683BF6"/>
    <w:rsid w:val="00687BD9"/>
    <w:rsid w:val="006908F6"/>
    <w:rsid w:val="006915CD"/>
    <w:rsid w:val="00696F46"/>
    <w:rsid w:val="006A0C70"/>
    <w:rsid w:val="006A1C0E"/>
    <w:rsid w:val="006A26A8"/>
    <w:rsid w:val="006A3558"/>
    <w:rsid w:val="006A54F3"/>
    <w:rsid w:val="006A6275"/>
    <w:rsid w:val="006A74D3"/>
    <w:rsid w:val="006A7D4F"/>
    <w:rsid w:val="006B078A"/>
    <w:rsid w:val="006B3AA6"/>
    <w:rsid w:val="006B3D42"/>
    <w:rsid w:val="006B450F"/>
    <w:rsid w:val="006B4688"/>
    <w:rsid w:val="006B4E7E"/>
    <w:rsid w:val="006B6F4E"/>
    <w:rsid w:val="006C1579"/>
    <w:rsid w:val="006C2F60"/>
    <w:rsid w:val="006C354C"/>
    <w:rsid w:val="006C40D9"/>
    <w:rsid w:val="006C52E1"/>
    <w:rsid w:val="006C7854"/>
    <w:rsid w:val="006D061C"/>
    <w:rsid w:val="006D19AB"/>
    <w:rsid w:val="006D2178"/>
    <w:rsid w:val="006D2430"/>
    <w:rsid w:val="006D2E59"/>
    <w:rsid w:val="006D5502"/>
    <w:rsid w:val="006D5F9C"/>
    <w:rsid w:val="006D7BEE"/>
    <w:rsid w:val="006E0EA6"/>
    <w:rsid w:val="006E2DBC"/>
    <w:rsid w:val="006E39F7"/>
    <w:rsid w:val="006E410E"/>
    <w:rsid w:val="006E4EE3"/>
    <w:rsid w:val="006E6B3B"/>
    <w:rsid w:val="006E6E46"/>
    <w:rsid w:val="006E7272"/>
    <w:rsid w:val="006E76D3"/>
    <w:rsid w:val="006F560D"/>
    <w:rsid w:val="006F5CF4"/>
    <w:rsid w:val="006F6252"/>
    <w:rsid w:val="006F6DE7"/>
    <w:rsid w:val="006F7D3F"/>
    <w:rsid w:val="0070065F"/>
    <w:rsid w:val="00700AF0"/>
    <w:rsid w:val="00701C17"/>
    <w:rsid w:val="00703042"/>
    <w:rsid w:val="00706327"/>
    <w:rsid w:val="00706ED7"/>
    <w:rsid w:val="0070748D"/>
    <w:rsid w:val="00710A87"/>
    <w:rsid w:val="007146D7"/>
    <w:rsid w:val="00715F24"/>
    <w:rsid w:val="007162B0"/>
    <w:rsid w:val="007168CF"/>
    <w:rsid w:val="00717FB6"/>
    <w:rsid w:val="00720A14"/>
    <w:rsid w:val="00721236"/>
    <w:rsid w:val="00721BAE"/>
    <w:rsid w:val="00723852"/>
    <w:rsid w:val="00723A17"/>
    <w:rsid w:val="007249F9"/>
    <w:rsid w:val="00725A4E"/>
    <w:rsid w:val="0072678B"/>
    <w:rsid w:val="00730EC3"/>
    <w:rsid w:val="007332AB"/>
    <w:rsid w:val="00733D0C"/>
    <w:rsid w:val="00734BFD"/>
    <w:rsid w:val="00735488"/>
    <w:rsid w:val="00740326"/>
    <w:rsid w:val="00741EBF"/>
    <w:rsid w:val="007431DF"/>
    <w:rsid w:val="00745352"/>
    <w:rsid w:val="00746058"/>
    <w:rsid w:val="00746D2F"/>
    <w:rsid w:val="007470EE"/>
    <w:rsid w:val="007474ED"/>
    <w:rsid w:val="0075319D"/>
    <w:rsid w:val="0075339C"/>
    <w:rsid w:val="007537B4"/>
    <w:rsid w:val="0075587E"/>
    <w:rsid w:val="00760FC9"/>
    <w:rsid w:val="00764ED1"/>
    <w:rsid w:val="00765068"/>
    <w:rsid w:val="00771597"/>
    <w:rsid w:val="0077160C"/>
    <w:rsid w:val="00772275"/>
    <w:rsid w:val="007723AA"/>
    <w:rsid w:val="007751DD"/>
    <w:rsid w:val="0077528F"/>
    <w:rsid w:val="007766AD"/>
    <w:rsid w:val="00776A84"/>
    <w:rsid w:val="00776C77"/>
    <w:rsid w:val="0077764B"/>
    <w:rsid w:val="00777894"/>
    <w:rsid w:val="007814CD"/>
    <w:rsid w:val="00782B44"/>
    <w:rsid w:val="00783970"/>
    <w:rsid w:val="00783B55"/>
    <w:rsid w:val="00785B6A"/>
    <w:rsid w:val="007902EA"/>
    <w:rsid w:val="00790DD1"/>
    <w:rsid w:val="00791EC4"/>
    <w:rsid w:val="00792B41"/>
    <w:rsid w:val="00792EC3"/>
    <w:rsid w:val="00796C7D"/>
    <w:rsid w:val="00796F26"/>
    <w:rsid w:val="007A06F5"/>
    <w:rsid w:val="007A0DD5"/>
    <w:rsid w:val="007A181C"/>
    <w:rsid w:val="007A1B6F"/>
    <w:rsid w:val="007A419D"/>
    <w:rsid w:val="007A4FC2"/>
    <w:rsid w:val="007A73A1"/>
    <w:rsid w:val="007A7711"/>
    <w:rsid w:val="007B6723"/>
    <w:rsid w:val="007B7D3E"/>
    <w:rsid w:val="007C0638"/>
    <w:rsid w:val="007C1462"/>
    <w:rsid w:val="007C14C7"/>
    <w:rsid w:val="007C34A5"/>
    <w:rsid w:val="007C6570"/>
    <w:rsid w:val="007C68FF"/>
    <w:rsid w:val="007C6EE1"/>
    <w:rsid w:val="007D0EE7"/>
    <w:rsid w:val="007E16B6"/>
    <w:rsid w:val="007E38E4"/>
    <w:rsid w:val="007E3ED1"/>
    <w:rsid w:val="007E4125"/>
    <w:rsid w:val="007E52BC"/>
    <w:rsid w:val="007E7E71"/>
    <w:rsid w:val="007F4215"/>
    <w:rsid w:val="008020B0"/>
    <w:rsid w:val="008022E6"/>
    <w:rsid w:val="00802BCF"/>
    <w:rsid w:val="0080482A"/>
    <w:rsid w:val="0080647D"/>
    <w:rsid w:val="00806A60"/>
    <w:rsid w:val="0080737F"/>
    <w:rsid w:val="0081082C"/>
    <w:rsid w:val="00811136"/>
    <w:rsid w:val="00811BAE"/>
    <w:rsid w:val="008121C7"/>
    <w:rsid w:val="00812245"/>
    <w:rsid w:val="00813CDE"/>
    <w:rsid w:val="008152AC"/>
    <w:rsid w:val="00815703"/>
    <w:rsid w:val="0081625C"/>
    <w:rsid w:val="008203AC"/>
    <w:rsid w:val="0082080D"/>
    <w:rsid w:val="008208C9"/>
    <w:rsid w:val="0082149D"/>
    <w:rsid w:val="008228B5"/>
    <w:rsid w:val="00823263"/>
    <w:rsid w:val="00827604"/>
    <w:rsid w:val="0082793F"/>
    <w:rsid w:val="00827CF0"/>
    <w:rsid w:val="0083033B"/>
    <w:rsid w:val="00830F35"/>
    <w:rsid w:val="008346F8"/>
    <w:rsid w:val="00834727"/>
    <w:rsid w:val="008408F8"/>
    <w:rsid w:val="0084367A"/>
    <w:rsid w:val="00843F52"/>
    <w:rsid w:val="0084410B"/>
    <w:rsid w:val="008443DB"/>
    <w:rsid w:val="008475D2"/>
    <w:rsid w:val="00847C01"/>
    <w:rsid w:val="0085140A"/>
    <w:rsid w:val="00851855"/>
    <w:rsid w:val="00851DB6"/>
    <w:rsid w:val="00851EE8"/>
    <w:rsid w:val="00852F17"/>
    <w:rsid w:val="00856227"/>
    <w:rsid w:val="0085679E"/>
    <w:rsid w:val="008573B8"/>
    <w:rsid w:val="00860140"/>
    <w:rsid w:val="0086048F"/>
    <w:rsid w:val="008609EC"/>
    <w:rsid w:val="00861869"/>
    <w:rsid w:val="00863313"/>
    <w:rsid w:val="00864414"/>
    <w:rsid w:val="00864953"/>
    <w:rsid w:val="00865C64"/>
    <w:rsid w:val="0086613D"/>
    <w:rsid w:val="008664EF"/>
    <w:rsid w:val="0086704B"/>
    <w:rsid w:val="00870724"/>
    <w:rsid w:val="008746E3"/>
    <w:rsid w:val="0087495A"/>
    <w:rsid w:val="00876044"/>
    <w:rsid w:val="00880C73"/>
    <w:rsid w:val="00880D8E"/>
    <w:rsid w:val="008813FA"/>
    <w:rsid w:val="00886D6D"/>
    <w:rsid w:val="00890CEA"/>
    <w:rsid w:val="0089288F"/>
    <w:rsid w:val="008938B4"/>
    <w:rsid w:val="0089552A"/>
    <w:rsid w:val="0089593E"/>
    <w:rsid w:val="00896005"/>
    <w:rsid w:val="008965D8"/>
    <w:rsid w:val="00896CD0"/>
    <w:rsid w:val="00897F9A"/>
    <w:rsid w:val="008A2118"/>
    <w:rsid w:val="008A2864"/>
    <w:rsid w:val="008A2BBB"/>
    <w:rsid w:val="008A30DB"/>
    <w:rsid w:val="008A3819"/>
    <w:rsid w:val="008A5176"/>
    <w:rsid w:val="008A59F6"/>
    <w:rsid w:val="008A5FF4"/>
    <w:rsid w:val="008A6AE1"/>
    <w:rsid w:val="008A794B"/>
    <w:rsid w:val="008A7DD0"/>
    <w:rsid w:val="008B0974"/>
    <w:rsid w:val="008B4981"/>
    <w:rsid w:val="008B4EF4"/>
    <w:rsid w:val="008B753D"/>
    <w:rsid w:val="008B7F0E"/>
    <w:rsid w:val="008C0697"/>
    <w:rsid w:val="008C2689"/>
    <w:rsid w:val="008C41AA"/>
    <w:rsid w:val="008C6D56"/>
    <w:rsid w:val="008C7439"/>
    <w:rsid w:val="008D1337"/>
    <w:rsid w:val="008D135B"/>
    <w:rsid w:val="008D2985"/>
    <w:rsid w:val="008D29BD"/>
    <w:rsid w:val="008D6985"/>
    <w:rsid w:val="008E0A0F"/>
    <w:rsid w:val="008E2DF6"/>
    <w:rsid w:val="008E465C"/>
    <w:rsid w:val="008E5058"/>
    <w:rsid w:val="008F056E"/>
    <w:rsid w:val="008F20A5"/>
    <w:rsid w:val="008F2528"/>
    <w:rsid w:val="008F4BCC"/>
    <w:rsid w:val="008F4DC4"/>
    <w:rsid w:val="008F4F8E"/>
    <w:rsid w:val="008F622C"/>
    <w:rsid w:val="008F6353"/>
    <w:rsid w:val="008F7A7D"/>
    <w:rsid w:val="00900885"/>
    <w:rsid w:val="00903B9A"/>
    <w:rsid w:val="00903C53"/>
    <w:rsid w:val="00904F79"/>
    <w:rsid w:val="009101E8"/>
    <w:rsid w:val="00910549"/>
    <w:rsid w:val="00910D17"/>
    <w:rsid w:val="00911239"/>
    <w:rsid w:val="00911CF0"/>
    <w:rsid w:val="00911D1E"/>
    <w:rsid w:val="0091581C"/>
    <w:rsid w:val="009158FA"/>
    <w:rsid w:val="00915A13"/>
    <w:rsid w:val="0091637F"/>
    <w:rsid w:val="00920FAC"/>
    <w:rsid w:val="00921519"/>
    <w:rsid w:val="009215A4"/>
    <w:rsid w:val="009225AE"/>
    <w:rsid w:val="00924C4B"/>
    <w:rsid w:val="009300D7"/>
    <w:rsid w:val="009316F5"/>
    <w:rsid w:val="009321A0"/>
    <w:rsid w:val="00933D49"/>
    <w:rsid w:val="00934AD2"/>
    <w:rsid w:val="0093518F"/>
    <w:rsid w:val="0093589F"/>
    <w:rsid w:val="00935A37"/>
    <w:rsid w:val="009361EC"/>
    <w:rsid w:val="0094060E"/>
    <w:rsid w:val="009449AF"/>
    <w:rsid w:val="00946E73"/>
    <w:rsid w:val="00950C31"/>
    <w:rsid w:val="00952093"/>
    <w:rsid w:val="009523C4"/>
    <w:rsid w:val="0095354B"/>
    <w:rsid w:val="00953C8B"/>
    <w:rsid w:val="00954496"/>
    <w:rsid w:val="00956035"/>
    <w:rsid w:val="009566E7"/>
    <w:rsid w:val="0095704E"/>
    <w:rsid w:val="00957E74"/>
    <w:rsid w:val="009700DD"/>
    <w:rsid w:val="00972104"/>
    <w:rsid w:val="00972E04"/>
    <w:rsid w:val="00973528"/>
    <w:rsid w:val="0097361A"/>
    <w:rsid w:val="0097418F"/>
    <w:rsid w:val="00974710"/>
    <w:rsid w:val="009750F4"/>
    <w:rsid w:val="00982ACF"/>
    <w:rsid w:val="00983375"/>
    <w:rsid w:val="00985099"/>
    <w:rsid w:val="0098535E"/>
    <w:rsid w:val="00994DC5"/>
    <w:rsid w:val="00995AA6"/>
    <w:rsid w:val="00995C78"/>
    <w:rsid w:val="009A043F"/>
    <w:rsid w:val="009A1EC0"/>
    <w:rsid w:val="009A2782"/>
    <w:rsid w:val="009A2FB9"/>
    <w:rsid w:val="009A30D6"/>
    <w:rsid w:val="009A3B7D"/>
    <w:rsid w:val="009B0E13"/>
    <w:rsid w:val="009B1271"/>
    <w:rsid w:val="009B22A1"/>
    <w:rsid w:val="009B384E"/>
    <w:rsid w:val="009B3FD3"/>
    <w:rsid w:val="009B4DF8"/>
    <w:rsid w:val="009C3F77"/>
    <w:rsid w:val="009C6C91"/>
    <w:rsid w:val="009C7D41"/>
    <w:rsid w:val="009D0CBD"/>
    <w:rsid w:val="009D3312"/>
    <w:rsid w:val="009D4B03"/>
    <w:rsid w:val="009D69B6"/>
    <w:rsid w:val="009D720D"/>
    <w:rsid w:val="009D7810"/>
    <w:rsid w:val="009E03AA"/>
    <w:rsid w:val="009E0FD9"/>
    <w:rsid w:val="009E15C3"/>
    <w:rsid w:val="009E2040"/>
    <w:rsid w:val="009E259E"/>
    <w:rsid w:val="009E2B09"/>
    <w:rsid w:val="009E2D37"/>
    <w:rsid w:val="009E2D9A"/>
    <w:rsid w:val="009E2EA3"/>
    <w:rsid w:val="009F194C"/>
    <w:rsid w:val="009F3A33"/>
    <w:rsid w:val="009F50D2"/>
    <w:rsid w:val="009F53EE"/>
    <w:rsid w:val="009F78F2"/>
    <w:rsid w:val="00A01662"/>
    <w:rsid w:val="00A02E6C"/>
    <w:rsid w:val="00A04766"/>
    <w:rsid w:val="00A05BFD"/>
    <w:rsid w:val="00A1056C"/>
    <w:rsid w:val="00A111E4"/>
    <w:rsid w:val="00A13E71"/>
    <w:rsid w:val="00A15539"/>
    <w:rsid w:val="00A1625B"/>
    <w:rsid w:val="00A16FD8"/>
    <w:rsid w:val="00A176E2"/>
    <w:rsid w:val="00A20106"/>
    <w:rsid w:val="00A20D1D"/>
    <w:rsid w:val="00A2216C"/>
    <w:rsid w:val="00A23B67"/>
    <w:rsid w:val="00A254E4"/>
    <w:rsid w:val="00A277A1"/>
    <w:rsid w:val="00A30C4A"/>
    <w:rsid w:val="00A33589"/>
    <w:rsid w:val="00A35353"/>
    <w:rsid w:val="00A36839"/>
    <w:rsid w:val="00A37687"/>
    <w:rsid w:val="00A410BD"/>
    <w:rsid w:val="00A41689"/>
    <w:rsid w:val="00A41937"/>
    <w:rsid w:val="00A42549"/>
    <w:rsid w:val="00A444D4"/>
    <w:rsid w:val="00A4483B"/>
    <w:rsid w:val="00A44FBD"/>
    <w:rsid w:val="00A460C7"/>
    <w:rsid w:val="00A47D90"/>
    <w:rsid w:val="00A50373"/>
    <w:rsid w:val="00A52143"/>
    <w:rsid w:val="00A52A1B"/>
    <w:rsid w:val="00A53550"/>
    <w:rsid w:val="00A53706"/>
    <w:rsid w:val="00A537DE"/>
    <w:rsid w:val="00A54545"/>
    <w:rsid w:val="00A565E6"/>
    <w:rsid w:val="00A572F1"/>
    <w:rsid w:val="00A5748B"/>
    <w:rsid w:val="00A60A86"/>
    <w:rsid w:val="00A61279"/>
    <w:rsid w:val="00A6519D"/>
    <w:rsid w:val="00A662AE"/>
    <w:rsid w:val="00A67E1C"/>
    <w:rsid w:val="00A7138B"/>
    <w:rsid w:val="00A738A9"/>
    <w:rsid w:val="00A73E07"/>
    <w:rsid w:val="00A7503F"/>
    <w:rsid w:val="00A7652F"/>
    <w:rsid w:val="00A768E8"/>
    <w:rsid w:val="00A8003F"/>
    <w:rsid w:val="00A80D4D"/>
    <w:rsid w:val="00A81102"/>
    <w:rsid w:val="00A827DD"/>
    <w:rsid w:val="00A82C4C"/>
    <w:rsid w:val="00A82C50"/>
    <w:rsid w:val="00A82ED9"/>
    <w:rsid w:val="00A8414A"/>
    <w:rsid w:val="00A84597"/>
    <w:rsid w:val="00A847EE"/>
    <w:rsid w:val="00A849BB"/>
    <w:rsid w:val="00A84DA4"/>
    <w:rsid w:val="00A84E19"/>
    <w:rsid w:val="00A85A3D"/>
    <w:rsid w:val="00A86ACF"/>
    <w:rsid w:val="00A86C88"/>
    <w:rsid w:val="00A90776"/>
    <w:rsid w:val="00A91BC3"/>
    <w:rsid w:val="00A920F3"/>
    <w:rsid w:val="00A922B0"/>
    <w:rsid w:val="00A92484"/>
    <w:rsid w:val="00A9252A"/>
    <w:rsid w:val="00A947C1"/>
    <w:rsid w:val="00A9611F"/>
    <w:rsid w:val="00AA0363"/>
    <w:rsid w:val="00AA7B7F"/>
    <w:rsid w:val="00AA7EF3"/>
    <w:rsid w:val="00AB0058"/>
    <w:rsid w:val="00AB07BB"/>
    <w:rsid w:val="00AB07FB"/>
    <w:rsid w:val="00AB113B"/>
    <w:rsid w:val="00AB13AF"/>
    <w:rsid w:val="00AB2C01"/>
    <w:rsid w:val="00AB3BF7"/>
    <w:rsid w:val="00AB3C5C"/>
    <w:rsid w:val="00AB4157"/>
    <w:rsid w:val="00AB5C80"/>
    <w:rsid w:val="00AB5FEE"/>
    <w:rsid w:val="00AB69A5"/>
    <w:rsid w:val="00AB6D94"/>
    <w:rsid w:val="00AC0407"/>
    <w:rsid w:val="00AC090D"/>
    <w:rsid w:val="00AC130D"/>
    <w:rsid w:val="00AC2728"/>
    <w:rsid w:val="00AC380C"/>
    <w:rsid w:val="00AC53C4"/>
    <w:rsid w:val="00AC5FFB"/>
    <w:rsid w:val="00AC6C6E"/>
    <w:rsid w:val="00AD07AF"/>
    <w:rsid w:val="00AD4B01"/>
    <w:rsid w:val="00AD6E84"/>
    <w:rsid w:val="00AD75EA"/>
    <w:rsid w:val="00AD7BCA"/>
    <w:rsid w:val="00AE07BA"/>
    <w:rsid w:val="00AE0FEC"/>
    <w:rsid w:val="00AE4889"/>
    <w:rsid w:val="00AE4B0F"/>
    <w:rsid w:val="00AE5E90"/>
    <w:rsid w:val="00AE6742"/>
    <w:rsid w:val="00AE6E29"/>
    <w:rsid w:val="00AF0107"/>
    <w:rsid w:val="00AF14E3"/>
    <w:rsid w:val="00AF25E7"/>
    <w:rsid w:val="00AF65BF"/>
    <w:rsid w:val="00AF77CA"/>
    <w:rsid w:val="00B02D04"/>
    <w:rsid w:val="00B03060"/>
    <w:rsid w:val="00B046A5"/>
    <w:rsid w:val="00B04D62"/>
    <w:rsid w:val="00B05745"/>
    <w:rsid w:val="00B06755"/>
    <w:rsid w:val="00B06EFE"/>
    <w:rsid w:val="00B104C1"/>
    <w:rsid w:val="00B12837"/>
    <w:rsid w:val="00B134F1"/>
    <w:rsid w:val="00B1478E"/>
    <w:rsid w:val="00B159F6"/>
    <w:rsid w:val="00B15EB4"/>
    <w:rsid w:val="00B172CC"/>
    <w:rsid w:val="00B20980"/>
    <w:rsid w:val="00B22D4D"/>
    <w:rsid w:val="00B26F0A"/>
    <w:rsid w:val="00B277BE"/>
    <w:rsid w:val="00B305D2"/>
    <w:rsid w:val="00B3083B"/>
    <w:rsid w:val="00B31FAF"/>
    <w:rsid w:val="00B33848"/>
    <w:rsid w:val="00B33FA1"/>
    <w:rsid w:val="00B35840"/>
    <w:rsid w:val="00B36166"/>
    <w:rsid w:val="00B424C9"/>
    <w:rsid w:val="00B4273A"/>
    <w:rsid w:val="00B43281"/>
    <w:rsid w:val="00B4657B"/>
    <w:rsid w:val="00B50BFF"/>
    <w:rsid w:val="00B50CE5"/>
    <w:rsid w:val="00B52445"/>
    <w:rsid w:val="00B5403C"/>
    <w:rsid w:val="00B54B89"/>
    <w:rsid w:val="00B552F6"/>
    <w:rsid w:val="00B61FC0"/>
    <w:rsid w:val="00B622CC"/>
    <w:rsid w:val="00B628A9"/>
    <w:rsid w:val="00B62DD8"/>
    <w:rsid w:val="00B62E25"/>
    <w:rsid w:val="00B62F70"/>
    <w:rsid w:val="00B63125"/>
    <w:rsid w:val="00B6462F"/>
    <w:rsid w:val="00B71146"/>
    <w:rsid w:val="00B72BD0"/>
    <w:rsid w:val="00B73DFF"/>
    <w:rsid w:val="00B7405A"/>
    <w:rsid w:val="00B77E59"/>
    <w:rsid w:val="00B811E0"/>
    <w:rsid w:val="00B81B5E"/>
    <w:rsid w:val="00B82A88"/>
    <w:rsid w:val="00B84173"/>
    <w:rsid w:val="00B84E96"/>
    <w:rsid w:val="00B864D9"/>
    <w:rsid w:val="00B86B2D"/>
    <w:rsid w:val="00B86B6D"/>
    <w:rsid w:val="00B86FC3"/>
    <w:rsid w:val="00B87BA5"/>
    <w:rsid w:val="00B901B9"/>
    <w:rsid w:val="00B91098"/>
    <w:rsid w:val="00B94652"/>
    <w:rsid w:val="00B978CF"/>
    <w:rsid w:val="00BA3F57"/>
    <w:rsid w:val="00BA7136"/>
    <w:rsid w:val="00BA79A6"/>
    <w:rsid w:val="00BB04C6"/>
    <w:rsid w:val="00BB18A0"/>
    <w:rsid w:val="00BB27B0"/>
    <w:rsid w:val="00BB30EB"/>
    <w:rsid w:val="00BB459E"/>
    <w:rsid w:val="00BB7E19"/>
    <w:rsid w:val="00BC1A1F"/>
    <w:rsid w:val="00BC3034"/>
    <w:rsid w:val="00BC31B4"/>
    <w:rsid w:val="00BC37D0"/>
    <w:rsid w:val="00BC4A40"/>
    <w:rsid w:val="00BC6F74"/>
    <w:rsid w:val="00BC714F"/>
    <w:rsid w:val="00BC75AF"/>
    <w:rsid w:val="00BC7A90"/>
    <w:rsid w:val="00BD0EAC"/>
    <w:rsid w:val="00BD5880"/>
    <w:rsid w:val="00BD5BE1"/>
    <w:rsid w:val="00BD6AFA"/>
    <w:rsid w:val="00BD6F3F"/>
    <w:rsid w:val="00BE3481"/>
    <w:rsid w:val="00BE54EB"/>
    <w:rsid w:val="00BE71E9"/>
    <w:rsid w:val="00BF06A7"/>
    <w:rsid w:val="00BF172A"/>
    <w:rsid w:val="00BF1847"/>
    <w:rsid w:val="00BF2326"/>
    <w:rsid w:val="00BF2A90"/>
    <w:rsid w:val="00BF2B5B"/>
    <w:rsid w:val="00BF39E9"/>
    <w:rsid w:val="00BF3B4D"/>
    <w:rsid w:val="00BF555F"/>
    <w:rsid w:val="00C001F0"/>
    <w:rsid w:val="00C01361"/>
    <w:rsid w:val="00C01C8B"/>
    <w:rsid w:val="00C030CF"/>
    <w:rsid w:val="00C03DAF"/>
    <w:rsid w:val="00C04FA5"/>
    <w:rsid w:val="00C05709"/>
    <w:rsid w:val="00C06389"/>
    <w:rsid w:val="00C1064B"/>
    <w:rsid w:val="00C1240A"/>
    <w:rsid w:val="00C14126"/>
    <w:rsid w:val="00C21F00"/>
    <w:rsid w:val="00C23334"/>
    <w:rsid w:val="00C243F4"/>
    <w:rsid w:val="00C2622C"/>
    <w:rsid w:val="00C32742"/>
    <w:rsid w:val="00C33EC0"/>
    <w:rsid w:val="00C34240"/>
    <w:rsid w:val="00C34D9F"/>
    <w:rsid w:val="00C35C1E"/>
    <w:rsid w:val="00C35DB0"/>
    <w:rsid w:val="00C3654F"/>
    <w:rsid w:val="00C37E94"/>
    <w:rsid w:val="00C42DD4"/>
    <w:rsid w:val="00C43390"/>
    <w:rsid w:val="00C507ED"/>
    <w:rsid w:val="00C50831"/>
    <w:rsid w:val="00C5130B"/>
    <w:rsid w:val="00C5235A"/>
    <w:rsid w:val="00C551C3"/>
    <w:rsid w:val="00C551FC"/>
    <w:rsid w:val="00C5690E"/>
    <w:rsid w:val="00C575E2"/>
    <w:rsid w:val="00C57857"/>
    <w:rsid w:val="00C61D06"/>
    <w:rsid w:val="00C62C61"/>
    <w:rsid w:val="00C62D24"/>
    <w:rsid w:val="00C63130"/>
    <w:rsid w:val="00C65426"/>
    <w:rsid w:val="00C66764"/>
    <w:rsid w:val="00C67CD5"/>
    <w:rsid w:val="00C72A3A"/>
    <w:rsid w:val="00C745AC"/>
    <w:rsid w:val="00C75B94"/>
    <w:rsid w:val="00C77C9C"/>
    <w:rsid w:val="00C77E2B"/>
    <w:rsid w:val="00C77F15"/>
    <w:rsid w:val="00C81411"/>
    <w:rsid w:val="00C8301B"/>
    <w:rsid w:val="00C84545"/>
    <w:rsid w:val="00C84C42"/>
    <w:rsid w:val="00C84D12"/>
    <w:rsid w:val="00C87022"/>
    <w:rsid w:val="00C87FA6"/>
    <w:rsid w:val="00C90E2C"/>
    <w:rsid w:val="00C92422"/>
    <w:rsid w:val="00C92F95"/>
    <w:rsid w:val="00C935CD"/>
    <w:rsid w:val="00C93648"/>
    <w:rsid w:val="00C95367"/>
    <w:rsid w:val="00C979FF"/>
    <w:rsid w:val="00CA1514"/>
    <w:rsid w:val="00CA3ABE"/>
    <w:rsid w:val="00CA50C7"/>
    <w:rsid w:val="00CA5ED2"/>
    <w:rsid w:val="00CA68DD"/>
    <w:rsid w:val="00CA707D"/>
    <w:rsid w:val="00CB0E3A"/>
    <w:rsid w:val="00CB17DC"/>
    <w:rsid w:val="00CB2F1C"/>
    <w:rsid w:val="00CB4BD6"/>
    <w:rsid w:val="00CB6B05"/>
    <w:rsid w:val="00CB7ED1"/>
    <w:rsid w:val="00CC0A16"/>
    <w:rsid w:val="00CC1312"/>
    <w:rsid w:val="00CC1AE4"/>
    <w:rsid w:val="00CC2959"/>
    <w:rsid w:val="00CC32A0"/>
    <w:rsid w:val="00CC356E"/>
    <w:rsid w:val="00CC402E"/>
    <w:rsid w:val="00CC4930"/>
    <w:rsid w:val="00CC52F3"/>
    <w:rsid w:val="00CC548C"/>
    <w:rsid w:val="00CC6D52"/>
    <w:rsid w:val="00CC718F"/>
    <w:rsid w:val="00CD7544"/>
    <w:rsid w:val="00CE0CDB"/>
    <w:rsid w:val="00CE4281"/>
    <w:rsid w:val="00CE4C8E"/>
    <w:rsid w:val="00CE71CA"/>
    <w:rsid w:val="00CF0327"/>
    <w:rsid w:val="00CF0C36"/>
    <w:rsid w:val="00CF288A"/>
    <w:rsid w:val="00CF32E3"/>
    <w:rsid w:val="00CF3CB4"/>
    <w:rsid w:val="00CF7147"/>
    <w:rsid w:val="00D02375"/>
    <w:rsid w:val="00D027CA"/>
    <w:rsid w:val="00D045DD"/>
    <w:rsid w:val="00D054C7"/>
    <w:rsid w:val="00D05E63"/>
    <w:rsid w:val="00D1036F"/>
    <w:rsid w:val="00D109DB"/>
    <w:rsid w:val="00D10CB1"/>
    <w:rsid w:val="00D11137"/>
    <w:rsid w:val="00D113EE"/>
    <w:rsid w:val="00D1405C"/>
    <w:rsid w:val="00D16C11"/>
    <w:rsid w:val="00D16C1A"/>
    <w:rsid w:val="00D2044B"/>
    <w:rsid w:val="00D20C97"/>
    <w:rsid w:val="00D21529"/>
    <w:rsid w:val="00D21949"/>
    <w:rsid w:val="00D21EBE"/>
    <w:rsid w:val="00D235DE"/>
    <w:rsid w:val="00D2716D"/>
    <w:rsid w:val="00D3073F"/>
    <w:rsid w:val="00D32E8D"/>
    <w:rsid w:val="00D35179"/>
    <w:rsid w:val="00D35636"/>
    <w:rsid w:val="00D36385"/>
    <w:rsid w:val="00D36565"/>
    <w:rsid w:val="00D40BEB"/>
    <w:rsid w:val="00D41C12"/>
    <w:rsid w:val="00D42190"/>
    <w:rsid w:val="00D445B3"/>
    <w:rsid w:val="00D4479B"/>
    <w:rsid w:val="00D449A5"/>
    <w:rsid w:val="00D44EDA"/>
    <w:rsid w:val="00D46E02"/>
    <w:rsid w:val="00D52A34"/>
    <w:rsid w:val="00D52CE7"/>
    <w:rsid w:val="00D5510F"/>
    <w:rsid w:val="00D577D8"/>
    <w:rsid w:val="00D60095"/>
    <w:rsid w:val="00D60B44"/>
    <w:rsid w:val="00D6449F"/>
    <w:rsid w:val="00D64C22"/>
    <w:rsid w:val="00D65A7E"/>
    <w:rsid w:val="00D65D35"/>
    <w:rsid w:val="00D730DB"/>
    <w:rsid w:val="00D73549"/>
    <w:rsid w:val="00D74600"/>
    <w:rsid w:val="00D76AD1"/>
    <w:rsid w:val="00D8113F"/>
    <w:rsid w:val="00D81A9B"/>
    <w:rsid w:val="00D81FB6"/>
    <w:rsid w:val="00D835B1"/>
    <w:rsid w:val="00D86675"/>
    <w:rsid w:val="00D8698B"/>
    <w:rsid w:val="00D91584"/>
    <w:rsid w:val="00D93019"/>
    <w:rsid w:val="00D940A2"/>
    <w:rsid w:val="00D94133"/>
    <w:rsid w:val="00D951CA"/>
    <w:rsid w:val="00DA0001"/>
    <w:rsid w:val="00DA1ECD"/>
    <w:rsid w:val="00DA276A"/>
    <w:rsid w:val="00DB2F73"/>
    <w:rsid w:val="00DB43A3"/>
    <w:rsid w:val="00DB501A"/>
    <w:rsid w:val="00DB6197"/>
    <w:rsid w:val="00DB6EFB"/>
    <w:rsid w:val="00DB7C54"/>
    <w:rsid w:val="00DC0CC7"/>
    <w:rsid w:val="00DC1B62"/>
    <w:rsid w:val="00DC394B"/>
    <w:rsid w:val="00DC5A06"/>
    <w:rsid w:val="00DC6595"/>
    <w:rsid w:val="00DC675F"/>
    <w:rsid w:val="00DC7FF8"/>
    <w:rsid w:val="00DD0231"/>
    <w:rsid w:val="00DD1655"/>
    <w:rsid w:val="00DD5054"/>
    <w:rsid w:val="00DD6935"/>
    <w:rsid w:val="00DE2259"/>
    <w:rsid w:val="00DE5271"/>
    <w:rsid w:val="00DE7202"/>
    <w:rsid w:val="00DF0566"/>
    <w:rsid w:val="00DF1AA1"/>
    <w:rsid w:val="00DF2124"/>
    <w:rsid w:val="00DF53B3"/>
    <w:rsid w:val="00DF5B60"/>
    <w:rsid w:val="00DF76C3"/>
    <w:rsid w:val="00DF76E6"/>
    <w:rsid w:val="00E01899"/>
    <w:rsid w:val="00E051FA"/>
    <w:rsid w:val="00E06493"/>
    <w:rsid w:val="00E0748D"/>
    <w:rsid w:val="00E1248B"/>
    <w:rsid w:val="00E1523C"/>
    <w:rsid w:val="00E15D89"/>
    <w:rsid w:val="00E15F60"/>
    <w:rsid w:val="00E1794C"/>
    <w:rsid w:val="00E20DC5"/>
    <w:rsid w:val="00E20DFD"/>
    <w:rsid w:val="00E210DD"/>
    <w:rsid w:val="00E227CB"/>
    <w:rsid w:val="00E2319A"/>
    <w:rsid w:val="00E23FA3"/>
    <w:rsid w:val="00E24412"/>
    <w:rsid w:val="00E25958"/>
    <w:rsid w:val="00E27396"/>
    <w:rsid w:val="00E27F3A"/>
    <w:rsid w:val="00E3055F"/>
    <w:rsid w:val="00E32C04"/>
    <w:rsid w:val="00E36F4E"/>
    <w:rsid w:val="00E3739E"/>
    <w:rsid w:val="00E4051D"/>
    <w:rsid w:val="00E41625"/>
    <w:rsid w:val="00E41ED4"/>
    <w:rsid w:val="00E4232D"/>
    <w:rsid w:val="00E42D3F"/>
    <w:rsid w:val="00E43E2B"/>
    <w:rsid w:val="00E4553D"/>
    <w:rsid w:val="00E47412"/>
    <w:rsid w:val="00E47B50"/>
    <w:rsid w:val="00E5257E"/>
    <w:rsid w:val="00E52798"/>
    <w:rsid w:val="00E529EA"/>
    <w:rsid w:val="00E6122B"/>
    <w:rsid w:val="00E61980"/>
    <w:rsid w:val="00E61F9E"/>
    <w:rsid w:val="00E62AD8"/>
    <w:rsid w:val="00E63237"/>
    <w:rsid w:val="00E63C89"/>
    <w:rsid w:val="00E63C90"/>
    <w:rsid w:val="00E6683E"/>
    <w:rsid w:val="00E70FCE"/>
    <w:rsid w:val="00E7123C"/>
    <w:rsid w:val="00E731AA"/>
    <w:rsid w:val="00E73456"/>
    <w:rsid w:val="00E73AA8"/>
    <w:rsid w:val="00E74080"/>
    <w:rsid w:val="00E752D0"/>
    <w:rsid w:val="00E76674"/>
    <w:rsid w:val="00E77EC8"/>
    <w:rsid w:val="00E81E86"/>
    <w:rsid w:val="00E82F1F"/>
    <w:rsid w:val="00E83AC0"/>
    <w:rsid w:val="00E8496F"/>
    <w:rsid w:val="00E860A4"/>
    <w:rsid w:val="00E8685E"/>
    <w:rsid w:val="00E86988"/>
    <w:rsid w:val="00E86BB2"/>
    <w:rsid w:val="00E87B96"/>
    <w:rsid w:val="00E903FE"/>
    <w:rsid w:val="00E91E69"/>
    <w:rsid w:val="00E9215D"/>
    <w:rsid w:val="00E933E6"/>
    <w:rsid w:val="00E93E26"/>
    <w:rsid w:val="00E93FC4"/>
    <w:rsid w:val="00E94476"/>
    <w:rsid w:val="00E96A57"/>
    <w:rsid w:val="00E96C18"/>
    <w:rsid w:val="00EA037B"/>
    <w:rsid w:val="00EA2884"/>
    <w:rsid w:val="00EA4BE1"/>
    <w:rsid w:val="00EB03B7"/>
    <w:rsid w:val="00EB2C70"/>
    <w:rsid w:val="00EB4AD4"/>
    <w:rsid w:val="00EB4B8F"/>
    <w:rsid w:val="00EB51EB"/>
    <w:rsid w:val="00EC2387"/>
    <w:rsid w:val="00EC40A6"/>
    <w:rsid w:val="00EC5811"/>
    <w:rsid w:val="00EC5F33"/>
    <w:rsid w:val="00EC6A11"/>
    <w:rsid w:val="00EC7164"/>
    <w:rsid w:val="00ED2956"/>
    <w:rsid w:val="00ED432A"/>
    <w:rsid w:val="00ED53C3"/>
    <w:rsid w:val="00EE172D"/>
    <w:rsid w:val="00EE27F0"/>
    <w:rsid w:val="00EE3ED5"/>
    <w:rsid w:val="00EE6425"/>
    <w:rsid w:val="00EE6658"/>
    <w:rsid w:val="00EE675E"/>
    <w:rsid w:val="00EE6E12"/>
    <w:rsid w:val="00EE747B"/>
    <w:rsid w:val="00EE7D25"/>
    <w:rsid w:val="00EF0ACE"/>
    <w:rsid w:val="00EF1AE8"/>
    <w:rsid w:val="00EF3057"/>
    <w:rsid w:val="00EF4689"/>
    <w:rsid w:val="00EF4DCC"/>
    <w:rsid w:val="00EF7B5D"/>
    <w:rsid w:val="00F01469"/>
    <w:rsid w:val="00F01E75"/>
    <w:rsid w:val="00F04C42"/>
    <w:rsid w:val="00F051C6"/>
    <w:rsid w:val="00F064C6"/>
    <w:rsid w:val="00F074CD"/>
    <w:rsid w:val="00F106A6"/>
    <w:rsid w:val="00F1078F"/>
    <w:rsid w:val="00F1101C"/>
    <w:rsid w:val="00F12B3B"/>
    <w:rsid w:val="00F15B20"/>
    <w:rsid w:val="00F16C0A"/>
    <w:rsid w:val="00F228B0"/>
    <w:rsid w:val="00F25724"/>
    <w:rsid w:val="00F25C39"/>
    <w:rsid w:val="00F25FFF"/>
    <w:rsid w:val="00F27366"/>
    <w:rsid w:val="00F30A7B"/>
    <w:rsid w:val="00F315AB"/>
    <w:rsid w:val="00F317C9"/>
    <w:rsid w:val="00F31B8C"/>
    <w:rsid w:val="00F32756"/>
    <w:rsid w:val="00F334C4"/>
    <w:rsid w:val="00F34DA2"/>
    <w:rsid w:val="00F35630"/>
    <w:rsid w:val="00F403F3"/>
    <w:rsid w:val="00F4083D"/>
    <w:rsid w:val="00F41FED"/>
    <w:rsid w:val="00F43034"/>
    <w:rsid w:val="00F44EBE"/>
    <w:rsid w:val="00F455E3"/>
    <w:rsid w:val="00F456A2"/>
    <w:rsid w:val="00F45CB7"/>
    <w:rsid w:val="00F5011F"/>
    <w:rsid w:val="00F51B81"/>
    <w:rsid w:val="00F535DF"/>
    <w:rsid w:val="00F55ACE"/>
    <w:rsid w:val="00F56B5F"/>
    <w:rsid w:val="00F57CC4"/>
    <w:rsid w:val="00F63415"/>
    <w:rsid w:val="00F63EFB"/>
    <w:rsid w:val="00F6749A"/>
    <w:rsid w:val="00F701F0"/>
    <w:rsid w:val="00F7097E"/>
    <w:rsid w:val="00F7486B"/>
    <w:rsid w:val="00F757E3"/>
    <w:rsid w:val="00F771A8"/>
    <w:rsid w:val="00F813FE"/>
    <w:rsid w:val="00F81A87"/>
    <w:rsid w:val="00F8447C"/>
    <w:rsid w:val="00F85164"/>
    <w:rsid w:val="00F85A76"/>
    <w:rsid w:val="00F85AE0"/>
    <w:rsid w:val="00F85F7D"/>
    <w:rsid w:val="00F86362"/>
    <w:rsid w:val="00F86C82"/>
    <w:rsid w:val="00F90F5E"/>
    <w:rsid w:val="00F92F18"/>
    <w:rsid w:val="00F94532"/>
    <w:rsid w:val="00F947F8"/>
    <w:rsid w:val="00F94E14"/>
    <w:rsid w:val="00F95757"/>
    <w:rsid w:val="00FA0377"/>
    <w:rsid w:val="00FA0E99"/>
    <w:rsid w:val="00FA3B80"/>
    <w:rsid w:val="00FA4094"/>
    <w:rsid w:val="00FA64A5"/>
    <w:rsid w:val="00FA6A8D"/>
    <w:rsid w:val="00FB38F2"/>
    <w:rsid w:val="00FB542A"/>
    <w:rsid w:val="00FB6926"/>
    <w:rsid w:val="00FC1322"/>
    <w:rsid w:val="00FC21EA"/>
    <w:rsid w:val="00FC3694"/>
    <w:rsid w:val="00FC5082"/>
    <w:rsid w:val="00FC5CF7"/>
    <w:rsid w:val="00FC60E5"/>
    <w:rsid w:val="00FD033A"/>
    <w:rsid w:val="00FD2929"/>
    <w:rsid w:val="00FD5331"/>
    <w:rsid w:val="00FD6C70"/>
    <w:rsid w:val="00FE3497"/>
    <w:rsid w:val="00FE3622"/>
    <w:rsid w:val="00FE4E80"/>
    <w:rsid w:val="00FE64B0"/>
    <w:rsid w:val="00FF1C5D"/>
    <w:rsid w:val="00FF204E"/>
    <w:rsid w:val="00FF26E4"/>
    <w:rsid w:val="00FF4084"/>
    <w:rsid w:val="00F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F5A79F"/>
  <w15:docId w15:val="{0706D7C3-1EE5-4EAB-8B9A-4C5A440E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886D6D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</w:rPr>
  </w:style>
  <w:style w:type="paragraph" w:styleId="Nadpis1">
    <w:name w:val="heading 1"/>
    <w:basedOn w:val="Normln"/>
    <w:next w:val="Textdokumentu"/>
    <w:link w:val="Nadpis1Char"/>
    <w:autoRedefine/>
    <w:qFormat/>
    <w:rsid w:val="00652381"/>
    <w:pPr>
      <w:keepNext/>
      <w:numPr>
        <w:numId w:val="1"/>
      </w:numPr>
      <w:spacing w:before="480" w:after="120" w:line="320" w:lineRule="atLeast"/>
      <w:ind w:left="340" w:hanging="340"/>
      <w:outlineLvl w:val="0"/>
    </w:pPr>
    <w:rPr>
      <w:b/>
      <w:caps/>
      <w:sz w:val="24"/>
      <w:szCs w:val="20"/>
    </w:rPr>
  </w:style>
  <w:style w:type="paragraph" w:styleId="Nadpis2">
    <w:name w:val="heading 2"/>
    <w:basedOn w:val="Normln"/>
    <w:next w:val="Textdokumentu"/>
    <w:link w:val="Nadpis2Char"/>
    <w:autoRedefine/>
    <w:qFormat/>
    <w:rsid w:val="00F16C0A"/>
    <w:pPr>
      <w:keepNext/>
      <w:numPr>
        <w:ilvl w:val="1"/>
        <w:numId w:val="1"/>
      </w:numPr>
      <w:tabs>
        <w:tab w:val="clear" w:pos="709"/>
        <w:tab w:val="num" w:pos="567"/>
      </w:tabs>
      <w:spacing w:before="480" w:after="120" w:line="280" w:lineRule="atLeast"/>
      <w:ind w:left="0"/>
      <w:outlineLvl w:val="1"/>
    </w:pPr>
    <w:rPr>
      <w:b/>
      <w:sz w:val="24"/>
    </w:rPr>
  </w:style>
  <w:style w:type="paragraph" w:styleId="Nadpis3">
    <w:name w:val="heading 3"/>
    <w:basedOn w:val="Normln"/>
    <w:next w:val="Textdokumentu"/>
    <w:link w:val="Nadpis3Char"/>
    <w:autoRedefine/>
    <w:qFormat/>
    <w:rsid w:val="003E06FE"/>
    <w:pPr>
      <w:keepNext/>
      <w:numPr>
        <w:ilvl w:val="2"/>
        <w:numId w:val="1"/>
      </w:numPr>
      <w:spacing w:before="360" w:after="120" w:line="280" w:lineRule="atLeast"/>
      <w:ind w:left="907" w:hanging="907"/>
      <w:outlineLvl w:val="2"/>
    </w:pPr>
    <w:rPr>
      <w:b/>
      <w:sz w:val="24"/>
    </w:rPr>
  </w:style>
  <w:style w:type="paragraph" w:styleId="Nadpis4">
    <w:name w:val="heading 4"/>
    <w:basedOn w:val="Normln"/>
    <w:next w:val="Textdokumentu"/>
    <w:link w:val="Nadpis4Char"/>
    <w:autoRedefine/>
    <w:qFormat/>
    <w:rsid w:val="002E4E79"/>
    <w:pPr>
      <w:keepNext/>
      <w:numPr>
        <w:ilvl w:val="3"/>
        <w:numId w:val="1"/>
      </w:numPr>
      <w:tabs>
        <w:tab w:val="clear" w:pos="1247"/>
        <w:tab w:val="num" w:pos="1080"/>
      </w:tabs>
      <w:spacing w:before="360" w:after="120" w:line="280" w:lineRule="atLeast"/>
      <w:ind w:left="1080" w:hanging="1080"/>
      <w:outlineLvl w:val="3"/>
    </w:pPr>
    <w:rPr>
      <w:b/>
      <w:sz w:val="24"/>
    </w:rPr>
  </w:style>
  <w:style w:type="paragraph" w:styleId="Nadpis5">
    <w:name w:val="heading 5"/>
    <w:basedOn w:val="Normln"/>
    <w:next w:val="Textdokumentu"/>
    <w:autoRedefine/>
    <w:qFormat/>
    <w:rsid w:val="003A2E5C"/>
    <w:pPr>
      <w:keepNext/>
      <w:numPr>
        <w:ilvl w:val="4"/>
        <w:numId w:val="1"/>
      </w:numPr>
      <w:tabs>
        <w:tab w:val="left" w:pos="1474"/>
      </w:tabs>
      <w:spacing w:before="360" w:after="120" w:line="280" w:lineRule="atLeast"/>
      <w:ind w:left="1247" w:hanging="1247"/>
      <w:outlineLvl w:val="4"/>
    </w:pPr>
    <w:rPr>
      <w:rFonts w:cs="Times New Roman"/>
      <w:b/>
      <w:sz w:val="24"/>
      <w:szCs w:val="20"/>
    </w:rPr>
  </w:style>
  <w:style w:type="paragraph" w:styleId="Nadpis6">
    <w:name w:val="heading 6"/>
    <w:basedOn w:val="Normln"/>
    <w:next w:val="Textdokumentu"/>
    <w:link w:val="Nadpis6Char"/>
    <w:autoRedefine/>
    <w:qFormat/>
    <w:rsid w:val="003A6192"/>
    <w:pPr>
      <w:keepNext/>
      <w:numPr>
        <w:ilvl w:val="5"/>
        <w:numId w:val="1"/>
      </w:numPr>
      <w:spacing w:before="360" w:after="120" w:line="280" w:lineRule="atLeast"/>
      <w:ind w:left="1474" w:hanging="1474"/>
      <w:outlineLvl w:val="5"/>
    </w:pPr>
    <w:rPr>
      <w:rFonts w:cs="Times New Roman"/>
      <w:b/>
      <w:sz w:val="24"/>
      <w:szCs w:val="20"/>
    </w:rPr>
  </w:style>
  <w:style w:type="paragraph" w:styleId="Nadpis7">
    <w:name w:val="heading 7"/>
    <w:basedOn w:val="Normln"/>
    <w:next w:val="Textdokumentu"/>
    <w:autoRedefine/>
    <w:qFormat/>
    <w:rsid w:val="00FA4094"/>
    <w:pPr>
      <w:keepNext/>
      <w:numPr>
        <w:ilvl w:val="6"/>
        <w:numId w:val="1"/>
      </w:numPr>
      <w:spacing w:before="360" w:after="120" w:line="280" w:lineRule="atLeast"/>
      <w:outlineLvl w:val="6"/>
    </w:pPr>
    <w:rPr>
      <w:rFonts w:cs="Times New Roman"/>
      <w:b/>
      <w:sz w:val="24"/>
      <w:szCs w:val="20"/>
    </w:rPr>
  </w:style>
  <w:style w:type="paragraph" w:styleId="Nadpis8">
    <w:name w:val="heading 8"/>
    <w:basedOn w:val="Normln"/>
    <w:next w:val="Textdokumentu"/>
    <w:autoRedefine/>
    <w:qFormat/>
    <w:rsid w:val="00FA4094"/>
    <w:pPr>
      <w:keepNext/>
      <w:numPr>
        <w:ilvl w:val="7"/>
        <w:numId w:val="1"/>
      </w:numPr>
      <w:spacing w:before="360" w:after="120" w:line="280" w:lineRule="atLeast"/>
      <w:outlineLvl w:val="7"/>
    </w:pPr>
    <w:rPr>
      <w:rFonts w:cs="Times New Roman"/>
      <w:b/>
      <w:sz w:val="24"/>
      <w:szCs w:val="20"/>
    </w:rPr>
  </w:style>
  <w:style w:type="paragraph" w:styleId="Nadpis9">
    <w:name w:val="heading 9"/>
    <w:aliases w:val="Poíloha,Pøíloha,Příloha"/>
    <w:basedOn w:val="Normln"/>
    <w:next w:val="Textdokumentu"/>
    <w:autoRedefine/>
    <w:qFormat/>
    <w:rsid w:val="004E3AC9"/>
    <w:pPr>
      <w:pageBreakBefore/>
      <w:numPr>
        <w:ilvl w:val="8"/>
        <w:numId w:val="1"/>
      </w:numPr>
      <w:spacing w:before="240" w:after="60" w:line="280" w:lineRule="atLeast"/>
      <w:outlineLvl w:val="8"/>
    </w:pPr>
    <w:rPr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dokumentu">
    <w:name w:val="Text dokumentu"/>
    <w:basedOn w:val="Normln"/>
    <w:link w:val="TextdokumentuChar"/>
    <w:rsid w:val="00427961"/>
    <w:pPr>
      <w:spacing w:before="120" w:after="120"/>
    </w:pPr>
  </w:style>
  <w:style w:type="character" w:customStyle="1" w:styleId="TextdokumentuChar">
    <w:name w:val="Text dokumentu Char"/>
    <w:link w:val="Textdokumentu"/>
    <w:rsid w:val="00427961"/>
    <w:rPr>
      <w:rFonts w:ascii="Arial" w:hAnsi="Arial" w:cs="Arial"/>
      <w:sz w:val="22"/>
      <w:szCs w:val="22"/>
      <w:lang w:val="cs-CZ" w:eastAsia="cs-CZ" w:bidi="ar-SA"/>
    </w:rPr>
  </w:style>
  <w:style w:type="character" w:customStyle="1" w:styleId="Nadpis1Char">
    <w:name w:val="Nadpis 1 Char"/>
    <w:link w:val="Nadpis1"/>
    <w:rsid w:val="00652381"/>
    <w:rPr>
      <w:rFonts w:ascii="Arial" w:hAnsi="Arial" w:cs="Arial"/>
      <w:b/>
      <w:caps/>
      <w:sz w:val="24"/>
    </w:rPr>
  </w:style>
  <w:style w:type="character" w:customStyle="1" w:styleId="Nadpis3Char">
    <w:name w:val="Nadpis 3 Char"/>
    <w:link w:val="Nadpis3"/>
    <w:rsid w:val="003E06FE"/>
    <w:rPr>
      <w:rFonts w:ascii="Arial" w:hAnsi="Arial" w:cs="Arial"/>
      <w:b/>
      <w:sz w:val="24"/>
      <w:szCs w:val="22"/>
    </w:rPr>
  </w:style>
  <w:style w:type="character" w:customStyle="1" w:styleId="Nadpis6Char">
    <w:name w:val="Nadpis 6 Char"/>
    <w:link w:val="Nadpis6"/>
    <w:rsid w:val="003A6192"/>
    <w:rPr>
      <w:rFonts w:ascii="Arial" w:hAnsi="Arial"/>
      <w:b/>
      <w:sz w:val="24"/>
      <w:lang w:val="cs-CZ" w:eastAsia="cs-CZ" w:bidi="ar-SA"/>
    </w:rPr>
  </w:style>
  <w:style w:type="paragraph" w:customStyle="1" w:styleId="NzevD">
    <w:name w:val="Název ŘD"/>
    <w:basedOn w:val="Normln"/>
    <w:rsid w:val="00FB542A"/>
    <w:pPr>
      <w:spacing w:after="360"/>
      <w:jc w:val="center"/>
    </w:pPr>
    <w:rPr>
      <w:caps/>
      <w:sz w:val="72"/>
      <w:szCs w:val="72"/>
    </w:rPr>
  </w:style>
  <w:style w:type="paragraph" w:customStyle="1" w:styleId="Nzvytitulnstrany">
    <w:name w:val="Názvy titulní strany"/>
    <w:basedOn w:val="Normln"/>
    <w:rsid w:val="00FB542A"/>
    <w:pPr>
      <w:spacing w:before="60"/>
    </w:pPr>
    <w:rPr>
      <w:bCs/>
      <w:caps/>
    </w:rPr>
  </w:style>
  <w:style w:type="table" w:styleId="Mkatabulky">
    <w:name w:val="Table Grid"/>
    <w:aliases w:val="Tabulka seznamování"/>
    <w:basedOn w:val="Normlntabulka"/>
    <w:rsid w:val="004E46D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</w:style>
  <w:style w:type="paragraph" w:customStyle="1" w:styleId="Vypln">
    <w:name w:val="Vyplní"/>
    <w:basedOn w:val="Nzvytitulnstrany"/>
    <w:rsid w:val="005617D1"/>
    <w:rPr>
      <w:b/>
      <w:bCs w:val="0"/>
      <w:caps w:val="0"/>
    </w:rPr>
  </w:style>
  <w:style w:type="paragraph" w:styleId="Zhlav">
    <w:name w:val="header"/>
    <w:basedOn w:val="Normln"/>
    <w:rsid w:val="005617D1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5617D1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5617D1"/>
  </w:style>
  <w:style w:type="paragraph" w:styleId="Obsah2">
    <w:name w:val="toc 2"/>
    <w:basedOn w:val="Normln"/>
    <w:next w:val="Normln"/>
    <w:autoRedefine/>
    <w:uiPriority w:val="39"/>
    <w:rsid w:val="00CC402E"/>
    <w:pPr>
      <w:tabs>
        <w:tab w:val="left" w:pos="1134"/>
        <w:tab w:val="right" w:leader="dot" w:pos="9071"/>
      </w:tabs>
      <w:spacing w:before="60"/>
      <w:ind w:left="1021" w:right="567" w:hanging="567"/>
    </w:pPr>
    <w:rPr>
      <w:rFonts w:cs="Times New Roman"/>
      <w:szCs w:val="20"/>
    </w:rPr>
  </w:style>
  <w:style w:type="paragraph" w:styleId="Obsah1">
    <w:name w:val="toc 1"/>
    <w:basedOn w:val="Normln"/>
    <w:next w:val="Normln"/>
    <w:autoRedefine/>
    <w:uiPriority w:val="39"/>
    <w:rsid w:val="00CC402E"/>
    <w:pPr>
      <w:tabs>
        <w:tab w:val="right" w:leader="dot" w:pos="9072"/>
      </w:tabs>
      <w:spacing w:before="120"/>
      <w:ind w:left="454" w:right="567" w:hanging="454"/>
    </w:pPr>
    <w:rPr>
      <w:b/>
      <w:caps/>
    </w:rPr>
  </w:style>
  <w:style w:type="paragraph" w:styleId="Obsah3">
    <w:name w:val="toc 3"/>
    <w:basedOn w:val="Normln"/>
    <w:next w:val="Normln"/>
    <w:autoRedefine/>
    <w:uiPriority w:val="39"/>
    <w:rsid w:val="00CC402E"/>
    <w:pPr>
      <w:tabs>
        <w:tab w:val="left" w:pos="1134"/>
        <w:tab w:val="left" w:pos="1853"/>
        <w:tab w:val="right" w:leader="dot" w:pos="9060"/>
      </w:tabs>
      <w:spacing w:before="40"/>
      <w:ind w:left="1758" w:right="567" w:hanging="737"/>
    </w:pPr>
  </w:style>
  <w:style w:type="paragraph" w:styleId="Obsah4">
    <w:name w:val="toc 4"/>
    <w:basedOn w:val="Normln"/>
    <w:next w:val="Normln"/>
    <w:autoRedefine/>
    <w:uiPriority w:val="39"/>
    <w:rsid w:val="00B94652"/>
    <w:pPr>
      <w:tabs>
        <w:tab w:val="left" w:pos="1134"/>
        <w:tab w:val="right" w:leader="dot" w:pos="9072"/>
      </w:tabs>
      <w:ind w:left="1134" w:right="567" w:firstLine="709"/>
    </w:pPr>
  </w:style>
  <w:style w:type="paragraph" w:styleId="Obsah5">
    <w:name w:val="toc 5"/>
    <w:basedOn w:val="Normln"/>
    <w:next w:val="Normln"/>
    <w:autoRedefine/>
    <w:semiHidden/>
    <w:rsid w:val="005D5C1E"/>
    <w:pPr>
      <w:tabs>
        <w:tab w:val="left" w:pos="1134"/>
        <w:tab w:val="right" w:leader="dot" w:pos="9060"/>
      </w:tabs>
      <w:ind w:left="1134" w:right="567" w:hanging="1134"/>
    </w:pPr>
  </w:style>
  <w:style w:type="paragraph" w:styleId="Obsah6">
    <w:name w:val="toc 6"/>
    <w:basedOn w:val="Normln"/>
    <w:next w:val="Normln"/>
    <w:autoRedefine/>
    <w:semiHidden/>
    <w:rsid w:val="005D5C1E"/>
    <w:pPr>
      <w:tabs>
        <w:tab w:val="left" w:pos="1280"/>
        <w:tab w:val="right" w:leader="dot" w:pos="9060"/>
      </w:tabs>
      <w:ind w:left="1281" w:right="567" w:hanging="1281"/>
    </w:pPr>
  </w:style>
  <w:style w:type="paragraph" w:styleId="Obsah7">
    <w:name w:val="toc 7"/>
    <w:basedOn w:val="Normln"/>
    <w:next w:val="Normln"/>
    <w:autoRedefine/>
    <w:semiHidden/>
    <w:rsid w:val="005D5C1E"/>
    <w:pPr>
      <w:tabs>
        <w:tab w:val="left" w:pos="1463"/>
        <w:tab w:val="right" w:leader="dot" w:pos="9060"/>
      </w:tabs>
      <w:ind w:left="1463" w:right="567" w:hanging="1463"/>
    </w:pPr>
  </w:style>
  <w:style w:type="character" w:styleId="Hypertextovodkaz">
    <w:name w:val="Hyperlink"/>
    <w:uiPriority w:val="99"/>
    <w:rsid w:val="0038120E"/>
    <w:rPr>
      <w:color w:val="0000FF"/>
      <w:u w:val="single"/>
    </w:rPr>
  </w:style>
  <w:style w:type="paragraph" w:styleId="Obsah8">
    <w:name w:val="toc 8"/>
    <w:basedOn w:val="Normln"/>
    <w:next w:val="Normln"/>
    <w:autoRedefine/>
    <w:semiHidden/>
    <w:rsid w:val="005D5C1E"/>
    <w:pPr>
      <w:tabs>
        <w:tab w:val="left" w:pos="1647"/>
        <w:tab w:val="right" w:leader="dot" w:pos="9060"/>
      </w:tabs>
      <w:ind w:left="1644" w:right="567" w:hanging="1644"/>
    </w:pPr>
  </w:style>
  <w:style w:type="paragraph" w:styleId="Obsah9">
    <w:name w:val="toc 9"/>
    <w:basedOn w:val="Normln"/>
    <w:next w:val="Normln"/>
    <w:autoRedefine/>
    <w:uiPriority w:val="39"/>
    <w:rsid w:val="002A4794"/>
    <w:pPr>
      <w:tabs>
        <w:tab w:val="right" w:leader="dot" w:pos="8222"/>
      </w:tabs>
      <w:spacing w:before="40"/>
    </w:pPr>
    <w:rPr>
      <w:bCs/>
    </w:rPr>
  </w:style>
  <w:style w:type="paragraph" w:customStyle="1" w:styleId="Obsah">
    <w:name w:val="Obsah"/>
    <w:basedOn w:val="Normln"/>
    <w:next w:val="Textdokumentu"/>
    <w:autoRedefine/>
    <w:rsid w:val="001254F1"/>
    <w:pPr>
      <w:tabs>
        <w:tab w:val="left" w:pos="1260"/>
      </w:tabs>
      <w:spacing w:after="180"/>
      <w:ind w:right="1134"/>
    </w:pPr>
    <w:rPr>
      <w:b/>
      <w:caps/>
      <w:noProof/>
      <w:szCs w:val="24"/>
    </w:rPr>
  </w:style>
  <w:style w:type="paragraph" w:customStyle="1" w:styleId="Normal2">
    <w:name w:val="Normal2"/>
    <w:basedOn w:val="Normln"/>
    <w:link w:val="Normal2Char"/>
    <w:semiHidden/>
    <w:rsid w:val="00F41FED"/>
    <w:pPr>
      <w:spacing w:before="120"/>
      <w:ind w:left="567"/>
      <w:jc w:val="both"/>
    </w:pPr>
  </w:style>
  <w:style w:type="character" w:customStyle="1" w:styleId="Normal2Char">
    <w:name w:val="Normal2 Char"/>
    <w:link w:val="Normal2"/>
    <w:rsid w:val="00F41FED"/>
    <w:rPr>
      <w:rFonts w:ascii="Arial" w:hAnsi="Arial" w:cs="Arial"/>
      <w:sz w:val="22"/>
      <w:szCs w:val="22"/>
      <w:lang w:val="cs-CZ" w:eastAsia="cs-CZ" w:bidi="ar-SA"/>
    </w:rPr>
  </w:style>
  <w:style w:type="paragraph" w:customStyle="1" w:styleId="Zkladnpojmy">
    <w:name w:val="Základní pojmy"/>
    <w:basedOn w:val="Textdokumentu"/>
    <w:link w:val="ZkladnpojmyChar"/>
    <w:rsid w:val="006E39F7"/>
    <w:pPr>
      <w:spacing w:after="60"/>
    </w:pPr>
    <w:rPr>
      <w:b/>
      <w:bCs/>
    </w:rPr>
  </w:style>
  <w:style w:type="character" w:customStyle="1" w:styleId="ZkladnpojmyChar">
    <w:name w:val="Základní pojmy Char"/>
    <w:link w:val="Zkladnpojmy"/>
    <w:rsid w:val="006E39F7"/>
    <w:rPr>
      <w:rFonts w:ascii="Arial" w:hAnsi="Arial" w:cs="Arial"/>
      <w:b/>
      <w:bCs/>
      <w:sz w:val="22"/>
      <w:szCs w:val="22"/>
      <w:lang w:val="cs-CZ" w:eastAsia="cs-CZ" w:bidi="ar-SA"/>
    </w:rPr>
  </w:style>
  <w:style w:type="paragraph" w:styleId="Textbubliny">
    <w:name w:val="Balloon Text"/>
    <w:basedOn w:val="Normln"/>
    <w:semiHidden/>
    <w:rsid w:val="00431116"/>
    <w:rPr>
      <w:rFonts w:ascii="Tahoma" w:hAnsi="Tahoma" w:cs="Tahoma"/>
      <w:sz w:val="16"/>
      <w:szCs w:val="16"/>
    </w:rPr>
  </w:style>
  <w:style w:type="paragraph" w:customStyle="1" w:styleId="TextdokumentuTunModrPed3bZa3b">
    <w:name w:val="Text dokumentu + Tučné Modrá Před:  3 b. Za:  3 b."/>
    <w:basedOn w:val="Textdokumentu"/>
    <w:rsid w:val="001B3873"/>
    <w:pPr>
      <w:keepNext/>
      <w:spacing w:before="60" w:after="60"/>
    </w:pPr>
    <w:rPr>
      <w:rFonts w:cs="Times New Roman"/>
      <w:b/>
      <w:bCs/>
      <w:color w:val="0000FF"/>
      <w:szCs w:val="20"/>
    </w:rPr>
  </w:style>
  <w:style w:type="paragraph" w:customStyle="1" w:styleId="TextdokumentuvtabulkchPed3bZa3b">
    <w:name w:val="Text dokumentu v tabulkách + Před:  3 b. Za:  3 b."/>
    <w:basedOn w:val="Textdokumentu"/>
    <w:link w:val="TextdokumentuvtabulkchPed3bZa3bChar"/>
    <w:rsid w:val="00EB51EB"/>
    <w:pPr>
      <w:spacing w:before="60" w:after="60"/>
    </w:pPr>
    <w:rPr>
      <w:rFonts w:cs="Times New Roman"/>
      <w:szCs w:val="20"/>
    </w:rPr>
  </w:style>
  <w:style w:type="paragraph" w:customStyle="1" w:styleId="Texttabulkyseznamovn">
    <w:name w:val="Text tabulky seznamování"/>
    <w:basedOn w:val="Textdokumentu"/>
    <w:rsid w:val="002C4755"/>
  </w:style>
  <w:style w:type="paragraph" w:customStyle="1" w:styleId="1">
    <w:name w:val="1"/>
    <w:basedOn w:val="Normln"/>
    <w:rsid w:val="00AB07FB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Normltext">
    <w:name w:val="Normál text"/>
    <w:basedOn w:val="Normln"/>
    <w:rsid w:val="005A51AD"/>
    <w:pPr>
      <w:spacing w:after="60"/>
      <w:textAlignment w:val="auto"/>
    </w:pPr>
  </w:style>
  <w:style w:type="paragraph" w:customStyle="1" w:styleId="StylTextdokumentuTunModr">
    <w:name w:val="Styl Text dokumentu + Tučné Modrá"/>
    <w:basedOn w:val="Textdokumentu"/>
    <w:link w:val="StylTextdokumentuTunModrChar"/>
    <w:autoRedefine/>
    <w:rsid w:val="00B82A88"/>
    <w:pPr>
      <w:spacing w:after="60"/>
    </w:pPr>
    <w:rPr>
      <w:b/>
      <w:bCs/>
      <w:color w:val="0000FF"/>
    </w:rPr>
  </w:style>
  <w:style w:type="character" w:customStyle="1" w:styleId="StylTextdokumentuTunModrChar">
    <w:name w:val="Styl Text dokumentu + Tučné Modrá Char"/>
    <w:link w:val="StylTextdokumentuTunModr"/>
    <w:rsid w:val="00B82A88"/>
    <w:rPr>
      <w:rFonts w:ascii="Arial" w:hAnsi="Arial" w:cs="Arial"/>
      <w:b/>
      <w:bCs/>
      <w:color w:val="0000FF"/>
      <w:sz w:val="22"/>
      <w:szCs w:val="22"/>
      <w:lang w:val="cs-CZ" w:eastAsia="cs-CZ" w:bidi="ar-SA"/>
    </w:rPr>
  </w:style>
  <w:style w:type="paragraph" w:customStyle="1" w:styleId="StylTextdokumentuModrPed3bZa3b">
    <w:name w:val="Styl Text dokumentu + Modrá Před:  3 b. Za:  3 b."/>
    <w:basedOn w:val="Textdokumentu"/>
    <w:rsid w:val="00402571"/>
    <w:pPr>
      <w:spacing w:after="0"/>
    </w:pPr>
    <w:rPr>
      <w:rFonts w:cs="Times New Roman"/>
      <w:color w:val="0000FF"/>
      <w:szCs w:val="20"/>
    </w:rPr>
  </w:style>
  <w:style w:type="paragraph" w:customStyle="1" w:styleId="Normal3Char">
    <w:name w:val="Normal3 Char"/>
    <w:basedOn w:val="Normln"/>
    <w:link w:val="Normal3CharChar"/>
    <w:rsid w:val="004E46D3"/>
    <w:pPr>
      <w:spacing w:before="120"/>
      <w:ind w:left="794"/>
      <w:jc w:val="both"/>
    </w:pPr>
    <w:rPr>
      <w:sz w:val="24"/>
      <w:szCs w:val="24"/>
    </w:rPr>
  </w:style>
  <w:style w:type="character" w:customStyle="1" w:styleId="Normal3CharChar">
    <w:name w:val="Normal3 Char Char"/>
    <w:link w:val="Normal3Char"/>
    <w:rsid w:val="004E46D3"/>
    <w:rPr>
      <w:rFonts w:ascii="Arial" w:hAnsi="Arial" w:cs="Arial"/>
      <w:sz w:val="24"/>
      <w:szCs w:val="24"/>
      <w:lang w:val="cs-CZ" w:eastAsia="cs-CZ" w:bidi="ar-SA"/>
    </w:rPr>
  </w:style>
  <w:style w:type="paragraph" w:customStyle="1" w:styleId="StylTextdokumentuPed6bZa6b">
    <w:name w:val="Styl Text dokumentu + Před:  6 b. Za:  6 b."/>
    <w:basedOn w:val="Textdokumentu"/>
    <w:autoRedefine/>
    <w:rsid w:val="00BE3481"/>
    <w:rPr>
      <w:bCs/>
    </w:rPr>
  </w:style>
  <w:style w:type="paragraph" w:styleId="Normlnweb">
    <w:name w:val="Normal (Web)"/>
    <w:basedOn w:val="Normln"/>
    <w:uiPriority w:val="99"/>
    <w:rsid w:val="00427961"/>
  </w:style>
  <w:style w:type="character" w:customStyle="1" w:styleId="TextdokumentuvtabulkchPed3bZa3bChar">
    <w:name w:val="Text dokumentu v tabulkách + Před:  3 b. Za:  3 b. Char"/>
    <w:basedOn w:val="TextdokumentuChar"/>
    <w:link w:val="TextdokumentuvtabulkchPed3bZa3b"/>
    <w:rsid w:val="00427961"/>
    <w:rPr>
      <w:rFonts w:ascii="Arial" w:hAnsi="Arial" w:cs="Arial"/>
      <w:sz w:val="22"/>
      <w:szCs w:val="22"/>
      <w:lang w:val="cs-CZ" w:eastAsia="cs-CZ" w:bidi="ar-SA"/>
    </w:rPr>
  </w:style>
  <w:style w:type="character" w:styleId="Odkaznakoment">
    <w:name w:val="annotation reference"/>
    <w:uiPriority w:val="99"/>
    <w:semiHidden/>
    <w:rsid w:val="00EE3ED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rsid w:val="00EE3ED5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EE3ED5"/>
    <w:rPr>
      <w:b/>
      <w:bCs/>
    </w:rPr>
  </w:style>
  <w:style w:type="character" w:customStyle="1" w:styleId="wcmlistviewmessage">
    <w:name w:val="wcmlistviewmessage"/>
    <w:basedOn w:val="Standardnpsmoodstavce"/>
    <w:rsid w:val="007723AA"/>
  </w:style>
  <w:style w:type="character" w:customStyle="1" w:styleId="TextkomenteChar">
    <w:name w:val="Text komentáře Char"/>
    <w:link w:val="Textkomente"/>
    <w:uiPriority w:val="99"/>
    <w:rsid w:val="00CA50C7"/>
    <w:rPr>
      <w:rFonts w:ascii="Arial" w:hAnsi="Arial" w:cs="Arial"/>
    </w:rPr>
  </w:style>
  <w:style w:type="paragraph" w:customStyle="1" w:styleId="CharCharCharCharCharCharChar">
    <w:name w:val="Char Char Char Char Char Char Char"/>
    <w:basedOn w:val="Normln"/>
    <w:rsid w:val="00F31B8C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sz w:val="20"/>
      <w:szCs w:val="20"/>
      <w:lang w:val="en-US" w:eastAsia="en-US"/>
    </w:rPr>
  </w:style>
  <w:style w:type="character" w:styleId="Sledovanodkaz">
    <w:name w:val="FollowedHyperlink"/>
    <w:rsid w:val="00F813FE"/>
    <w:rPr>
      <w:color w:val="800080"/>
      <w:u w:val="single"/>
    </w:rPr>
  </w:style>
  <w:style w:type="paragraph" w:styleId="Revize">
    <w:name w:val="Revision"/>
    <w:hidden/>
    <w:uiPriority w:val="99"/>
    <w:semiHidden/>
    <w:rsid w:val="009700DD"/>
    <w:rPr>
      <w:rFonts w:ascii="Arial" w:hAnsi="Arial" w:cs="Arial"/>
      <w:sz w:val="22"/>
      <w:szCs w:val="22"/>
    </w:rPr>
  </w:style>
  <w:style w:type="character" w:styleId="Siln">
    <w:name w:val="Strong"/>
    <w:qFormat/>
    <w:rsid w:val="006657E3"/>
    <w:rPr>
      <w:b/>
      <w:bCs/>
    </w:rPr>
  </w:style>
  <w:style w:type="paragraph" w:styleId="Odstavecseseznamem">
    <w:name w:val="List Paragraph"/>
    <w:basedOn w:val="Normln"/>
    <w:uiPriority w:val="34"/>
    <w:qFormat/>
    <w:rsid w:val="006657E3"/>
    <w:pPr>
      <w:ind w:left="720"/>
      <w:contextualSpacing/>
    </w:pPr>
  </w:style>
  <w:style w:type="paragraph" w:styleId="Nzev">
    <w:name w:val="Title"/>
    <w:basedOn w:val="Normln"/>
    <w:next w:val="Normln"/>
    <w:link w:val="NzevChar"/>
    <w:qFormat/>
    <w:rsid w:val="009A1E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9A1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dokumentuKurzvaerven">
    <w:name w:val="Text dokumentu + Kurzíva Červená"/>
    <w:basedOn w:val="Textdokumentu"/>
    <w:link w:val="TextdokumentuKurzvaervenCharChar"/>
    <w:rsid w:val="00683BF6"/>
    <w:rPr>
      <w:i/>
      <w:iCs/>
      <w:color w:val="FF0000"/>
    </w:rPr>
  </w:style>
  <w:style w:type="character" w:customStyle="1" w:styleId="TextdokumentuKurzvaervenCharChar">
    <w:name w:val="Text dokumentu + Kurzíva Červená Char Char"/>
    <w:link w:val="TextdokumentuKurzvaerven"/>
    <w:rsid w:val="00683BF6"/>
    <w:rPr>
      <w:rFonts w:ascii="Arial" w:hAnsi="Arial" w:cs="Arial"/>
      <w:i/>
      <w:iCs/>
      <w:color w:val="FF0000"/>
      <w:sz w:val="22"/>
      <w:szCs w:val="22"/>
    </w:rPr>
  </w:style>
  <w:style w:type="paragraph" w:customStyle="1" w:styleId="l4">
    <w:name w:val="l4"/>
    <w:basedOn w:val="Normln"/>
    <w:rsid w:val="004A448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l5">
    <w:name w:val="l5"/>
    <w:basedOn w:val="Normln"/>
    <w:rsid w:val="004A448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</w:rPr>
  </w:style>
  <w:style w:type="character" w:styleId="PromnnHTML">
    <w:name w:val="HTML Variable"/>
    <w:basedOn w:val="Standardnpsmoodstavce"/>
    <w:uiPriority w:val="99"/>
    <w:unhideWhenUsed/>
    <w:rsid w:val="004A448F"/>
    <w:rPr>
      <w:i/>
      <w:iCs/>
    </w:rPr>
  </w:style>
  <w:style w:type="character" w:styleId="Zstupntext">
    <w:name w:val="Placeholder Text"/>
    <w:basedOn w:val="Standardnpsmoodstavce"/>
    <w:uiPriority w:val="99"/>
    <w:semiHidden/>
    <w:rsid w:val="005005E1"/>
    <w:rPr>
      <w:color w:val="808080"/>
    </w:rPr>
  </w:style>
  <w:style w:type="character" w:customStyle="1" w:styleId="Nadpis2Char">
    <w:name w:val="Nadpis 2 Char"/>
    <w:link w:val="Nadpis2"/>
    <w:rsid w:val="00F16C0A"/>
    <w:rPr>
      <w:rFonts w:ascii="Arial" w:hAnsi="Arial" w:cs="Arial"/>
      <w:b/>
      <w:sz w:val="24"/>
      <w:szCs w:val="22"/>
    </w:rPr>
  </w:style>
  <w:style w:type="character" w:customStyle="1" w:styleId="Nadpis4Char">
    <w:name w:val="Nadpis 4 Char"/>
    <w:link w:val="Nadpis4"/>
    <w:rsid w:val="00957E74"/>
    <w:rPr>
      <w:rFonts w:ascii="Arial" w:hAnsi="Arial" w:cs="Arial"/>
      <w:b/>
      <w:sz w:val="24"/>
      <w:szCs w:val="22"/>
    </w:rPr>
  </w:style>
  <w:style w:type="character" w:styleId="Nevyeenzmnka">
    <w:name w:val="Unresolved Mention"/>
    <w:basedOn w:val="Standardnpsmoodstavce"/>
    <w:uiPriority w:val="99"/>
    <w:semiHidden/>
    <w:unhideWhenUsed/>
    <w:rsid w:val="00B87BA5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semiHidden/>
    <w:unhideWhenUsed/>
    <w:rsid w:val="007A419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7A419D"/>
    <w:rPr>
      <w:rFonts w:ascii="Arial" w:hAnsi="Arial" w:cs="Arial"/>
    </w:rPr>
  </w:style>
  <w:style w:type="character" w:styleId="Znakapoznpodarou">
    <w:name w:val="footnote reference"/>
    <w:basedOn w:val="Standardnpsmoodstavce"/>
    <w:semiHidden/>
    <w:unhideWhenUsed/>
    <w:rsid w:val="007A419D"/>
    <w:rPr>
      <w:vertAlign w:val="superscript"/>
    </w:rPr>
  </w:style>
  <w:style w:type="character" w:customStyle="1" w:styleId="ZpatChar">
    <w:name w:val="Zápatí Char"/>
    <w:link w:val="Zpat"/>
    <w:rsid w:val="00351E55"/>
    <w:rPr>
      <w:rFonts w:ascii="Arial" w:hAnsi="Arial" w:cs="Arial"/>
      <w:sz w:val="22"/>
      <w:szCs w:val="22"/>
    </w:rPr>
  </w:style>
  <w:style w:type="paragraph" w:customStyle="1" w:styleId="TextLeftBOLD">
    <w:name w:val="Text_Left_BOLD"/>
    <w:rsid w:val="00527B48"/>
    <w:pPr>
      <w:spacing w:before="113" w:after="113"/>
    </w:pPr>
    <w:rPr>
      <w:rFonts w:ascii="Arial" w:eastAsia="Arial" w:hAnsi="Arial" w:cs="Arial"/>
      <w:b/>
      <w:color w:val="000000"/>
      <w:sz w:val="22"/>
      <w:shd w:val="clear" w:color="auto" w:fill="FFFFFF"/>
      <w:lang w:eastAsia="zh-CN"/>
    </w:rPr>
  </w:style>
  <w:style w:type="paragraph" w:customStyle="1" w:styleId="Normln1">
    <w:name w:val="Normální1"/>
    <w:rsid w:val="0094060E"/>
    <w:pPr>
      <w:spacing w:before="113" w:after="113"/>
    </w:pPr>
    <w:rPr>
      <w:rFonts w:ascii="Arial" w:eastAsia="Arial" w:hAnsi="Arial" w:cs="Arial"/>
      <w:color w:val="000000"/>
      <w:sz w:val="22"/>
      <w:lang w:eastAsia="zh-CN"/>
    </w:rPr>
  </w:style>
  <w:style w:type="paragraph" w:customStyle="1" w:styleId="Normln2">
    <w:name w:val="Normální2"/>
    <w:rsid w:val="00034D86"/>
    <w:pPr>
      <w:spacing w:before="113" w:after="113"/>
    </w:pPr>
    <w:rPr>
      <w:rFonts w:ascii="Arial" w:eastAsia="Arial" w:hAnsi="Arial" w:cs="Arial"/>
      <w:color w:val="000000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yperlink" Target="http://ecm2pce.cezdata.corp/ECM_RD/EcmRdGetContent.jsp?ecmrdgetcontent=1&amp;docId=%7b28B49B6C-9226-4438-9655-F40E66294F3D%7d&amp;id=documen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zakonyprolidi.cz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hyperlink" Target="http://ecm2pce.cezdata.corp/ECM_RD/EcmRdGetContent.jsp?ecmrdgetcontent=1&amp;docId=%7bCFEDA52D-88C5-4758-940E-330A84B4159C%7d&amp;id=docu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al.cezdata.corp:9040/i/cs/cez-slovnicek" TargetMode="External"/><Relationship Id="rId20" Type="http://schemas.openxmlformats.org/officeDocument/2006/relationships/hyperlink" Target="https://eur-lex.europa.eu/homepage.html?locale=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ecm2pce.cezdata.corp/ECM_RD/getContent?objectStoreName=RD&amp;vsId=%7B4965DCF7-B281-4082-BF2F-8E65EDA66278%7D&amp;objectType=document&amp;mode=download&amp;element=5&amp;id=%7B01E70F05-B76F-4B0F-BDEC-47093DD49DC1%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rtal.cezdata.corp:9040/i/cs/cez-slovnicek" TargetMode="External"/><Relationship Id="rId23" Type="http://schemas.openxmlformats.org/officeDocument/2006/relationships/hyperlink" Target="http://ecm2pce.cezdata.corp/ECM_RD/EcmRdGetContent.jsp?ecmrdgetcontent=1&amp;docId=%7b01E70F05-B76F-4B0F-BDEC-47093DD49DC1%7d&amp;id=document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aplikace.mvcr.cz/sbirka-zakonu/start.asp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ecm2pviz.cezdata.corp/map/%7B167E8655-EEFA-4EBF-BAFF-A517CAD0D491%7D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aramon\Plocha\&#352;ablony\&#268;EZ\&#268;EZ_ST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CE52-747F-4D3C-8B6F-E068F2D2D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ČEZ_ST</Template>
  <TotalTime>23</TotalTime>
  <Pages>10</Pages>
  <Words>1768</Words>
  <Characters>12821</Characters>
  <Application>Microsoft Office Word</Application>
  <DocSecurity>0</DocSecurity>
  <Lines>106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ČEZ, a. s.</Company>
  <LinksUpToDate>false</LinksUpToDate>
  <CharactersWithSpaces>14560</CharactersWithSpaces>
  <SharedDoc>false</SharedDoc>
  <HLinks>
    <vt:vector size="6" baseType="variant">
      <vt:variant>
        <vt:i4>458761</vt:i4>
      </vt:variant>
      <vt:variant>
        <vt:i4>123</vt:i4>
      </vt:variant>
      <vt:variant>
        <vt:i4>0</vt:i4>
      </vt:variant>
      <vt:variant>
        <vt:i4>5</vt:i4>
      </vt:variant>
      <vt:variant>
        <vt:lpwstr>http://www.zakonyprolidi.cz/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staramon</dc:creator>
  <cp:keywords/>
  <dc:description/>
  <cp:lastModifiedBy>Vajdík Robert (QK)</cp:lastModifiedBy>
  <cp:revision>55</cp:revision>
  <cp:lastPrinted>2021-06-21T08:09:00Z</cp:lastPrinted>
  <dcterms:created xsi:type="dcterms:W3CDTF">2021-12-16T13:03:00Z</dcterms:created>
  <dcterms:modified xsi:type="dcterms:W3CDTF">2022-02-23T15:20:00Z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agging.ClassificationMark.P00">
    <vt:lpwstr>&lt;ClassificationMark xmlns:xsi="http://www.w3.org/2001/XMLSchema-instance" xmlns:xsd="http://www.w3.org/2001/XMLSchema" margin="NaN" class="C1" owner="staramon" position="TopRight" marginX="0" marginY="0" classifiedOn="2020-01-09T11:40:39.4371085+01:0</vt:lpwstr>
  </property>
  <property fmtid="{D5CDD505-2E9C-101B-9397-08002B2CF9AE}" pid="3" name="DocumentTagging.ClassificationMark.P01">
    <vt:lpwstr>0" showPrintedBy="false" showPrintDate="false" language="cs" ApplicationVersion="Microsoft Word, 14.0" addinVersion="5.6.3.0" template="CEZ"&gt;&lt;history bulk="false" class="Interní" code="C1" user="Hroníková Magdaléna" mappingVersion="1" date="2020-01-0</vt:lpwstr>
  </property>
  <property fmtid="{D5CDD505-2E9C-101B-9397-08002B2CF9AE}" pid="4" name="DocumentTagging.ClassificationMark.P02">
    <vt:lpwstr>9T11:40:39.4371085+01:00" /&gt;&lt;recipients /&gt;&lt;documentOwners /&gt;&lt;/ClassificationMark&gt;</vt:lpwstr>
  </property>
  <property fmtid="{D5CDD505-2E9C-101B-9397-08002B2CF9AE}" pid="5" name="DocumentTagging.ClassificationMark">
    <vt:lpwstr>￼PARTS:3</vt:lpwstr>
  </property>
  <property fmtid="{D5CDD505-2E9C-101B-9397-08002B2CF9AE}" pid="6" name="MSIP_Label_18a7de8b-b835-422f-923b-5fb336473959_Enabled">
    <vt:lpwstr>true</vt:lpwstr>
  </property>
  <property fmtid="{D5CDD505-2E9C-101B-9397-08002B2CF9AE}" pid="7" name="MSIP_Label_18a7de8b-b835-422f-923b-5fb336473959_SetDate">
    <vt:lpwstr>2021-12-10T11:26:32Z</vt:lpwstr>
  </property>
  <property fmtid="{D5CDD505-2E9C-101B-9397-08002B2CF9AE}" pid="8" name="MSIP_Label_18a7de8b-b835-422f-923b-5fb336473959_Method">
    <vt:lpwstr>Standard</vt:lpwstr>
  </property>
  <property fmtid="{D5CDD505-2E9C-101B-9397-08002B2CF9AE}" pid="9" name="MSIP_Label_18a7de8b-b835-422f-923b-5fb336473959_Name">
    <vt:lpwstr>L00023</vt:lpwstr>
  </property>
  <property fmtid="{D5CDD505-2E9C-101B-9397-08002B2CF9AE}" pid="10" name="MSIP_Label_18a7de8b-b835-422f-923b-5fb336473959_SiteId">
    <vt:lpwstr>b233f9e1-5599-4693-9cef-38858fe25406</vt:lpwstr>
  </property>
  <property fmtid="{D5CDD505-2E9C-101B-9397-08002B2CF9AE}" pid="11" name="MSIP_Label_18a7de8b-b835-422f-923b-5fb336473959_ActionId">
    <vt:lpwstr>63bbe9db-96bf-4a6a-97a8-b1b1fc39174d</vt:lpwstr>
  </property>
  <property fmtid="{D5CDD505-2E9C-101B-9397-08002B2CF9AE}" pid="12" name="MSIP_Label_18a7de8b-b835-422f-923b-5fb336473959_ContentBits">
    <vt:lpwstr>1</vt:lpwstr>
  </property>
  <property fmtid="{D5CDD505-2E9C-101B-9397-08002B2CF9AE}" pid="13" name="DocumentClasification">
    <vt:lpwstr>Interní</vt:lpwstr>
  </property>
  <property fmtid="{D5CDD505-2E9C-101B-9397-08002B2CF9AE}" pid="14" name="CEZ_DLP">
    <vt:lpwstr>CEZ:CEZd:C</vt:lpwstr>
  </property>
  <property fmtid="{D5CDD505-2E9C-101B-9397-08002B2CF9AE}" pid="15" name="CEZ_MIPLabelName">
    <vt:lpwstr>Internal-CEZd</vt:lpwstr>
  </property>
</Properties>
</file>